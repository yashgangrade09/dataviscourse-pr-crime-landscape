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D31929" w14:textId="77777777" w:rsidR="00837665" w:rsidRDefault="00837665" w:rsidP="00837665">
      <w:pPr>
        <w:pStyle w:val="Title"/>
      </w:pPr>
      <w:r>
        <w:t>The Crime Landscape of Salt Lake City</w:t>
      </w:r>
    </w:p>
    <w:p w14:paraId="03793B73" w14:textId="77777777" w:rsidR="00837665" w:rsidRDefault="00837665" w:rsidP="00837665">
      <w:pPr>
        <w:pStyle w:val="Heading1"/>
      </w:pPr>
      <w:bookmarkStart w:id="0" w:name="_Toc531385743"/>
      <w:r>
        <w:t>Basic Information</w:t>
      </w:r>
      <w:bookmarkEnd w:id="0"/>
    </w:p>
    <w:p w14:paraId="5CEA6080" w14:textId="77777777" w:rsidR="00837665" w:rsidRDefault="00837665" w:rsidP="00837665">
      <w:r>
        <w:t>Members:</w:t>
      </w:r>
    </w:p>
    <w:p w14:paraId="2684F168" w14:textId="77777777" w:rsidR="00837665" w:rsidRDefault="00837665" w:rsidP="00837665">
      <w:pPr>
        <w:pStyle w:val="ListParagraph"/>
        <w:numPr>
          <w:ilvl w:val="0"/>
          <w:numId w:val="38"/>
        </w:numPr>
      </w:pPr>
      <w:r>
        <w:t>Archit Rathore – u1144416 (archit@cs.utah.edu)</w:t>
      </w:r>
    </w:p>
    <w:p w14:paraId="552DF3A1" w14:textId="77777777" w:rsidR="00837665" w:rsidRDefault="00837665" w:rsidP="00837665">
      <w:pPr>
        <w:pStyle w:val="ListParagraph"/>
        <w:numPr>
          <w:ilvl w:val="0"/>
          <w:numId w:val="38"/>
        </w:numPr>
      </w:pPr>
      <w:r>
        <w:t>Yash Gangrade – u1143811 (yashgangrade09@gmail.com)</w:t>
      </w:r>
    </w:p>
    <w:p w14:paraId="5EE840F3" w14:textId="77777777" w:rsidR="00837665" w:rsidRDefault="00837665" w:rsidP="00837665">
      <w:pPr>
        <w:pStyle w:val="ListParagraph"/>
        <w:numPr>
          <w:ilvl w:val="0"/>
          <w:numId w:val="38"/>
        </w:numPr>
      </w:pPr>
      <w:proofErr w:type="spellStart"/>
      <w:r>
        <w:t>Rebeka</w:t>
      </w:r>
      <w:proofErr w:type="spellEnd"/>
      <w:r>
        <w:t xml:space="preserve"> Mukherjee – u1141112 (</w:t>
      </w:r>
      <w:r w:rsidRPr="0087444A">
        <w:t>rebeka.mukherjee@utah.edu</w:t>
      </w:r>
      <w:r>
        <w:t>)</w:t>
      </w:r>
    </w:p>
    <w:p w14:paraId="4ADAF20E" w14:textId="010147C2" w:rsidR="00B351B5" w:rsidRDefault="00837665" w:rsidP="00B00CA9">
      <w:proofErr w:type="spellStart"/>
      <w:r>
        <w:t>Github</w:t>
      </w:r>
      <w:proofErr w:type="spellEnd"/>
      <w:r>
        <w:t xml:space="preserve"> Repository: </w:t>
      </w:r>
      <w:hyperlink r:id="rId11">
        <w:r w:rsidR="00D35A73" w:rsidRPr="00D35A73">
          <w:rPr>
            <w:rStyle w:val="Hyperlink"/>
          </w:rPr>
          <w:t>https://github.com/yashgangrade09/dataviscourse-pr-crime-landscape.git</w:t>
        </w:r>
        <w:r w:rsidRPr="005C622C">
          <w:rPr>
            <w:rStyle w:val="Hyperlink"/>
          </w:rPr>
          <w:br/>
        </w:r>
      </w:hyperlink>
      <w:proofErr w:type="spellStart"/>
      <w:r w:rsidR="00FE0D44">
        <w:t>Youtube</w:t>
      </w:r>
      <w:proofErr w:type="spellEnd"/>
      <w:r w:rsidR="00FE0D44">
        <w:t xml:space="preserve"> Video Link: </w:t>
      </w:r>
      <w:hyperlink r:id="rId12" w:history="1">
        <w:r w:rsidR="00C56EA7" w:rsidRPr="009879C8">
          <w:rPr>
            <w:rStyle w:val="Hyperlink"/>
          </w:rPr>
          <w:t>https://www.youtube.com/watch?v=a9RgT5zZu4g&amp;feature=youtu.be</w:t>
        </w:r>
      </w:hyperlink>
      <w:r w:rsidR="00C56EA7">
        <w:tab/>
      </w:r>
      <w:r w:rsidR="00B351B5">
        <w:br/>
        <w:t xml:space="preserve">Project Website: </w:t>
      </w:r>
      <w:hyperlink r:id="rId13" w:history="1">
        <w:r w:rsidR="00C56EA7" w:rsidRPr="009879C8">
          <w:rPr>
            <w:rStyle w:val="Hyperlink"/>
          </w:rPr>
          <w:t>https://architratho</w:t>
        </w:r>
        <w:bookmarkStart w:id="1" w:name="_GoBack"/>
        <w:bookmarkEnd w:id="1"/>
        <w:r w:rsidR="00C56EA7" w:rsidRPr="009879C8">
          <w:rPr>
            <w:rStyle w:val="Hyperlink"/>
          </w:rPr>
          <w:t>re.github.io/slc_crime_landscape/</w:t>
        </w:r>
      </w:hyperlink>
      <w:r w:rsidR="00C56EA7">
        <w:tab/>
      </w:r>
    </w:p>
    <w:sdt>
      <w:sdtPr>
        <w:rPr>
          <w:rFonts w:asciiTheme="minorHAnsi" w:eastAsiaTheme="minorEastAsia" w:hAnsiTheme="minorHAnsi" w:cstheme="minorBidi"/>
          <w:b w:val="0"/>
          <w:bCs w:val="0"/>
          <w:smallCaps w:val="0"/>
          <w:sz w:val="22"/>
          <w:szCs w:val="22"/>
        </w:rPr>
        <w:id w:val="-629012267"/>
        <w:docPartObj>
          <w:docPartGallery w:val="Table of Contents"/>
          <w:docPartUnique/>
        </w:docPartObj>
      </w:sdtPr>
      <w:sdtEndPr>
        <w:rPr>
          <w:noProof/>
        </w:rPr>
      </w:sdtEndPr>
      <w:sdtContent>
        <w:p w14:paraId="46E38120" w14:textId="34FF4D74" w:rsidR="00DC2667" w:rsidRDefault="00DC2667">
          <w:pPr>
            <w:pStyle w:val="TOCHeading"/>
          </w:pPr>
          <w:r>
            <w:t>Contents</w:t>
          </w:r>
        </w:p>
        <w:p w14:paraId="7B5F47CC" w14:textId="54879AEC" w:rsidR="006313F5" w:rsidRDefault="00DC2667">
          <w:pPr>
            <w:pStyle w:val="TOC1"/>
            <w:tabs>
              <w:tab w:val="right" w:leader="dot" w:pos="9350"/>
            </w:tabs>
            <w:rPr>
              <w:noProof/>
              <w:lang w:eastAsia="en-US"/>
            </w:rPr>
          </w:pPr>
          <w:r>
            <w:rPr>
              <w:b/>
              <w:bCs/>
              <w:noProof/>
            </w:rPr>
            <w:fldChar w:fldCharType="begin"/>
          </w:r>
          <w:r>
            <w:rPr>
              <w:b/>
              <w:bCs/>
              <w:noProof/>
            </w:rPr>
            <w:instrText xml:space="preserve"> TOC \o "1-3" \h \z \u </w:instrText>
          </w:r>
          <w:r>
            <w:rPr>
              <w:b/>
              <w:bCs/>
              <w:noProof/>
            </w:rPr>
            <w:fldChar w:fldCharType="separate"/>
          </w:r>
          <w:hyperlink w:anchor="_Toc531385743" w:history="1">
            <w:r w:rsidR="006313F5" w:rsidRPr="00E46A84">
              <w:rPr>
                <w:rStyle w:val="Hyperlink"/>
                <w:noProof/>
              </w:rPr>
              <w:t>Basic Information</w:t>
            </w:r>
            <w:r w:rsidR="006313F5">
              <w:rPr>
                <w:noProof/>
                <w:webHidden/>
              </w:rPr>
              <w:tab/>
            </w:r>
            <w:r w:rsidR="006313F5">
              <w:rPr>
                <w:noProof/>
                <w:webHidden/>
              </w:rPr>
              <w:fldChar w:fldCharType="begin"/>
            </w:r>
            <w:r w:rsidR="006313F5">
              <w:rPr>
                <w:noProof/>
                <w:webHidden/>
              </w:rPr>
              <w:instrText xml:space="preserve"> PAGEREF _Toc531385743 \h </w:instrText>
            </w:r>
            <w:r w:rsidR="006313F5">
              <w:rPr>
                <w:noProof/>
                <w:webHidden/>
              </w:rPr>
            </w:r>
            <w:r w:rsidR="006313F5">
              <w:rPr>
                <w:noProof/>
                <w:webHidden/>
              </w:rPr>
              <w:fldChar w:fldCharType="separate"/>
            </w:r>
            <w:r w:rsidR="005C622C">
              <w:rPr>
                <w:noProof/>
                <w:webHidden/>
              </w:rPr>
              <w:t>1</w:t>
            </w:r>
            <w:r w:rsidR="006313F5">
              <w:rPr>
                <w:noProof/>
                <w:webHidden/>
              </w:rPr>
              <w:fldChar w:fldCharType="end"/>
            </w:r>
          </w:hyperlink>
        </w:p>
        <w:p w14:paraId="11526854" w14:textId="468640DD" w:rsidR="006313F5" w:rsidRDefault="006313F5">
          <w:pPr>
            <w:pStyle w:val="TOC1"/>
            <w:tabs>
              <w:tab w:val="right" w:leader="dot" w:pos="9350"/>
            </w:tabs>
            <w:rPr>
              <w:noProof/>
              <w:lang w:eastAsia="en-US"/>
            </w:rPr>
          </w:pPr>
          <w:hyperlink w:anchor="_Toc531385744" w:history="1">
            <w:r w:rsidRPr="00E46A84">
              <w:rPr>
                <w:rStyle w:val="Hyperlink"/>
                <w:noProof/>
              </w:rPr>
              <w:t>Motivation</w:t>
            </w:r>
            <w:r>
              <w:rPr>
                <w:noProof/>
                <w:webHidden/>
              </w:rPr>
              <w:tab/>
            </w:r>
            <w:r>
              <w:rPr>
                <w:noProof/>
                <w:webHidden/>
              </w:rPr>
              <w:fldChar w:fldCharType="begin"/>
            </w:r>
            <w:r>
              <w:rPr>
                <w:noProof/>
                <w:webHidden/>
              </w:rPr>
              <w:instrText xml:space="preserve"> PAGEREF _Toc531385744 \h </w:instrText>
            </w:r>
            <w:r>
              <w:rPr>
                <w:noProof/>
                <w:webHidden/>
              </w:rPr>
            </w:r>
            <w:r>
              <w:rPr>
                <w:noProof/>
                <w:webHidden/>
              </w:rPr>
              <w:fldChar w:fldCharType="separate"/>
            </w:r>
            <w:r w:rsidR="005C622C">
              <w:rPr>
                <w:noProof/>
                <w:webHidden/>
              </w:rPr>
              <w:t>2</w:t>
            </w:r>
            <w:r>
              <w:rPr>
                <w:noProof/>
                <w:webHidden/>
              </w:rPr>
              <w:fldChar w:fldCharType="end"/>
            </w:r>
          </w:hyperlink>
        </w:p>
        <w:p w14:paraId="217924E0" w14:textId="08658A83" w:rsidR="006313F5" w:rsidRDefault="006313F5">
          <w:pPr>
            <w:pStyle w:val="TOC1"/>
            <w:tabs>
              <w:tab w:val="right" w:leader="dot" w:pos="9350"/>
            </w:tabs>
            <w:rPr>
              <w:noProof/>
              <w:lang w:eastAsia="en-US"/>
            </w:rPr>
          </w:pPr>
          <w:hyperlink w:anchor="_Toc531385745" w:history="1">
            <w:r w:rsidRPr="00E46A84">
              <w:rPr>
                <w:rStyle w:val="Hyperlink"/>
                <w:noProof/>
              </w:rPr>
              <w:t>Data Collection and Processing</w:t>
            </w:r>
            <w:r>
              <w:rPr>
                <w:noProof/>
                <w:webHidden/>
              </w:rPr>
              <w:tab/>
            </w:r>
            <w:r>
              <w:rPr>
                <w:noProof/>
                <w:webHidden/>
              </w:rPr>
              <w:fldChar w:fldCharType="begin"/>
            </w:r>
            <w:r>
              <w:rPr>
                <w:noProof/>
                <w:webHidden/>
              </w:rPr>
              <w:instrText xml:space="preserve"> PAGEREF _Toc531385745 \h </w:instrText>
            </w:r>
            <w:r>
              <w:rPr>
                <w:noProof/>
                <w:webHidden/>
              </w:rPr>
            </w:r>
            <w:r>
              <w:rPr>
                <w:noProof/>
                <w:webHidden/>
              </w:rPr>
              <w:fldChar w:fldCharType="separate"/>
            </w:r>
            <w:r w:rsidR="005C622C">
              <w:rPr>
                <w:noProof/>
                <w:webHidden/>
              </w:rPr>
              <w:t>2</w:t>
            </w:r>
            <w:r>
              <w:rPr>
                <w:noProof/>
                <w:webHidden/>
              </w:rPr>
              <w:fldChar w:fldCharType="end"/>
            </w:r>
          </w:hyperlink>
        </w:p>
        <w:p w14:paraId="3F886E5B" w14:textId="44C2F2F9" w:rsidR="006313F5" w:rsidRDefault="006313F5">
          <w:pPr>
            <w:pStyle w:val="TOC1"/>
            <w:tabs>
              <w:tab w:val="right" w:leader="dot" w:pos="9350"/>
            </w:tabs>
            <w:rPr>
              <w:noProof/>
              <w:lang w:eastAsia="en-US"/>
            </w:rPr>
          </w:pPr>
          <w:hyperlink w:anchor="_Toc531385746" w:history="1">
            <w:r w:rsidRPr="00E46A84">
              <w:rPr>
                <w:rStyle w:val="Hyperlink"/>
                <w:noProof/>
              </w:rPr>
              <w:t>Design Evolution and Implementation</w:t>
            </w:r>
            <w:r>
              <w:rPr>
                <w:noProof/>
                <w:webHidden/>
              </w:rPr>
              <w:tab/>
            </w:r>
            <w:r>
              <w:rPr>
                <w:noProof/>
                <w:webHidden/>
              </w:rPr>
              <w:fldChar w:fldCharType="begin"/>
            </w:r>
            <w:r>
              <w:rPr>
                <w:noProof/>
                <w:webHidden/>
              </w:rPr>
              <w:instrText xml:space="preserve"> PAGEREF _Toc531385746 \h </w:instrText>
            </w:r>
            <w:r>
              <w:rPr>
                <w:noProof/>
                <w:webHidden/>
              </w:rPr>
            </w:r>
            <w:r>
              <w:rPr>
                <w:noProof/>
                <w:webHidden/>
              </w:rPr>
              <w:fldChar w:fldCharType="separate"/>
            </w:r>
            <w:r w:rsidR="005C622C">
              <w:rPr>
                <w:noProof/>
                <w:webHidden/>
              </w:rPr>
              <w:t>5</w:t>
            </w:r>
            <w:r>
              <w:rPr>
                <w:noProof/>
                <w:webHidden/>
              </w:rPr>
              <w:fldChar w:fldCharType="end"/>
            </w:r>
          </w:hyperlink>
        </w:p>
        <w:p w14:paraId="6FFE6FBF" w14:textId="647B8DF9" w:rsidR="006313F5" w:rsidRDefault="006313F5">
          <w:pPr>
            <w:pStyle w:val="TOC2"/>
            <w:tabs>
              <w:tab w:val="right" w:leader="dot" w:pos="9350"/>
            </w:tabs>
            <w:rPr>
              <w:noProof/>
              <w:lang w:eastAsia="en-US"/>
            </w:rPr>
          </w:pPr>
          <w:hyperlink w:anchor="_Toc531385747" w:history="1">
            <w:r w:rsidRPr="00E46A84">
              <w:rPr>
                <w:rStyle w:val="Hyperlink"/>
                <w:noProof/>
              </w:rPr>
              <w:t>Proposal Design:</w:t>
            </w:r>
            <w:r>
              <w:rPr>
                <w:noProof/>
                <w:webHidden/>
              </w:rPr>
              <w:tab/>
            </w:r>
            <w:r>
              <w:rPr>
                <w:noProof/>
                <w:webHidden/>
              </w:rPr>
              <w:fldChar w:fldCharType="begin"/>
            </w:r>
            <w:r>
              <w:rPr>
                <w:noProof/>
                <w:webHidden/>
              </w:rPr>
              <w:instrText xml:space="preserve"> PAGEREF _Toc531385747 \h </w:instrText>
            </w:r>
            <w:r>
              <w:rPr>
                <w:noProof/>
                <w:webHidden/>
              </w:rPr>
            </w:r>
            <w:r>
              <w:rPr>
                <w:noProof/>
                <w:webHidden/>
              </w:rPr>
              <w:fldChar w:fldCharType="separate"/>
            </w:r>
            <w:r w:rsidR="005C622C">
              <w:rPr>
                <w:noProof/>
                <w:webHidden/>
              </w:rPr>
              <w:t>5</w:t>
            </w:r>
            <w:r>
              <w:rPr>
                <w:noProof/>
                <w:webHidden/>
              </w:rPr>
              <w:fldChar w:fldCharType="end"/>
            </w:r>
          </w:hyperlink>
        </w:p>
        <w:p w14:paraId="0F11F8A9" w14:textId="3EAAE0A4" w:rsidR="006313F5" w:rsidRDefault="006313F5">
          <w:pPr>
            <w:pStyle w:val="TOC2"/>
            <w:tabs>
              <w:tab w:val="right" w:leader="dot" w:pos="9350"/>
            </w:tabs>
            <w:rPr>
              <w:noProof/>
              <w:lang w:eastAsia="en-US"/>
            </w:rPr>
          </w:pPr>
          <w:hyperlink w:anchor="_Toc531385748" w:history="1">
            <w:r w:rsidRPr="00E46A84">
              <w:rPr>
                <w:rStyle w:val="Hyperlink"/>
                <w:noProof/>
              </w:rPr>
              <w:t>Changes and Improvements in Design over the course of project</w:t>
            </w:r>
            <w:r>
              <w:rPr>
                <w:noProof/>
                <w:webHidden/>
              </w:rPr>
              <w:tab/>
            </w:r>
            <w:r>
              <w:rPr>
                <w:noProof/>
                <w:webHidden/>
              </w:rPr>
              <w:fldChar w:fldCharType="begin"/>
            </w:r>
            <w:r>
              <w:rPr>
                <w:noProof/>
                <w:webHidden/>
              </w:rPr>
              <w:instrText xml:space="preserve"> PAGEREF _Toc531385748 \h </w:instrText>
            </w:r>
            <w:r>
              <w:rPr>
                <w:noProof/>
                <w:webHidden/>
              </w:rPr>
            </w:r>
            <w:r>
              <w:rPr>
                <w:noProof/>
                <w:webHidden/>
              </w:rPr>
              <w:fldChar w:fldCharType="separate"/>
            </w:r>
            <w:r w:rsidR="005C622C">
              <w:rPr>
                <w:noProof/>
                <w:webHidden/>
              </w:rPr>
              <w:t>7</w:t>
            </w:r>
            <w:r>
              <w:rPr>
                <w:noProof/>
                <w:webHidden/>
              </w:rPr>
              <w:fldChar w:fldCharType="end"/>
            </w:r>
          </w:hyperlink>
        </w:p>
        <w:p w14:paraId="3F7D320D" w14:textId="0344BE56" w:rsidR="006313F5" w:rsidRDefault="006313F5">
          <w:pPr>
            <w:pStyle w:val="TOC2"/>
            <w:tabs>
              <w:tab w:val="right" w:leader="dot" w:pos="9350"/>
            </w:tabs>
            <w:rPr>
              <w:noProof/>
              <w:lang w:eastAsia="en-US"/>
            </w:rPr>
          </w:pPr>
          <w:hyperlink w:anchor="_Toc531385749" w:history="1">
            <w:r w:rsidRPr="00E46A84">
              <w:rPr>
                <w:rStyle w:val="Hyperlink"/>
                <w:noProof/>
              </w:rPr>
              <w:t>Page Structure</w:t>
            </w:r>
            <w:r>
              <w:rPr>
                <w:noProof/>
                <w:webHidden/>
              </w:rPr>
              <w:tab/>
            </w:r>
            <w:r>
              <w:rPr>
                <w:noProof/>
                <w:webHidden/>
              </w:rPr>
              <w:fldChar w:fldCharType="begin"/>
            </w:r>
            <w:r>
              <w:rPr>
                <w:noProof/>
                <w:webHidden/>
              </w:rPr>
              <w:instrText xml:space="preserve"> PAGEREF _Toc531385749 \h </w:instrText>
            </w:r>
            <w:r>
              <w:rPr>
                <w:noProof/>
                <w:webHidden/>
              </w:rPr>
            </w:r>
            <w:r>
              <w:rPr>
                <w:noProof/>
                <w:webHidden/>
              </w:rPr>
              <w:fldChar w:fldCharType="separate"/>
            </w:r>
            <w:r w:rsidR="005C622C">
              <w:rPr>
                <w:noProof/>
                <w:webHidden/>
              </w:rPr>
              <w:t>7</w:t>
            </w:r>
            <w:r>
              <w:rPr>
                <w:noProof/>
                <w:webHidden/>
              </w:rPr>
              <w:fldChar w:fldCharType="end"/>
            </w:r>
          </w:hyperlink>
        </w:p>
        <w:p w14:paraId="40F60194" w14:textId="551937F2" w:rsidR="006313F5" w:rsidRDefault="006313F5">
          <w:pPr>
            <w:pStyle w:val="TOC2"/>
            <w:tabs>
              <w:tab w:val="right" w:leader="dot" w:pos="9350"/>
            </w:tabs>
            <w:rPr>
              <w:noProof/>
              <w:lang w:eastAsia="en-US"/>
            </w:rPr>
          </w:pPr>
          <w:hyperlink w:anchor="_Toc531385750" w:history="1">
            <w:r w:rsidRPr="00E46A84">
              <w:rPr>
                <w:rStyle w:val="Hyperlink"/>
                <w:noProof/>
              </w:rPr>
              <w:t>Year Slider</w:t>
            </w:r>
            <w:r>
              <w:rPr>
                <w:noProof/>
                <w:webHidden/>
              </w:rPr>
              <w:tab/>
            </w:r>
            <w:r>
              <w:rPr>
                <w:noProof/>
                <w:webHidden/>
              </w:rPr>
              <w:fldChar w:fldCharType="begin"/>
            </w:r>
            <w:r>
              <w:rPr>
                <w:noProof/>
                <w:webHidden/>
              </w:rPr>
              <w:instrText xml:space="preserve"> PAGEREF _Toc531385750 \h </w:instrText>
            </w:r>
            <w:r>
              <w:rPr>
                <w:noProof/>
                <w:webHidden/>
              </w:rPr>
            </w:r>
            <w:r>
              <w:rPr>
                <w:noProof/>
                <w:webHidden/>
              </w:rPr>
              <w:fldChar w:fldCharType="separate"/>
            </w:r>
            <w:r w:rsidR="005C622C">
              <w:rPr>
                <w:noProof/>
                <w:webHidden/>
              </w:rPr>
              <w:t>7</w:t>
            </w:r>
            <w:r>
              <w:rPr>
                <w:noProof/>
                <w:webHidden/>
              </w:rPr>
              <w:fldChar w:fldCharType="end"/>
            </w:r>
          </w:hyperlink>
        </w:p>
        <w:p w14:paraId="38A750F9" w14:textId="3EBEE9E3" w:rsidR="006313F5" w:rsidRDefault="006313F5">
          <w:pPr>
            <w:pStyle w:val="TOC1"/>
            <w:tabs>
              <w:tab w:val="right" w:leader="dot" w:pos="9350"/>
            </w:tabs>
            <w:rPr>
              <w:noProof/>
              <w:lang w:eastAsia="en-US"/>
            </w:rPr>
          </w:pPr>
          <w:hyperlink w:anchor="_Toc531385751" w:history="1">
            <w:r w:rsidRPr="00E46A84">
              <w:rPr>
                <w:rStyle w:val="Hyperlink"/>
                <w:noProof/>
              </w:rPr>
              <w:t>Questions</w:t>
            </w:r>
            <w:r>
              <w:rPr>
                <w:noProof/>
                <w:webHidden/>
              </w:rPr>
              <w:tab/>
            </w:r>
            <w:r>
              <w:rPr>
                <w:noProof/>
                <w:webHidden/>
              </w:rPr>
              <w:fldChar w:fldCharType="begin"/>
            </w:r>
            <w:r>
              <w:rPr>
                <w:noProof/>
                <w:webHidden/>
              </w:rPr>
              <w:instrText xml:space="preserve"> PAGEREF _Toc531385751 \h </w:instrText>
            </w:r>
            <w:r>
              <w:rPr>
                <w:noProof/>
                <w:webHidden/>
              </w:rPr>
            </w:r>
            <w:r>
              <w:rPr>
                <w:noProof/>
                <w:webHidden/>
              </w:rPr>
              <w:fldChar w:fldCharType="separate"/>
            </w:r>
            <w:r w:rsidR="005C622C">
              <w:rPr>
                <w:noProof/>
                <w:webHidden/>
              </w:rPr>
              <w:t>23</w:t>
            </w:r>
            <w:r>
              <w:rPr>
                <w:noProof/>
                <w:webHidden/>
              </w:rPr>
              <w:fldChar w:fldCharType="end"/>
            </w:r>
          </w:hyperlink>
        </w:p>
        <w:p w14:paraId="05DA41DE" w14:textId="7D985205" w:rsidR="006313F5" w:rsidRDefault="006313F5">
          <w:pPr>
            <w:pStyle w:val="TOC1"/>
            <w:tabs>
              <w:tab w:val="right" w:leader="dot" w:pos="9350"/>
            </w:tabs>
            <w:rPr>
              <w:noProof/>
              <w:lang w:eastAsia="en-US"/>
            </w:rPr>
          </w:pPr>
          <w:hyperlink w:anchor="_Toc531385752" w:history="1">
            <w:r w:rsidRPr="00E46A84">
              <w:rPr>
                <w:rStyle w:val="Hyperlink"/>
                <w:noProof/>
              </w:rPr>
              <w:t>Evaluations</w:t>
            </w:r>
            <w:r>
              <w:rPr>
                <w:noProof/>
                <w:webHidden/>
              </w:rPr>
              <w:tab/>
            </w:r>
            <w:r>
              <w:rPr>
                <w:noProof/>
                <w:webHidden/>
              </w:rPr>
              <w:fldChar w:fldCharType="begin"/>
            </w:r>
            <w:r>
              <w:rPr>
                <w:noProof/>
                <w:webHidden/>
              </w:rPr>
              <w:instrText xml:space="preserve"> PAGEREF _Toc531385752 \h </w:instrText>
            </w:r>
            <w:r>
              <w:rPr>
                <w:noProof/>
                <w:webHidden/>
              </w:rPr>
            </w:r>
            <w:r>
              <w:rPr>
                <w:noProof/>
                <w:webHidden/>
              </w:rPr>
              <w:fldChar w:fldCharType="separate"/>
            </w:r>
            <w:r w:rsidR="005C622C">
              <w:rPr>
                <w:noProof/>
                <w:webHidden/>
              </w:rPr>
              <w:t>23</w:t>
            </w:r>
            <w:r>
              <w:rPr>
                <w:noProof/>
                <w:webHidden/>
              </w:rPr>
              <w:fldChar w:fldCharType="end"/>
            </w:r>
          </w:hyperlink>
        </w:p>
        <w:p w14:paraId="211D9A39" w14:textId="39C2A726" w:rsidR="006313F5" w:rsidRDefault="006313F5">
          <w:pPr>
            <w:pStyle w:val="TOC3"/>
            <w:tabs>
              <w:tab w:val="right" w:leader="dot" w:pos="9350"/>
            </w:tabs>
            <w:rPr>
              <w:noProof/>
            </w:rPr>
          </w:pPr>
          <w:hyperlink w:anchor="_Toc531385753" w:history="1">
            <w:r w:rsidRPr="00E46A84">
              <w:rPr>
                <w:rStyle w:val="Hyperlink"/>
                <w:noProof/>
              </w:rPr>
              <w:t>Map View</w:t>
            </w:r>
            <w:r>
              <w:rPr>
                <w:noProof/>
                <w:webHidden/>
              </w:rPr>
              <w:tab/>
            </w:r>
            <w:r>
              <w:rPr>
                <w:noProof/>
                <w:webHidden/>
              </w:rPr>
              <w:fldChar w:fldCharType="begin"/>
            </w:r>
            <w:r>
              <w:rPr>
                <w:noProof/>
                <w:webHidden/>
              </w:rPr>
              <w:instrText xml:space="preserve"> PAGEREF _Toc531385753 \h </w:instrText>
            </w:r>
            <w:r>
              <w:rPr>
                <w:noProof/>
                <w:webHidden/>
              </w:rPr>
            </w:r>
            <w:r>
              <w:rPr>
                <w:noProof/>
                <w:webHidden/>
              </w:rPr>
              <w:fldChar w:fldCharType="separate"/>
            </w:r>
            <w:r w:rsidR="005C622C">
              <w:rPr>
                <w:noProof/>
                <w:webHidden/>
              </w:rPr>
              <w:t>23</w:t>
            </w:r>
            <w:r>
              <w:rPr>
                <w:noProof/>
                <w:webHidden/>
              </w:rPr>
              <w:fldChar w:fldCharType="end"/>
            </w:r>
          </w:hyperlink>
        </w:p>
        <w:p w14:paraId="07B23582" w14:textId="58D2530E" w:rsidR="006313F5" w:rsidRDefault="006313F5">
          <w:pPr>
            <w:pStyle w:val="TOC3"/>
            <w:tabs>
              <w:tab w:val="right" w:leader="dot" w:pos="9350"/>
            </w:tabs>
            <w:rPr>
              <w:noProof/>
            </w:rPr>
          </w:pPr>
          <w:hyperlink w:anchor="_Toc531385754" w:history="1">
            <w:r w:rsidRPr="00E46A84">
              <w:rPr>
                <w:rStyle w:val="Hyperlink"/>
                <w:noProof/>
              </w:rPr>
              <w:t>Summary View</w:t>
            </w:r>
            <w:r>
              <w:rPr>
                <w:noProof/>
                <w:webHidden/>
              </w:rPr>
              <w:tab/>
            </w:r>
            <w:r>
              <w:rPr>
                <w:noProof/>
                <w:webHidden/>
              </w:rPr>
              <w:fldChar w:fldCharType="begin"/>
            </w:r>
            <w:r>
              <w:rPr>
                <w:noProof/>
                <w:webHidden/>
              </w:rPr>
              <w:instrText xml:space="preserve"> PAGEREF _Toc531385754 \h </w:instrText>
            </w:r>
            <w:r>
              <w:rPr>
                <w:noProof/>
                <w:webHidden/>
              </w:rPr>
            </w:r>
            <w:r>
              <w:rPr>
                <w:noProof/>
                <w:webHidden/>
              </w:rPr>
              <w:fldChar w:fldCharType="separate"/>
            </w:r>
            <w:r w:rsidR="005C622C">
              <w:rPr>
                <w:noProof/>
                <w:webHidden/>
              </w:rPr>
              <w:t>25</w:t>
            </w:r>
            <w:r>
              <w:rPr>
                <w:noProof/>
                <w:webHidden/>
              </w:rPr>
              <w:fldChar w:fldCharType="end"/>
            </w:r>
          </w:hyperlink>
        </w:p>
        <w:p w14:paraId="5ABB6390" w14:textId="17FD35E5" w:rsidR="006313F5" w:rsidRDefault="006313F5">
          <w:pPr>
            <w:pStyle w:val="TOC3"/>
            <w:tabs>
              <w:tab w:val="right" w:leader="dot" w:pos="9350"/>
            </w:tabs>
            <w:rPr>
              <w:noProof/>
            </w:rPr>
          </w:pPr>
          <w:hyperlink w:anchor="_Toc531385755" w:history="1">
            <w:r w:rsidRPr="00E46A84">
              <w:rPr>
                <w:rStyle w:val="Hyperlink"/>
                <w:noProof/>
              </w:rPr>
              <w:t>Statistics View</w:t>
            </w:r>
            <w:r>
              <w:rPr>
                <w:noProof/>
                <w:webHidden/>
              </w:rPr>
              <w:tab/>
            </w:r>
            <w:r>
              <w:rPr>
                <w:noProof/>
                <w:webHidden/>
              </w:rPr>
              <w:fldChar w:fldCharType="begin"/>
            </w:r>
            <w:r>
              <w:rPr>
                <w:noProof/>
                <w:webHidden/>
              </w:rPr>
              <w:instrText xml:space="preserve"> PAGEREF _Toc531385755 \h </w:instrText>
            </w:r>
            <w:r>
              <w:rPr>
                <w:noProof/>
                <w:webHidden/>
              </w:rPr>
            </w:r>
            <w:r>
              <w:rPr>
                <w:noProof/>
                <w:webHidden/>
              </w:rPr>
              <w:fldChar w:fldCharType="separate"/>
            </w:r>
            <w:r w:rsidR="005C622C">
              <w:rPr>
                <w:noProof/>
                <w:webHidden/>
              </w:rPr>
              <w:t>26</w:t>
            </w:r>
            <w:r>
              <w:rPr>
                <w:noProof/>
                <w:webHidden/>
              </w:rPr>
              <w:fldChar w:fldCharType="end"/>
            </w:r>
          </w:hyperlink>
        </w:p>
        <w:p w14:paraId="61E77303" w14:textId="480FF3CA" w:rsidR="006313F5" w:rsidRDefault="006313F5">
          <w:pPr>
            <w:pStyle w:val="TOC1"/>
            <w:tabs>
              <w:tab w:val="right" w:leader="dot" w:pos="9350"/>
            </w:tabs>
            <w:rPr>
              <w:noProof/>
              <w:lang w:eastAsia="en-US"/>
            </w:rPr>
          </w:pPr>
          <w:hyperlink w:anchor="_Toc531385756" w:history="1">
            <w:r w:rsidRPr="00E46A84">
              <w:rPr>
                <w:rStyle w:val="Hyperlink"/>
                <w:noProof/>
              </w:rPr>
              <w:t>References</w:t>
            </w:r>
            <w:r>
              <w:rPr>
                <w:noProof/>
                <w:webHidden/>
              </w:rPr>
              <w:tab/>
            </w:r>
            <w:r>
              <w:rPr>
                <w:noProof/>
                <w:webHidden/>
              </w:rPr>
              <w:fldChar w:fldCharType="begin"/>
            </w:r>
            <w:r>
              <w:rPr>
                <w:noProof/>
                <w:webHidden/>
              </w:rPr>
              <w:instrText xml:space="preserve"> PAGEREF _Toc531385756 \h </w:instrText>
            </w:r>
            <w:r>
              <w:rPr>
                <w:noProof/>
                <w:webHidden/>
              </w:rPr>
            </w:r>
            <w:r>
              <w:rPr>
                <w:noProof/>
                <w:webHidden/>
              </w:rPr>
              <w:fldChar w:fldCharType="separate"/>
            </w:r>
            <w:r w:rsidR="005C622C">
              <w:rPr>
                <w:noProof/>
                <w:webHidden/>
              </w:rPr>
              <w:t>28</w:t>
            </w:r>
            <w:r>
              <w:rPr>
                <w:noProof/>
                <w:webHidden/>
              </w:rPr>
              <w:fldChar w:fldCharType="end"/>
            </w:r>
          </w:hyperlink>
        </w:p>
        <w:p w14:paraId="073422EB" w14:textId="0B4E8777" w:rsidR="006313F5" w:rsidRDefault="006313F5">
          <w:pPr>
            <w:pStyle w:val="TOC1"/>
            <w:tabs>
              <w:tab w:val="right" w:leader="dot" w:pos="9350"/>
            </w:tabs>
            <w:rPr>
              <w:noProof/>
              <w:lang w:eastAsia="en-US"/>
            </w:rPr>
          </w:pPr>
          <w:hyperlink w:anchor="_Toc531385757" w:history="1">
            <w:r w:rsidRPr="00E46A84">
              <w:rPr>
                <w:rStyle w:val="Hyperlink"/>
                <w:noProof/>
              </w:rPr>
              <w:t>Appendix – Proposal Images</w:t>
            </w:r>
            <w:r>
              <w:rPr>
                <w:noProof/>
                <w:webHidden/>
              </w:rPr>
              <w:tab/>
            </w:r>
            <w:r>
              <w:rPr>
                <w:noProof/>
                <w:webHidden/>
              </w:rPr>
              <w:fldChar w:fldCharType="begin"/>
            </w:r>
            <w:r>
              <w:rPr>
                <w:noProof/>
                <w:webHidden/>
              </w:rPr>
              <w:instrText xml:space="preserve"> PAGEREF _Toc531385757 \h </w:instrText>
            </w:r>
            <w:r>
              <w:rPr>
                <w:noProof/>
                <w:webHidden/>
              </w:rPr>
            </w:r>
            <w:r>
              <w:rPr>
                <w:noProof/>
                <w:webHidden/>
              </w:rPr>
              <w:fldChar w:fldCharType="separate"/>
            </w:r>
            <w:r w:rsidR="005C622C">
              <w:rPr>
                <w:noProof/>
                <w:webHidden/>
              </w:rPr>
              <w:t>29</w:t>
            </w:r>
            <w:r>
              <w:rPr>
                <w:noProof/>
                <w:webHidden/>
              </w:rPr>
              <w:fldChar w:fldCharType="end"/>
            </w:r>
          </w:hyperlink>
        </w:p>
        <w:p w14:paraId="20DD7DBF" w14:textId="68F78968" w:rsidR="00DC2667" w:rsidRDefault="00DC2667">
          <w:r>
            <w:rPr>
              <w:b/>
              <w:bCs/>
              <w:noProof/>
            </w:rPr>
            <w:fldChar w:fldCharType="end"/>
          </w:r>
        </w:p>
      </w:sdtContent>
    </w:sdt>
    <w:p w14:paraId="19CC19E0" w14:textId="77777777" w:rsidR="00DC2667" w:rsidRDefault="00DC2667" w:rsidP="00B00CA9"/>
    <w:p w14:paraId="78242B89" w14:textId="77777777" w:rsidR="00837665" w:rsidRDefault="00837665" w:rsidP="00837665"/>
    <w:p w14:paraId="0AD74F81" w14:textId="77777777" w:rsidR="00837665" w:rsidRDefault="00837665" w:rsidP="00837665">
      <w:pPr>
        <w:pStyle w:val="Heading1"/>
      </w:pPr>
      <w:bookmarkStart w:id="2" w:name="_Toc531385744"/>
      <w:r w:rsidRPr="48308E1D">
        <w:t>Motivation</w:t>
      </w:r>
      <w:bookmarkEnd w:id="2"/>
    </w:p>
    <w:p w14:paraId="0111C1B6" w14:textId="77777777" w:rsidR="00837665" w:rsidRDefault="00837665" w:rsidP="00837665">
      <w:pPr>
        <w:jc w:val="both"/>
      </w:pPr>
      <w:r w:rsidRPr="48308E1D">
        <w:t xml:space="preserve">The </w:t>
      </w:r>
      <w:proofErr w:type="gramStart"/>
      <w:r w:rsidRPr="48308E1D">
        <w:t>general consensus</w:t>
      </w:r>
      <w:proofErr w:type="gramEnd"/>
      <w:r w:rsidRPr="48308E1D">
        <w:t xml:space="preserve"> between us team members was to work with data that pertained to some societal factors. Another thing that we wanted out of our project was to be able to derive insights on a much finer geospatial resolution (state/city). Finally, we also wanted our visualization to be relatable and not dealing with data of a technical nature. This led us to explore the Utah Open Data catalog (</w:t>
      </w:r>
      <w:hyperlink r:id="rId14">
        <w:r w:rsidRPr="48308E1D">
          <w:rPr>
            <w:rStyle w:val="Hyperlink"/>
          </w:rPr>
          <w:t>https://opendata.utah.gov/</w:t>
        </w:r>
      </w:hyperlink>
      <w:r w:rsidRPr="48308E1D">
        <w:t>) and we finally zeroed in on the police cases dataset that lists all reported crimes in the Salt Lake county.</w:t>
      </w:r>
    </w:p>
    <w:p w14:paraId="21411F49" w14:textId="77777777" w:rsidR="00837665" w:rsidRDefault="00837665" w:rsidP="00837665">
      <w:pPr>
        <w:jc w:val="both"/>
      </w:pPr>
      <w:r w:rsidRPr="48308E1D">
        <w:t xml:space="preserve">This dataset checks off all our boxes, namely: </w:t>
      </w:r>
    </w:p>
    <w:p w14:paraId="5A5A07E4" w14:textId="77777777" w:rsidR="00837665" w:rsidRDefault="00837665" w:rsidP="00837665">
      <w:pPr>
        <w:pStyle w:val="ListParagraph"/>
        <w:numPr>
          <w:ilvl w:val="0"/>
          <w:numId w:val="37"/>
        </w:numPr>
        <w:jc w:val="both"/>
      </w:pPr>
      <w:r w:rsidRPr="48308E1D">
        <w:t>Pertains to societal factors</w:t>
      </w:r>
    </w:p>
    <w:p w14:paraId="4AED8909" w14:textId="77777777" w:rsidR="00837665" w:rsidRDefault="00837665" w:rsidP="00837665">
      <w:pPr>
        <w:pStyle w:val="ListParagraph"/>
        <w:numPr>
          <w:ilvl w:val="0"/>
          <w:numId w:val="37"/>
        </w:numPr>
        <w:jc w:val="both"/>
      </w:pPr>
      <w:r w:rsidRPr="48308E1D">
        <w:t xml:space="preserve">Is localized </w:t>
      </w:r>
    </w:p>
    <w:p w14:paraId="15AF0047" w14:textId="77777777" w:rsidR="00837665" w:rsidRDefault="00837665" w:rsidP="00837665">
      <w:pPr>
        <w:pStyle w:val="ListParagraph"/>
        <w:numPr>
          <w:ilvl w:val="0"/>
          <w:numId w:val="37"/>
        </w:numPr>
        <w:jc w:val="both"/>
      </w:pPr>
      <w:r w:rsidRPr="48308E1D">
        <w:t>Is relatable and may be of equal interest to both a layman and a specialist</w:t>
      </w:r>
    </w:p>
    <w:p w14:paraId="09786849" w14:textId="73B093C0" w:rsidR="001534CB" w:rsidRDefault="00837665" w:rsidP="001534CB">
      <w:pPr>
        <w:pStyle w:val="ListParagraph"/>
        <w:numPr>
          <w:ilvl w:val="0"/>
          <w:numId w:val="37"/>
        </w:numPr>
        <w:jc w:val="both"/>
      </w:pPr>
      <w:r w:rsidRPr="48308E1D">
        <w:t xml:space="preserve">Has the potential to inform policy decisions </w:t>
      </w:r>
    </w:p>
    <w:p w14:paraId="1535AE94" w14:textId="77777777" w:rsidR="00837665" w:rsidRDefault="00837665" w:rsidP="00837665">
      <w:pPr>
        <w:pStyle w:val="Heading1"/>
      </w:pPr>
      <w:bookmarkStart w:id="3" w:name="_Toc531385745"/>
      <w:r>
        <w:t>Data Collection and Processing</w:t>
      </w:r>
      <w:bookmarkEnd w:id="3"/>
    </w:p>
    <w:p w14:paraId="47772388" w14:textId="77777777" w:rsidR="00837665" w:rsidRDefault="00837665" w:rsidP="00837665">
      <w:pPr>
        <w:jc w:val="both"/>
      </w:pPr>
      <w:r>
        <w:t>As we discussed before, w</w:t>
      </w:r>
      <w:r w:rsidRPr="48308E1D">
        <w:t xml:space="preserve">e are using the </w:t>
      </w:r>
      <w:hyperlink r:id="rId15">
        <w:r w:rsidRPr="48308E1D">
          <w:rPr>
            <w:rStyle w:val="Hyperlink"/>
          </w:rPr>
          <w:t>Police cases dataset</w:t>
        </w:r>
      </w:hyperlink>
      <w:r w:rsidRPr="48308E1D">
        <w:t xml:space="preserve"> from 2008-2016</w:t>
      </w:r>
      <w:r>
        <w:t xml:space="preserve"> </w:t>
      </w:r>
      <w:r w:rsidRPr="48308E1D">
        <w:t>from Utah Open Data catalog. Each record in the data corresponds to an instance of reported crime at one of the police stations in Salt Lake City. It contains information about the type, time and date of occurrence and reporting, and location of the crime. There are about 50K+ records per year. The data is open access.</w:t>
      </w:r>
      <w:r>
        <w:t xml:space="preserve"> </w:t>
      </w:r>
    </w:p>
    <w:p w14:paraId="0FA4A16B" w14:textId="77777777" w:rsidR="00966637" w:rsidRDefault="00966637" w:rsidP="00966637">
      <w:pPr>
        <w:jc w:val="both"/>
      </w:pPr>
      <w:r>
        <w:t>Each year dataset had the following information: Case Number, UCR Code or NCIC Code, Description, IBR Code, Occurred Date, Reported Date, Day of Week, Location, City, City Council, Police Zone, Police Grid, X-Coordinate, Y-Coordinate.</w:t>
      </w:r>
    </w:p>
    <w:p w14:paraId="39D12CD6" w14:textId="77777777" w:rsidR="00966637" w:rsidRDefault="00966637" w:rsidP="00966637">
      <w:pPr>
        <w:jc w:val="both"/>
      </w:pPr>
      <w:r>
        <w:t>The two main problems with these datasets are:</w:t>
      </w:r>
    </w:p>
    <w:p w14:paraId="28B1D29A" w14:textId="77777777" w:rsidR="00966637" w:rsidRDefault="00966637" w:rsidP="00966637">
      <w:pPr>
        <w:pStyle w:val="ListParagraph"/>
        <w:numPr>
          <w:ilvl w:val="0"/>
          <w:numId w:val="41"/>
        </w:numPr>
        <w:spacing w:after="200" w:line="276" w:lineRule="auto"/>
        <w:jc w:val="both"/>
      </w:pPr>
      <w:r>
        <w:t>The schema is not the same in each year dataset. For example, some years display the UCR Code for each record while some display the NCIC Code. The column names are also different for every year.</w:t>
      </w:r>
    </w:p>
    <w:p w14:paraId="48E93503" w14:textId="77777777" w:rsidR="00966637" w:rsidRDefault="00966637" w:rsidP="00966637">
      <w:pPr>
        <w:pStyle w:val="ListParagraph"/>
        <w:numPr>
          <w:ilvl w:val="0"/>
          <w:numId w:val="41"/>
        </w:numPr>
        <w:spacing w:after="200" w:line="276" w:lineRule="auto"/>
        <w:jc w:val="both"/>
      </w:pPr>
      <w:r>
        <w:t>Some crime types are not recorded over all the years.</w:t>
      </w:r>
    </w:p>
    <w:p w14:paraId="35A3907A" w14:textId="77777777" w:rsidR="00966637" w:rsidRDefault="00966637" w:rsidP="00966637">
      <w:pPr>
        <w:pStyle w:val="ListParagraph"/>
        <w:numPr>
          <w:ilvl w:val="0"/>
          <w:numId w:val="41"/>
        </w:numPr>
        <w:spacing w:after="200" w:line="276" w:lineRule="auto"/>
        <w:jc w:val="both"/>
      </w:pPr>
      <w:r>
        <w:t>The size of each dataset is around 10 MB and trying to load all the data will make the visualization slow.</w:t>
      </w:r>
    </w:p>
    <w:p w14:paraId="5EEA70BC" w14:textId="77777777" w:rsidR="00966637" w:rsidRDefault="00966637" w:rsidP="00966637">
      <w:pPr>
        <w:jc w:val="both"/>
      </w:pPr>
      <w:r>
        <w:t>In order to overcome these problems, we took the following measures:</w:t>
      </w:r>
    </w:p>
    <w:p w14:paraId="62F3C306" w14:textId="77777777" w:rsidR="00966637" w:rsidRDefault="00966637" w:rsidP="00966637">
      <w:pPr>
        <w:pStyle w:val="ListParagraph"/>
        <w:numPr>
          <w:ilvl w:val="0"/>
          <w:numId w:val="42"/>
        </w:numPr>
        <w:spacing w:after="200" w:line="276" w:lineRule="auto"/>
        <w:jc w:val="both"/>
      </w:pPr>
      <w:r>
        <w:t>We decided on a schema that would be uniform in data across all the years.</w:t>
      </w:r>
    </w:p>
    <w:p w14:paraId="3C8D9825" w14:textId="77777777" w:rsidR="00966637" w:rsidRDefault="00966637" w:rsidP="00966637">
      <w:pPr>
        <w:pStyle w:val="ListParagraph"/>
        <w:numPr>
          <w:ilvl w:val="0"/>
          <w:numId w:val="42"/>
        </w:numPr>
        <w:spacing w:after="200" w:line="276" w:lineRule="auto"/>
        <w:jc w:val="both"/>
      </w:pPr>
      <w:r>
        <w:t>We removed all rows in which data from any of the columns in the schema are missing.</w:t>
      </w:r>
    </w:p>
    <w:p w14:paraId="1F128A8D" w14:textId="77777777" w:rsidR="00966637" w:rsidRDefault="00966637" w:rsidP="00966637">
      <w:pPr>
        <w:pStyle w:val="ListParagraph"/>
        <w:numPr>
          <w:ilvl w:val="0"/>
          <w:numId w:val="42"/>
        </w:numPr>
        <w:spacing w:after="200" w:line="276" w:lineRule="auto"/>
        <w:jc w:val="both"/>
      </w:pPr>
      <w:r>
        <w:lastRenderedPageBreak/>
        <w:t>We considered only a subset of the crimes to visualize which are more significant in the dataset and which are present over all the years from 2008 to 2016.</w:t>
      </w:r>
    </w:p>
    <w:p w14:paraId="255A0529" w14:textId="6080FD92" w:rsidR="00966637" w:rsidRDefault="00966637" w:rsidP="00966637">
      <w:pPr>
        <w:pStyle w:val="ListParagraph"/>
        <w:numPr>
          <w:ilvl w:val="0"/>
          <w:numId w:val="42"/>
        </w:numPr>
        <w:spacing w:after="200" w:line="276" w:lineRule="auto"/>
        <w:jc w:val="both"/>
      </w:pPr>
      <w:r>
        <w:t>We also grouped certain crimes which were like each other.</w:t>
      </w:r>
    </w:p>
    <w:p w14:paraId="0984C9BE" w14:textId="77777777" w:rsidR="00966637" w:rsidRDefault="00966637" w:rsidP="00966637">
      <w:pPr>
        <w:jc w:val="both"/>
      </w:pPr>
      <w:r>
        <w:t>We processed each year dataset and create a CSV file named ‘[year]_processed_nowhitespace.csv’ with the following columns:</w:t>
      </w:r>
    </w:p>
    <w:p w14:paraId="463C3B51" w14:textId="77777777" w:rsidR="00966637" w:rsidRDefault="00966637" w:rsidP="00966637">
      <w:pPr>
        <w:jc w:val="both"/>
      </w:pPr>
      <w:r w:rsidRPr="00742882">
        <w:rPr>
          <w:b/>
        </w:rPr>
        <w:t>DESCRIPTION</w:t>
      </w:r>
      <w:r>
        <w:rPr>
          <w:b/>
        </w:rPr>
        <w:t xml:space="preserve">: </w:t>
      </w:r>
      <w:r>
        <w:t xml:space="preserve">It is a description of the crime in a </w:t>
      </w:r>
      <w:proofErr w:type="gramStart"/>
      <w:r>
        <w:t>particular record</w:t>
      </w:r>
      <w:proofErr w:type="gramEnd"/>
      <w:r>
        <w:t>. The value is one of the following categories: Assault, Burglary/ Larceny/ Robbery, Damaged Property, Drugs, Homicide, Kidnap, Traffic, Weapons.</w:t>
      </w:r>
    </w:p>
    <w:p w14:paraId="0FBC5C3C" w14:textId="77777777" w:rsidR="00966637" w:rsidRPr="00742882" w:rsidRDefault="00966637" w:rsidP="00966637">
      <w:pPr>
        <w:jc w:val="both"/>
        <w:rPr>
          <w:b/>
        </w:rPr>
      </w:pPr>
      <w:r>
        <w:t xml:space="preserve">The original data had a column for Occurred Date and Reported Date. In most cases the Occurred Date and Reported Date are the same. We considered Occurred Date for finding the valued of </w:t>
      </w:r>
      <w:r w:rsidRPr="000A2E1A">
        <w:rPr>
          <w:b/>
        </w:rPr>
        <w:t>DAY</w:t>
      </w:r>
      <w:r>
        <w:t xml:space="preserve">, </w:t>
      </w:r>
      <w:r w:rsidRPr="000A2E1A">
        <w:rPr>
          <w:b/>
        </w:rPr>
        <w:t>MONTH</w:t>
      </w:r>
      <w:r>
        <w:t xml:space="preserve">, </w:t>
      </w:r>
      <w:r w:rsidRPr="000A2E1A">
        <w:rPr>
          <w:b/>
        </w:rPr>
        <w:t>YEAR</w:t>
      </w:r>
      <w:r>
        <w:t xml:space="preserve"> and </w:t>
      </w:r>
      <w:r w:rsidRPr="000A2E1A">
        <w:rPr>
          <w:b/>
        </w:rPr>
        <w:t>TOD</w:t>
      </w:r>
      <w:r>
        <w:t xml:space="preserve"> columns for </w:t>
      </w:r>
      <w:proofErr w:type="gramStart"/>
      <w:r>
        <w:t>all of</w:t>
      </w:r>
      <w:proofErr w:type="gramEnd"/>
      <w:r>
        <w:t xml:space="preserve"> the years except 2011, where we considered the Reported Date since Occurred Date was not recorded.</w:t>
      </w:r>
    </w:p>
    <w:p w14:paraId="482B1A0D" w14:textId="77777777" w:rsidR="00966637" w:rsidRDefault="00966637" w:rsidP="00966637">
      <w:pPr>
        <w:jc w:val="both"/>
      </w:pPr>
      <w:r w:rsidRPr="00742882">
        <w:rPr>
          <w:b/>
        </w:rPr>
        <w:t>DAY</w:t>
      </w:r>
      <w:r>
        <w:rPr>
          <w:b/>
        </w:rPr>
        <w:t xml:space="preserve">: </w:t>
      </w:r>
      <w:r>
        <w:t>It is the day of the month that the crime in the record was committed.</w:t>
      </w:r>
    </w:p>
    <w:p w14:paraId="38933DAA" w14:textId="77777777" w:rsidR="00966637" w:rsidRDefault="00966637" w:rsidP="00966637">
      <w:pPr>
        <w:jc w:val="both"/>
      </w:pPr>
      <w:r w:rsidRPr="000A2E1A">
        <w:rPr>
          <w:b/>
        </w:rPr>
        <w:t>MONTH:</w:t>
      </w:r>
      <w:r>
        <w:t xml:space="preserve"> It is the month of the year that the crime in the record was committed.</w:t>
      </w:r>
    </w:p>
    <w:p w14:paraId="03B16D8A" w14:textId="77777777" w:rsidR="00966637" w:rsidRDefault="00966637" w:rsidP="00966637">
      <w:pPr>
        <w:jc w:val="both"/>
      </w:pPr>
      <w:r w:rsidRPr="000A2E1A">
        <w:rPr>
          <w:b/>
        </w:rPr>
        <w:t>YEAR:</w:t>
      </w:r>
      <w:r>
        <w:t xml:space="preserve"> It is the year that the crime in the record was committed.</w:t>
      </w:r>
    </w:p>
    <w:p w14:paraId="48C40540" w14:textId="77777777" w:rsidR="00966637" w:rsidRDefault="00966637" w:rsidP="00966637">
      <w:pPr>
        <w:jc w:val="both"/>
      </w:pPr>
      <w:r w:rsidRPr="000A2E1A">
        <w:rPr>
          <w:b/>
        </w:rPr>
        <w:t>TOD:</w:t>
      </w:r>
      <w:r w:rsidRPr="000A2E1A">
        <w:t xml:space="preserve"> </w:t>
      </w:r>
      <w:r>
        <w:t xml:space="preserve">It is the time of day that the crime in the record was committed. The 24 hours in a day are divided into 8 parts: 12 am to 3 am, 3 am to 6 am, 6 am to 9 am, 9 am to 12 pm, 12 pm to 3 pm, 3 pm to 6 pm, 6 pm to 9 pm, and 9 pm to 12 am. The value of </w:t>
      </w:r>
      <w:r w:rsidRPr="000A2E1A">
        <w:rPr>
          <w:b/>
        </w:rPr>
        <w:t>TOD</w:t>
      </w:r>
      <w:r>
        <w:t xml:space="preserve"> is between 1 and 8 according to which octant it belongs to.</w:t>
      </w:r>
    </w:p>
    <w:p w14:paraId="230A31FB" w14:textId="77777777" w:rsidR="00966637" w:rsidRDefault="00966637" w:rsidP="00966637">
      <w:pPr>
        <w:jc w:val="both"/>
      </w:pPr>
      <w:r w:rsidRPr="000A2E1A">
        <w:rPr>
          <w:b/>
        </w:rPr>
        <w:t>DOW:</w:t>
      </w:r>
      <w:r w:rsidRPr="000A2E1A">
        <w:t xml:space="preserve"> </w:t>
      </w:r>
      <w:r>
        <w:t>It is the day of the week that the crime in the record was committed. This data was directly taken from the original dataset. It is a value between 1 and 7 depending on the day of the week where 1 means the crime was committed on a Sunday.</w:t>
      </w:r>
    </w:p>
    <w:p w14:paraId="592C39D5" w14:textId="77777777" w:rsidR="00966637" w:rsidRDefault="00966637" w:rsidP="00966637">
      <w:pPr>
        <w:jc w:val="both"/>
      </w:pPr>
      <w:r w:rsidRPr="000A2E1A">
        <w:rPr>
          <w:b/>
        </w:rPr>
        <w:t>ADDRESS:</w:t>
      </w:r>
      <w:r>
        <w:t xml:space="preserve"> It is the street address of the location where the crime in the record was committed. This was also directly taken from the original dataset with very little processing like removing of whitespaces.</w:t>
      </w:r>
    </w:p>
    <w:p w14:paraId="10B37D71" w14:textId="77777777" w:rsidR="00966637" w:rsidRDefault="00966637" w:rsidP="00966637">
      <w:pPr>
        <w:jc w:val="both"/>
      </w:pPr>
      <w:r>
        <w:t xml:space="preserve">In order to populate the Map View, we need the </w:t>
      </w:r>
      <w:r w:rsidRPr="000A2E1A">
        <w:rPr>
          <w:b/>
        </w:rPr>
        <w:t>LATITUDE</w:t>
      </w:r>
      <w:r>
        <w:t xml:space="preserve"> and </w:t>
      </w:r>
      <w:r w:rsidRPr="000A2E1A">
        <w:rPr>
          <w:b/>
        </w:rPr>
        <w:t>LONGITUDE</w:t>
      </w:r>
      <w:r>
        <w:t xml:space="preserve">. The X-coordinate and Y-coordinate in the original dataset are State Plane Coordinates and we could not figure out a way to convert them into the corresponding latitude and longitude. Hence, we had to use the street address to find the latitude and longitude. We aggregated all the year datasets and got a list of the unique addresses. Then we tried to use a python package called </w:t>
      </w:r>
      <w:proofErr w:type="spellStart"/>
      <w:r>
        <w:t>geopy</w:t>
      </w:r>
      <w:proofErr w:type="spellEnd"/>
      <w:r>
        <w:t xml:space="preserve"> to find the latitude and longitude for each address. When this method could not find the latitude and longitude of over 3000 addresses out of 9224 addresses, we turned to Google Maps to obtain the latitude and longitudes.</w:t>
      </w:r>
    </w:p>
    <w:p w14:paraId="50E02274" w14:textId="77777777" w:rsidR="00966637" w:rsidRDefault="00966637" w:rsidP="00966637">
      <w:pPr>
        <w:jc w:val="both"/>
      </w:pPr>
      <w:r w:rsidRPr="003E0B32">
        <w:rPr>
          <w:b/>
        </w:rPr>
        <w:t>LATITUDE:</w:t>
      </w:r>
      <w:r>
        <w:t xml:space="preserve"> The latitude of the location where the crime in the record was committed.</w:t>
      </w:r>
    </w:p>
    <w:p w14:paraId="4B23D76A" w14:textId="4EA87A55" w:rsidR="00966637" w:rsidRDefault="00966637" w:rsidP="00966637">
      <w:pPr>
        <w:jc w:val="both"/>
      </w:pPr>
      <w:r w:rsidRPr="003E0B32">
        <w:rPr>
          <w:b/>
        </w:rPr>
        <w:t>LONGITUDE:</w:t>
      </w:r>
      <w:r>
        <w:t xml:space="preserve"> The longitude of the location where the crime in the record was committed.</w:t>
      </w:r>
    </w:p>
    <w:p w14:paraId="390BCB49" w14:textId="77777777" w:rsidR="00966637" w:rsidRDefault="00966637" w:rsidP="00966637">
      <w:pPr>
        <w:jc w:val="both"/>
      </w:pPr>
      <w:r>
        <w:lastRenderedPageBreak/>
        <w:t>These steps reduced the size of the data files drastically from around 10 MB to 2 MB, but we faced trouble again while implementing the statistics view. The main problem was that we had to process the data again to be able to create Line Charts for the Yearly Statistics, Monthly Statistics, Weekly Statistics, and Hourly Statistics from it. If we did the processing in JavaScript, it was taking a lot of time to process and load the data. Hence, we decide to create separate json files called ‘</w:t>
      </w:r>
      <w:proofErr w:type="spellStart"/>
      <w:r>
        <w:t>all_</w:t>
      </w:r>
      <w:proofErr w:type="gramStart"/>
      <w:r>
        <w:t>years.json</w:t>
      </w:r>
      <w:proofErr w:type="spellEnd"/>
      <w:proofErr w:type="gramEnd"/>
      <w:r>
        <w:t>’, ‘</w:t>
      </w:r>
      <w:proofErr w:type="spellStart"/>
      <w:r>
        <w:t>all_months.json</w:t>
      </w:r>
      <w:proofErr w:type="spellEnd"/>
      <w:r>
        <w:t>’, ‘</w:t>
      </w:r>
      <w:proofErr w:type="spellStart"/>
      <w:r>
        <w:t>all_weeks.json</w:t>
      </w:r>
      <w:proofErr w:type="spellEnd"/>
      <w:r>
        <w:t>’ and ‘</w:t>
      </w:r>
      <w:proofErr w:type="spellStart"/>
      <w:r>
        <w:t>all_hours.json</w:t>
      </w:r>
      <w:proofErr w:type="spellEnd"/>
      <w:r>
        <w:t>’. ‘</w:t>
      </w:r>
      <w:proofErr w:type="spellStart"/>
      <w:r>
        <w:t>all_</w:t>
      </w:r>
      <w:proofErr w:type="gramStart"/>
      <w:r>
        <w:t>years.json</w:t>
      </w:r>
      <w:proofErr w:type="spellEnd"/>
      <w:proofErr w:type="gramEnd"/>
      <w:r>
        <w:t>’ contains the aggregated data over the years for each crime type. ‘</w:t>
      </w:r>
      <w:proofErr w:type="spellStart"/>
      <w:r>
        <w:t>all_</w:t>
      </w:r>
      <w:proofErr w:type="gramStart"/>
      <w:r>
        <w:t>months.json</w:t>
      </w:r>
      <w:proofErr w:type="spellEnd"/>
      <w:proofErr w:type="gramEnd"/>
      <w:r>
        <w:t>’, ‘</w:t>
      </w:r>
      <w:proofErr w:type="spellStart"/>
      <w:r>
        <w:t>all_weeks.json</w:t>
      </w:r>
      <w:proofErr w:type="spellEnd"/>
      <w:r>
        <w:t>’ and ‘</w:t>
      </w:r>
      <w:proofErr w:type="spellStart"/>
      <w:r>
        <w:t>all_hours.json</w:t>
      </w:r>
      <w:proofErr w:type="spellEnd"/>
      <w:r>
        <w:t>’ contain the aggregated data over the years for each month of year, day of week or time of day for each crime type.</w:t>
      </w:r>
    </w:p>
    <w:p w14:paraId="363E508A" w14:textId="77777777" w:rsidR="00966637" w:rsidRDefault="00966637" w:rsidP="00837665">
      <w:pPr>
        <w:jc w:val="both"/>
      </w:pPr>
    </w:p>
    <w:p w14:paraId="45AD0F3B" w14:textId="77777777" w:rsidR="00122C98" w:rsidRDefault="00122C98">
      <w:pPr>
        <w:spacing w:line="259" w:lineRule="auto"/>
      </w:pPr>
      <w:r>
        <w:br w:type="page"/>
      </w:r>
    </w:p>
    <w:p w14:paraId="6754DE22" w14:textId="7FBFC894" w:rsidR="00837665" w:rsidRDefault="00122C98" w:rsidP="00837665">
      <w:pPr>
        <w:pStyle w:val="Heading1"/>
      </w:pPr>
      <w:bookmarkStart w:id="4" w:name="_Toc531385746"/>
      <w:r>
        <w:lastRenderedPageBreak/>
        <w:t>Design Evolution</w:t>
      </w:r>
      <w:r w:rsidR="0060028D">
        <w:t xml:space="preserve"> and Implementation</w:t>
      </w:r>
      <w:bookmarkEnd w:id="4"/>
    </w:p>
    <w:p w14:paraId="1B593654" w14:textId="77777777" w:rsidR="008A4306" w:rsidRDefault="001C4B47" w:rsidP="008A4306">
      <w:pPr>
        <w:pStyle w:val="Heading2"/>
      </w:pPr>
      <w:bookmarkStart w:id="5" w:name="_Toc531385747"/>
      <w:r>
        <w:t>Proposal Design</w:t>
      </w:r>
      <w:r w:rsidR="008A4306">
        <w:t>:</w:t>
      </w:r>
      <w:bookmarkEnd w:id="5"/>
    </w:p>
    <w:p w14:paraId="4B538250" w14:textId="41317C94" w:rsidR="0064786B" w:rsidRDefault="008A4306" w:rsidP="0064786B">
      <w:pPr>
        <w:jc w:val="both"/>
      </w:pPr>
      <w:r>
        <w:t xml:space="preserve">In our main proposal design, we had three different views </w:t>
      </w:r>
      <w:r w:rsidR="0064786B">
        <w:t xml:space="preserve">namely Map View, Selection View and Statistics View to show the yearly, monthly, weekly and hourly statistics. </w:t>
      </w:r>
      <w:r w:rsidR="00B92B89">
        <w:t>Details of the design are as follows:</w:t>
      </w:r>
    </w:p>
    <w:p w14:paraId="5DBB09B5" w14:textId="77777777" w:rsidR="0064786B" w:rsidRDefault="0064786B" w:rsidP="0064786B">
      <w:pPr>
        <w:pStyle w:val="ListParagraph"/>
        <w:numPr>
          <w:ilvl w:val="0"/>
          <w:numId w:val="30"/>
        </w:numPr>
        <w:jc w:val="both"/>
      </w:pPr>
      <w:r w:rsidRPr="0064786B">
        <w:t>The map view shows the location points of crimes selected in selection view and time selected by the time slider. The mark used is points and channels are color (type of crime) and position (location of crime).</w:t>
      </w:r>
    </w:p>
    <w:p w14:paraId="6B704C01" w14:textId="1DC71678" w:rsidR="0064786B" w:rsidRDefault="0064786B" w:rsidP="0064786B">
      <w:pPr>
        <w:pStyle w:val="ListParagraph"/>
        <w:numPr>
          <w:ilvl w:val="0"/>
          <w:numId w:val="30"/>
        </w:numPr>
        <w:jc w:val="both"/>
      </w:pPr>
      <w:r w:rsidRPr="0064786B">
        <w:t xml:space="preserve">A time slider enables the user to see the trend of crimes over the years. On clicking the year </w:t>
      </w:r>
      <w:r w:rsidR="00B92B89" w:rsidRPr="0064786B">
        <w:t>slider,</w:t>
      </w:r>
      <w:r w:rsidRPr="0064786B">
        <w:t xml:space="preserve"> it expands to show the months for the selected year. This enables the user to visualize the crime trends on a finer scale. It collapses to show only the years when clicked again.</w:t>
      </w:r>
    </w:p>
    <w:p w14:paraId="4E20A7BE" w14:textId="77777777" w:rsidR="0064786B" w:rsidRDefault="0064786B" w:rsidP="0064786B">
      <w:pPr>
        <w:pStyle w:val="ListParagraph"/>
        <w:numPr>
          <w:ilvl w:val="0"/>
          <w:numId w:val="30"/>
        </w:numPr>
        <w:jc w:val="both"/>
      </w:pPr>
      <w:r w:rsidRPr="0064786B">
        <w:t>A selection view enables users to select the crimes they wish to visualize through checkboxes.</w:t>
      </w:r>
    </w:p>
    <w:p w14:paraId="55CFF4B8" w14:textId="77777777" w:rsidR="0064786B" w:rsidRDefault="0064786B" w:rsidP="0064786B">
      <w:pPr>
        <w:pStyle w:val="ListParagraph"/>
        <w:numPr>
          <w:ilvl w:val="0"/>
          <w:numId w:val="30"/>
        </w:numPr>
        <w:jc w:val="both"/>
      </w:pPr>
      <w:r w:rsidRPr="0064786B">
        <w:t>The map view has a semantic zooming feature with zip code level aggregation at the topmost level and blocks at the lowest level.</w:t>
      </w:r>
    </w:p>
    <w:p w14:paraId="25EC28BD" w14:textId="22851BC6" w:rsidR="0064786B" w:rsidRDefault="0064786B" w:rsidP="0064786B">
      <w:pPr>
        <w:pStyle w:val="ListParagraph"/>
        <w:numPr>
          <w:ilvl w:val="0"/>
          <w:numId w:val="30"/>
        </w:numPr>
        <w:jc w:val="both"/>
      </w:pPr>
      <w:r w:rsidRPr="0064786B">
        <w:t>The statistics view shows yearly, monthly, weekly and hourly statistics of aggregated data about selected crimes as line charts.</w:t>
      </w:r>
    </w:p>
    <w:p w14:paraId="678744E2" w14:textId="396FBD2B" w:rsidR="00B92B89" w:rsidRDefault="00B92B89" w:rsidP="0064786B">
      <w:pPr>
        <w:pStyle w:val="ListParagraph"/>
        <w:numPr>
          <w:ilvl w:val="0"/>
          <w:numId w:val="30"/>
        </w:numPr>
        <w:jc w:val="both"/>
      </w:pPr>
      <w:r>
        <w:t>All the views will be linked to each other</w:t>
      </w:r>
      <w:r w:rsidR="00341AC8">
        <w:t xml:space="preserve">. For example, clicking on crime selection view will update the map view as well as the statistics view. </w:t>
      </w:r>
      <w:r>
        <w:t xml:space="preserve"> </w:t>
      </w:r>
    </w:p>
    <w:p w14:paraId="4E6087CC" w14:textId="5B297BBD" w:rsidR="00B92B89" w:rsidRDefault="00B92B89" w:rsidP="00B92B89">
      <w:pPr>
        <w:jc w:val="both"/>
      </w:pPr>
      <w:r>
        <w:t>Our proposal design looked something like this:</w:t>
      </w:r>
    </w:p>
    <w:p w14:paraId="617CE430" w14:textId="0F4B002C" w:rsidR="00B92B89" w:rsidRPr="008A1B9C" w:rsidRDefault="00B92B89" w:rsidP="00B92B89">
      <w:pPr>
        <w:jc w:val="both"/>
      </w:pPr>
      <w:r>
        <w:rPr>
          <w:noProof/>
        </w:rPr>
        <w:drawing>
          <wp:inline distT="0" distB="0" distL="0" distR="0" wp14:anchorId="4B525FB1" wp14:editId="46E5A379">
            <wp:extent cx="5602586" cy="373266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4664" cy="3734048"/>
                    </a:xfrm>
                    <a:prstGeom prst="rect">
                      <a:avLst/>
                    </a:prstGeom>
                  </pic:spPr>
                </pic:pic>
              </a:graphicData>
            </a:graphic>
          </wp:inline>
        </w:drawing>
      </w:r>
    </w:p>
    <w:p w14:paraId="6C575E2B" w14:textId="0374F445" w:rsidR="00BE634F" w:rsidRDefault="001C4B47" w:rsidP="00B92B89">
      <w:pPr>
        <w:jc w:val="both"/>
      </w:pPr>
      <w:r>
        <w:br w:type="page"/>
      </w:r>
      <w:r w:rsidR="00B92B89">
        <w:rPr>
          <w:noProof/>
        </w:rPr>
        <w:lastRenderedPageBreak/>
        <w:drawing>
          <wp:inline distT="0" distB="0" distL="0" distR="0" wp14:anchorId="7EDF10C8" wp14:editId="61FE7B68">
            <wp:extent cx="5943600" cy="2007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07870"/>
                    </a:xfrm>
                    <a:prstGeom prst="rect">
                      <a:avLst/>
                    </a:prstGeom>
                  </pic:spPr>
                </pic:pic>
              </a:graphicData>
            </a:graphic>
          </wp:inline>
        </w:drawing>
      </w:r>
    </w:p>
    <w:p w14:paraId="38CBB30A" w14:textId="7C5EFCEE" w:rsidR="00DA5BB7" w:rsidRDefault="00BE634F" w:rsidP="00B92B89">
      <w:pPr>
        <w:jc w:val="both"/>
      </w:pPr>
      <w:r>
        <w:t>Apart from the main design, we also submitted three prototypes of alternative designs which might be useful. We are using on</w:t>
      </w:r>
      <w:r w:rsidR="00F557ED">
        <w:t>e</w:t>
      </w:r>
      <w:r>
        <w:t xml:space="preserve"> of the prototype designs</w:t>
      </w:r>
      <w:r w:rsidR="00F557ED">
        <w:t xml:space="preserve"> and creating a pie chart which will </w:t>
      </w:r>
      <w:r>
        <w:t>demonstrate the distribution of crimes</w:t>
      </w:r>
      <w:r w:rsidR="00F557ED">
        <w:t xml:space="preserve"> over a year</w:t>
      </w:r>
      <w:r>
        <w:t>.</w:t>
      </w:r>
    </w:p>
    <w:p w14:paraId="631A3B15" w14:textId="77777777" w:rsidR="00DA5BB7" w:rsidRDefault="00DA5BB7">
      <w:pPr>
        <w:spacing w:line="259" w:lineRule="auto"/>
      </w:pPr>
      <w:r>
        <w:br w:type="page"/>
      </w:r>
    </w:p>
    <w:p w14:paraId="551CA278" w14:textId="15852E2C" w:rsidR="00341AC8" w:rsidRPr="00D375DD" w:rsidRDefault="00341AC8" w:rsidP="00341AC8">
      <w:pPr>
        <w:pStyle w:val="Heading2"/>
        <w:rPr>
          <w:sz w:val="32"/>
        </w:rPr>
      </w:pPr>
      <w:bookmarkStart w:id="6" w:name="_Toc531385748"/>
      <w:r w:rsidRPr="00D375DD">
        <w:rPr>
          <w:sz w:val="32"/>
        </w:rPr>
        <w:lastRenderedPageBreak/>
        <w:t>Changes and Improvements in Design over the course of project</w:t>
      </w:r>
      <w:bookmarkEnd w:id="6"/>
    </w:p>
    <w:p w14:paraId="3149176A" w14:textId="3BC3A6F3" w:rsidR="000227A5" w:rsidRDefault="000227A5" w:rsidP="000227A5">
      <w:r>
        <w:br/>
        <w:t xml:space="preserve">We made quite a few changes in the design with respect </w:t>
      </w:r>
      <w:r w:rsidR="004F35BC">
        <w:t xml:space="preserve">to </w:t>
      </w:r>
      <w:r>
        <w:t xml:space="preserve">all the views. </w:t>
      </w:r>
    </w:p>
    <w:p w14:paraId="647FB3A9" w14:textId="509B0760" w:rsidR="00DA5BB7" w:rsidRPr="00F95344" w:rsidRDefault="00DA5BB7" w:rsidP="004F35BC">
      <w:pPr>
        <w:pStyle w:val="ListParagraph"/>
        <w:numPr>
          <w:ilvl w:val="0"/>
          <w:numId w:val="40"/>
        </w:numPr>
        <w:rPr>
          <w:b/>
          <w:sz w:val="32"/>
        </w:rPr>
      </w:pPr>
      <w:r w:rsidRPr="00F95344">
        <w:rPr>
          <w:b/>
          <w:sz w:val="32"/>
        </w:rPr>
        <w:t>Page Structure</w:t>
      </w:r>
    </w:p>
    <w:p w14:paraId="75BBCA71" w14:textId="77777777" w:rsidR="00DA5BB7" w:rsidRPr="00AA73EB" w:rsidRDefault="00DA5BB7" w:rsidP="00DA5BB7">
      <w:pPr>
        <w:pStyle w:val="Heading2"/>
      </w:pPr>
      <w:bookmarkStart w:id="7" w:name="_Toc531385749"/>
      <w:r>
        <w:t>Page Structure</w:t>
      </w:r>
      <w:bookmarkEnd w:id="7"/>
    </w:p>
    <w:p w14:paraId="405253A7" w14:textId="77777777" w:rsidR="00DA5BB7" w:rsidRDefault="00DA5BB7" w:rsidP="00DA5BB7">
      <w:pPr>
        <w:jc w:val="both"/>
      </w:pPr>
      <w:r>
        <w:t xml:space="preserve">We first created the basic structure of the directory and created the views structure of the visualization. First, we created a container which holds all the views and structure in several nested </w:t>
      </w:r>
      <w:proofErr w:type="spellStart"/>
      <w:r>
        <w:t>divs.</w:t>
      </w:r>
      <w:proofErr w:type="spellEnd"/>
      <w:r>
        <w:t xml:space="preserve"> Each div represents a view like map-view, summary view etc. and we are assigning classes to each of the </w:t>
      </w:r>
      <w:proofErr w:type="spellStart"/>
      <w:r>
        <w:t>divs.</w:t>
      </w:r>
      <w:proofErr w:type="spellEnd"/>
      <w:r>
        <w:t xml:space="preserve"> This assists us in arranging the </w:t>
      </w:r>
      <w:proofErr w:type="spellStart"/>
      <w:r>
        <w:t>divs</w:t>
      </w:r>
      <w:proofErr w:type="spellEnd"/>
      <w:r>
        <w:t xml:space="preserve"> according to the structure required. Also, we can work on a view separately without disturbing the entire structure. Below is the initial starting structure of the visualization.</w:t>
      </w:r>
    </w:p>
    <w:p w14:paraId="315FF839" w14:textId="77777777" w:rsidR="00DA5BB7" w:rsidRPr="00AA73EB" w:rsidRDefault="00DA5BB7" w:rsidP="00DA5BB7">
      <w:r>
        <w:rPr>
          <w:noProof/>
        </w:rPr>
        <w:drawing>
          <wp:inline distT="0" distB="0" distL="0" distR="0" wp14:anchorId="2BD41E8F" wp14:editId="206C8496">
            <wp:extent cx="5807122" cy="3269608"/>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png"/>
                    <pic:cNvPicPr/>
                  </pic:nvPicPr>
                  <pic:blipFill>
                    <a:blip r:embed="rId18">
                      <a:extLst>
                        <a:ext uri="{28A0092B-C50C-407E-A947-70E740481C1C}">
                          <a14:useLocalDpi xmlns:a14="http://schemas.microsoft.com/office/drawing/2010/main" val="0"/>
                        </a:ext>
                      </a:extLst>
                    </a:blip>
                    <a:stretch>
                      <a:fillRect/>
                    </a:stretch>
                  </pic:blipFill>
                  <pic:spPr>
                    <a:xfrm>
                      <a:off x="0" y="0"/>
                      <a:ext cx="5807122" cy="3269608"/>
                    </a:xfrm>
                    <a:prstGeom prst="rect">
                      <a:avLst/>
                    </a:prstGeom>
                  </pic:spPr>
                </pic:pic>
              </a:graphicData>
            </a:graphic>
          </wp:inline>
        </w:drawing>
      </w:r>
    </w:p>
    <w:p w14:paraId="49C27248" w14:textId="77777777" w:rsidR="00DA5BB7" w:rsidRDefault="00DA5BB7" w:rsidP="00DA5BB7">
      <w:pPr>
        <w:pStyle w:val="Heading2"/>
      </w:pPr>
      <w:bookmarkStart w:id="8" w:name="_Toc531385750"/>
      <w:r>
        <w:t>Year Slider</w:t>
      </w:r>
      <w:bookmarkEnd w:id="8"/>
    </w:p>
    <w:p w14:paraId="43A70A40" w14:textId="77777777" w:rsidR="00DA5BB7" w:rsidRDefault="00DA5BB7" w:rsidP="00DA5BB7">
      <w:pPr>
        <w:jc w:val="both"/>
      </w:pPr>
      <w:r>
        <w:t>The visualization needs a year slider to update the map when the year is changed. We directly used the year slider structure from the Gap Minder HW here. Similar slider will be attached for the month data as well. An image of year slider is attached below.</w:t>
      </w:r>
    </w:p>
    <w:p w14:paraId="6676C6F6" w14:textId="005981F4" w:rsidR="00DA5BB7" w:rsidRDefault="00DA5BB7" w:rsidP="00DA5BB7">
      <w:pPr>
        <w:jc w:val="both"/>
      </w:pPr>
      <w:r>
        <w:rPr>
          <w:noProof/>
        </w:rPr>
        <w:drawing>
          <wp:inline distT="0" distB="0" distL="0" distR="0" wp14:anchorId="6E51244D" wp14:editId="39EA86A6">
            <wp:extent cx="5937250" cy="3619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r>
        <w:br/>
      </w:r>
    </w:p>
    <w:p w14:paraId="04DB21A5" w14:textId="77777777" w:rsidR="00DA5BB7" w:rsidRPr="00DA5BB7" w:rsidRDefault="00DA5BB7" w:rsidP="00DA5BB7">
      <w:pPr>
        <w:jc w:val="both"/>
      </w:pPr>
    </w:p>
    <w:p w14:paraId="5BE87B09" w14:textId="3A2625AA" w:rsidR="004F35BC" w:rsidRPr="00F95344" w:rsidRDefault="004F35BC" w:rsidP="004F35BC">
      <w:pPr>
        <w:pStyle w:val="ListParagraph"/>
        <w:numPr>
          <w:ilvl w:val="0"/>
          <w:numId w:val="40"/>
        </w:numPr>
        <w:rPr>
          <w:b/>
          <w:sz w:val="32"/>
        </w:rPr>
      </w:pPr>
      <w:r w:rsidRPr="00F95344">
        <w:rPr>
          <w:b/>
          <w:sz w:val="32"/>
        </w:rPr>
        <w:lastRenderedPageBreak/>
        <w:t>Map View</w:t>
      </w:r>
    </w:p>
    <w:p w14:paraId="51488158" w14:textId="77777777" w:rsidR="00A16C84" w:rsidRDefault="00A16C84" w:rsidP="00B86264">
      <w:pPr>
        <w:ind w:left="360"/>
        <w:jc w:val="both"/>
      </w:pPr>
      <w:r>
        <w:t xml:space="preserve">For each year, we had nearly 60000 rows in the data i.e. ~60K crimes per year. </w:t>
      </w:r>
    </w:p>
    <w:p w14:paraId="231E030D" w14:textId="12A44341" w:rsidR="00A16C84" w:rsidRDefault="00A16C84" w:rsidP="00B86264">
      <w:pPr>
        <w:ind w:left="360"/>
        <w:jc w:val="both"/>
      </w:pPr>
      <w:r>
        <w:t xml:space="preserve">As a first attempt, we were trying to plot all the crimes using small circles with varying opacity. But, since the density of the crimes is so high, we ended up with our map fully crowded with Data points. Also, getting relevant information from this was very difficult. </w:t>
      </w:r>
    </w:p>
    <w:p w14:paraId="42B4E084" w14:textId="7F65F98B" w:rsidR="00A16C84" w:rsidRDefault="00A16C84" w:rsidP="00B86264">
      <w:pPr>
        <w:ind w:left="360"/>
        <w:jc w:val="both"/>
      </w:pPr>
      <w:r>
        <w:t xml:space="preserve">Second, since the above design wasn’t working the way we wanted so we tried using heat maps for representing the crimes. It’s a good visualization but the problem here is, we can represent only one crime on the map if we are using a Heat Map. Thus, if the user wants to compare multiple crimes in the same year, it’s not possible in this method. </w:t>
      </w:r>
      <w:r w:rsidR="00C70CB8">
        <w:t>We scrapped this idea.</w:t>
      </w:r>
    </w:p>
    <w:p w14:paraId="7B4E4534" w14:textId="031224EF" w:rsidR="00CB6656" w:rsidRDefault="00A16C84" w:rsidP="00CB6656">
      <w:pPr>
        <w:ind w:left="360"/>
        <w:jc w:val="both"/>
      </w:pPr>
      <w:r>
        <w:t>Third, we shifted to</w:t>
      </w:r>
      <w:r w:rsidR="00B86264">
        <w:t xml:space="preserve"> the map design which uses Markers to represent the crimes according to the Latitude and Longitude information</w:t>
      </w:r>
      <w:r w:rsidR="006D0D4A">
        <w:t>. Here, we also employed different color markers to differentiate the crime types.</w:t>
      </w:r>
      <w:r w:rsidR="007C665D">
        <w:t xml:space="preserve"> It was working fine, and we used robust leaflet libraries to draw markers on the map. Although, the main problem here is, since the data is so large in terms of rows that in some cases there will be too many markers on the map</w:t>
      </w:r>
      <w:r w:rsidR="00CB6656">
        <w:t xml:space="preserve"> and that would cover the entire map. </w:t>
      </w:r>
      <w:r w:rsidR="00945FF4">
        <w:t xml:space="preserve"> For an instance, </w:t>
      </w:r>
      <w:r w:rsidR="00C14A4D">
        <w:t xml:space="preserve">this is </w:t>
      </w:r>
      <w:r w:rsidR="00945FF4">
        <w:t xml:space="preserve">the screenshot </w:t>
      </w:r>
      <w:r w:rsidR="00C14A4D">
        <w:t xml:space="preserve">of a map containing merely 25-30 points and it’s already very crowded. 60000 points on this map is </w:t>
      </w:r>
      <w:r w:rsidR="00915451">
        <w:t>not</w:t>
      </w:r>
      <w:r w:rsidR="00C14A4D">
        <w:t xml:space="preserve"> an effective solution.</w:t>
      </w:r>
    </w:p>
    <w:p w14:paraId="6D0DB687" w14:textId="3E531EDF" w:rsidR="00945FF4" w:rsidRDefault="00945FF4" w:rsidP="00CB6656">
      <w:pPr>
        <w:ind w:left="360"/>
        <w:jc w:val="both"/>
      </w:pPr>
      <w:r>
        <w:rPr>
          <w:noProof/>
        </w:rPr>
        <w:drawing>
          <wp:inline distT="0" distB="0" distL="0" distR="0" wp14:anchorId="15D41FEA" wp14:editId="565594C4">
            <wp:extent cx="5943600" cy="2555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55240"/>
                    </a:xfrm>
                    <a:prstGeom prst="rect">
                      <a:avLst/>
                    </a:prstGeom>
                  </pic:spPr>
                </pic:pic>
              </a:graphicData>
            </a:graphic>
          </wp:inline>
        </w:drawing>
      </w:r>
    </w:p>
    <w:p w14:paraId="0C577853" w14:textId="1E8499DB" w:rsidR="00CB6656" w:rsidRDefault="00CB6656" w:rsidP="00CB6656">
      <w:pPr>
        <w:ind w:left="360"/>
        <w:jc w:val="both"/>
      </w:pPr>
      <w:r>
        <w:t>To rectify the above problem, we went with aggregation</w:t>
      </w:r>
      <w:r w:rsidR="00BE634F">
        <w:t xml:space="preserve"> and clustering</w:t>
      </w:r>
      <w:r>
        <w:t xml:space="preserve"> of the data points on the map and add Semantic Zooming to</w:t>
      </w:r>
      <w:r w:rsidR="00BE634F">
        <w:t xml:space="preserve"> get a clean map view. Here, the visualization will start with a high-level overview of the number of crimes (in form of bubbles) in different areas of Salt Lake City and then the user can zoom in to the map and it will unfold the number of crimes into smaller bubbles and individual markers. A user can also click on any of the areas to automatically zoom in to that area. </w:t>
      </w:r>
      <w:r w:rsidR="00A66D9C">
        <w:t xml:space="preserve">Here, color of the cluster is based on </w:t>
      </w:r>
      <w:r w:rsidR="002B6D84">
        <w:t>the density of the crimes present in the region. Dark orange means high density and light green means low density. It’s a linear scale.</w:t>
      </w:r>
    </w:p>
    <w:p w14:paraId="338B02D9" w14:textId="1CC68380" w:rsidR="00571FC7" w:rsidRDefault="00DA5BB7" w:rsidP="00DA5BB7">
      <w:pPr>
        <w:keepNext/>
        <w:jc w:val="both"/>
      </w:pPr>
      <w:r>
        <w:rPr>
          <w:noProof/>
        </w:rPr>
        <w:lastRenderedPageBreak/>
        <w:drawing>
          <wp:inline distT="0" distB="0" distL="0" distR="0" wp14:anchorId="06AF9694" wp14:editId="4E6DDFB6">
            <wp:extent cx="5943600" cy="2700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0020"/>
                    </a:xfrm>
                    <a:prstGeom prst="rect">
                      <a:avLst/>
                    </a:prstGeom>
                  </pic:spPr>
                </pic:pic>
              </a:graphicData>
            </a:graphic>
          </wp:inline>
        </w:drawing>
      </w:r>
    </w:p>
    <w:p w14:paraId="40E8A4B6" w14:textId="4A6994F6" w:rsidR="00571FC7" w:rsidRDefault="00571FC7" w:rsidP="00571FC7">
      <w:pPr>
        <w:pStyle w:val="Caption"/>
        <w:ind w:left="360"/>
        <w:jc w:val="center"/>
      </w:pPr>
      <w:r>
        <w:t>Overview of the map with clustered data points</w:t>
      </w:r>
    </w:p>
    <w:p w14:paraId="328B5A0C" w14:textId="77777777" w:rsidR="00571FC7" w:rsidRDefault="00571FC7" w:rsidP="00571FC7">
      <w:pPr>
        <w:keepNext/>
      </w:pPr>
      <w:r>
        <w:rPr>
          <w:noProof/>
        </w:rPr>
        <w:drawing>
          <wp:inline distT="0" distB="0" distL="0" distR="0" wp14:anchorId="52F8F2C1" wp14:editId="664FCC73">
            <wp:extent cx="5943600" cy="2700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0020"/>
                    </a:xfrm>
                    <a:prstGeom prst="rect">
                      <a:avLst/>
                    </a:prstGeom>
                  </pic:spPr>
                </pic:pic>
              </a:graphicData>
            </a:graphic>
          </wp:inline>
        </w:drawing>
      </w:r>
    </w:p>
    <w:p w14:paraId="4F8487B8" w14:textId="5F5CA363" w:rsidR="00571FC7" w:rsidRDefault="00571FC7" w:rsidP="00571FC7">
      <w:pPr>
        <w:pStyle w:val="Caption"/>
        <w:jc w:val="center"/>
      </w:pPr>
      <w:r>
        <w:t>Zooming in the map unfolds the bubbles</w:t>
      </w:r>
    </w:p>
    <w:p w14:paraId="7FFF9385" w14:textId="77777777" w:rsidR="00DF52B3" w:rsidRDefault="00DF52B3" w:rsidP="00DF52B3">
      <w:pPr>
        <w:keepNext/>
      </w:pPr>
      <w:r>
        <w:rPr>
          <w:noProof/>
        </w:rPr>
        <w:lastRenderedPageBreak/>
        <w:drawing>
          <wp:inline distT="0" distB="0" distL="0" distR="0" wp14:anchorId="2D13F6BB" wp14:editId="40236C92">
            <wp:extent cx="5943600" cy="2700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0020"/>
                    </a:xfrm>
                    <a:prstGeom prst="rect">
                      <a:avLst/>
                    </a:prstGeom>
                  </pic:spPr>
                </pic:pic>
              </a:graphicData>
            </a:graphic>
          </wp:inline>
        </w:drawing>
      </w:r>
    </w:p>
    <w:p w14:paraId="7FF50705" w14:textId="6F631442" w:rsidR="00DF52B3" w:rsidRPr="00DF52B3" w:rsidRDefault="00DF52B3" w:rsidP="00DF52B3">
      <w:pPr>
        <w:pStyle w:val="Caption"/>
        <w:jc w:val="center"/>
      </w:pPr>
      <w:r>
        <w:t>Clicking on a specific popup reveals important info about the crime</w:t>
      </w:r>
    </w:p>
    <w:p w14:paraId="5922C8E6" w14:textId="0ECDCBB5" w:rsidR="008C2706" w:rsidRDefault="008C2706" w:rsidP="00CB6656">
      <w:pPr>
        <w:ind w:left="360"/>
        <w:jc w:val="both"/>
      </w:pPr>
      <w:r>
        <w:t xml:space="preserve">Another addition we did here was to create the groups of markers according to the selected crimes. For example, a user </w:t>
      </w:r>
      <w:r w:rsidR="00945FF4">
        <w:t xml:space="preserve">selects “Assault” and “Traffic” through the selection view. Markers for those will appear on the map. A user can then </w:t>
      </w:r>
      <w:r w:rsidR="00811B5A">
        <w:t>choose</w:t>
      </w:r>
      <w:r w:rsidR="00945FF4">
        <w:t xml:space="preserve"> from </w:t>
      </w:r>
      <w:r w:rsidR="00571FC7">
        <w:t>an</w:t>
      </w:r>
      <w:r w:rsidR="00945FF4">
        <w:t xml:space="preserve"> overlay in the map to show only</w:t>
      </w:r>
      <w:r w:rsidR="00571FC7">
        <w:t xml:space="preserve"> group of</w:t>
      </w:r>
      <w:r w:rsidR="00945FF4">
        <w:t xml:space="preserve"> Assault or Traffic markers</w:t>
      </w:r>
      <w:r w:rsidR="00811B5A">
        <w:t>.</w:t>
      </w:r>
      <w:r w:rsidR="00945FF4">
        <w:t xml:space="preserve"> </w:t>
      </w:r>
      <w:r w:rsidR="00E825C9">
        <w:t>The checkboxes in the overlay box are exactly same as your current selection from the selection view.</w:t>
      </w:r>
      <w:r w:rsidR="00394908">
        <w:t xml:space="preserve"> It gets updated if the Selection View is updated.</w:t>
      </w:r>
      <w:r w:rsidR="00E825C9">
        <w:t xml:space="preserve"> </w:t>
      </w:r>
      <w:r w:rsidR="00571FC7">
        <w:t>An illustration of that is shown in the following images below:</w:t>
      </w:r>
    </w:p>
    <w:p w14:paraId="58F8C2E1" w14:textId="17A5ABA6" w:rsidR="00DF52B3" w:rsidRDefault="009E0474" w:rsidP="009E0474">
      <w:pPr>
        <w:keepNext/>
        <w:jc w:val="both"/>
      </w:pPr>
      <w:r>
        <w:rPr>
          <w:noProof/>
        </w:rPr>
        <w:drawing>
          <wp:inline distT="0" distB="0" distL="0" distR="0" wp14:anchorId="49B6BE78" wp14:editId="50EB124E">
            <wp:extent cx="5943600" cy="2700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0020"/>
                    </a:xfrm>
                    <a:prstGeom prst="rect">
                      <a:avLst/>
                    </a:prstGeom>
                  </pic:spPr>
                </pic:pic>
              </a:graphicData>
            </a:graphic>
          </wp:inline>
        </w:drawing>
      </w:r>
    </w:p>
    <w:p w14:paraId="5F58180B" w14:textId="652A1E10" w:rsidR="00DF52B3" w:rsidRDefault="00DF52B3" w:rsidP="0016017A">
      <w:pPr>
        <w:pStyle w:val="Caption"/>
        <w:jc w:val="center"/>
      </w:pPr>
      <w:r>
        <w:t xml:space="preserve">Showing only Assault crimes for the particular year. </w:t>
      </w:r>
      <w:r w:rsidR="0016017A">
        <w:t>In the overlay selection, only “Assault” is selected</w:t>
      </w:r>
      <w:r w:rsidR="009E0474">
        <w:br/>
      </w:r>
    </w:p>
    <w:p w14:paraId="64722E50" w14:textId="77777777" w:rsidR="009E0474" w:rsidRDefault="00106C4D" w:rsidP="009E0474">
      <w:pPr>
        <w:keepNext/>
      </w:pPr>
      <w:r>
        <w:rPr>
          <w:noProof/>
        </w:rPr>
        <w:lastRenderedPageBreak/>
        <w:drawing>
          <wp:inline distT="0" distB="0" distL="0" distR="0" wp14:anchorId="4FE376D2" wp14:editId="51F08EBB">
            <wp:extent cx="5943600" cy="270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00020"/>
                    </a:xfrm>
                    <a:prstGeom prst="rect">
                      <a:avLst/>
                    </a:prstGeom>
                  </pic:spPr>
                </pic:pic>
              </a:graphicData>
            </a:graphic>
          </wp:inline>
        </w:drawing>
      </w:r>
    </w:p>
    <w:p w14:paraId="32D1B211" w14:textId="04A3740B" w:rsidR="00106C4D" w:rsidRDefault="009E0474" w:rsidP="009E0474">
      <w:pPr>
        <w:pStyle w:val="Caption"/>
        <w:jc w:val="center"/>
      </w:pPr>
      <w:r>
        <w:t>Showing multiple crimes selected with differently colored Markers. Legend is defined in other view.</w:t>
      </w:r>
    </w:p>
    <w:p w14:paraId="6890E2FE" w14:textId="5727D19C" w:rsidR="00CC7764" w:rsidRDefault="001F0C48" w:rsidP="00F41C8A">
      <w:pPr>
        <w:jc w:val="both"/>
      </w:pPr>
      <w:r>
        <w:t>Also, if we change the year using the year slider, map view will get updated to show you the new set of markers based on the new year data</w:t>
      </w:r>
      <w:r w:rsidR="00B93B00">
        <w:t xml:space="preserve"> and the crime selection</w:t>
      </w:r>
      <w:r>
        <w:t>.</w:t>
      </w:r>
      <w:r w:rsidR="00CC7764">
        <w:t xml:space="preserve"> </w:t>
      </w:r>
      <w:r w:rsidR="00510E9C">
        <w:t xml:space="preserve">It will retain the crime selection </w:t>
      </w:r>
      <w:r w:rsidR="00A77CCC">
        <w:t xml:space="preserve">from the crime selection list </w:t>
      </w:r>
      <w:r w:rsidR="00510E9C">
        <w:t xml:space="preserve">over the years. </w:t>
      </w:r>
      <w:r w:rsidR="00EC3921">
        <w:t>But</w:t>
      </w:r>
      <w:r w:rsidR="00A77CCC">
        <w:t xml:space="preserve"> we are updating the overlay box </w:t>
      </w:r>
      <w:r w:rsidR="00EC3921">
        <w:t xml:space="preserve">to show all the selected crime types when the year is changed. </w:t>
      </w:r>
      <w:r w:rsidR="00CC7764">
        <w:t>Examples are shown in the coming images.</w:t>
      </w:r>
    </w:p>
    <w:p w14:paraId="5B1F41A5" w14:textId="77777777" w:rsidR="00F42E84" w:rsidRDefault="00CC7764" w:rsidP="00F42E84">
      <w:pPr>
        <w:keepNext/>
      </w:pPr>
      <w:r>
        <w:rPr>
          <w:noProof/>
        </w:rPr>
        <w:lastRenderedPageBreak/>
        <w:drawing>
          <wp:inline distT="0" distB="0" distL="0" distR="0" wp14:anchorId="75E71119" wp14:editId="2CDDE1AF">
            <wp:extent cx="5869738" cy="32822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9738" cy="3282287"/>
                    </a:xfrm>
                    <a:prstGeom prst="rect">
                      <a:avLst/>
                    </a:prstGeom>
                  </pic:spPr>
                </pic:pic>
              </a:graphicData>
            </a:graphic>
          </wp:inline>
        </w:drawing>
      </w:r>
    </w:p>
    <w:p w14:paraId="0E2CC229" w14:textId="77777777" w:rsidR="00D1262A" w:rsidRDefault="00F42E84" w:rsidP="00D1262A">
      <w:pPr>
        <w:pStyle w:val="Caption"/>
        <w:keepNext/>
        <w:jc w:val="center"/>
      </w:pPr>
      <w:r>
        <w:t>Crime Markers for the year 2008</w:t>
      </w:r>
      <w:r w:rsidR="00D1262A">
        <w:br/>
      </w:r>
      <w:r w:rsidR="001F0C48">
        <w:t xml:space="preserve"> </w:t>
      </w:r>
      <w:r w:rsidR="00D1262A">
        <w:rPr>
          <w:noProof/>
        </w:rPr>
        <w:drawing>
          <wp:inline distT="0" distB="0" distL="0" distR="0" wp14:anchorId="01838AF7" wp14:editId="527A0653">
            <wp:extent cx="5943600" cy="32937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93745"/>
                    </a:xfrm>
                    <a:prstGeom prst="rect">
                      <a:avLst/>
                    </a:prstGeom>
                  </pic:spPr>
                </pic:pic>
              </a:graphicData>
            </a:graphic>
          </wp:inline>
        </w:drawing>
      </w:r>
    </w:p>
    <w:p w14:paraId="0DA77E26" w14:textId="32DA978C" w:rsidR="001F0C48" w:rsidRDefault="00D1262A" w:rsidP="00D1262A">
      <w:pPr>
        <w:pStyle w:val="Caption"/>
        <w:jc w:val="center"/>
      </w:pPr>
      <w:r w:rsidRPr="00377219">
        <w:t>Crime Markers for the year 20</w:t>
      </w:r>
      <w:r>
        <w:t>15</w:t>
      </w:r>
    </w:p>
    <w:p w14:paraId="1F4595BC" w14:textId="4B8E22F1" w:rsidR="00F42E84" w:rsidRDefault="00F42E84" w:rsidP="001F0C48"/>
    <w:p w14:paraId="26DF42A1" w14:textId="77777777" w:rsidR="00F42E84" w:rsidRPr="001F0C48" w:rsidRDefault="00F42E84" w:rsidP="001F0C48"/>
    <w:p w14:paraId="05423B64" w14:textId="77777777" w:rsidR="00394908" w:rsidRDefault="00394908" w:rsidP="00394908">
      <w:pPr>
        <w:keepNext/>
      </w:pPr>
      <w:r>
        <w:rPr>
          <w:noProof/>
        </w:rPr>
        <w:lastRenderedPageBreak/>
        <w:drawing>
          <wp:inline distT="0" distB="0" distL="0" distR="0" wp14:anchorId="49AD6982" wp14:editId="57D43B43">
            <wp:extent cx="5943600" cy="1746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46250"/>
                    </a:xfrm>
                    <a:prstGeom prst="rect">
                      <a:avLst/>
                    </a:prstGeom>
                  </pic:spPr>
                </pic:pic>
              </a:graphicData>
            </a:graphic>
          </wp:inline>
        </w:drawing>
      </w:r>
    </w:p>
    <w:p w14:paraId="573F85F8" w14:textId="2048F8AB" w:rsidR="00394908" w:rsidRPr="00394908" w:rsidRDefault="00394908" w:rsidP="00394908">
      <w:pPr>
        <w:pStyle w:val="Caption"/>
        <w:jc w:val="center"/>
      </w:pPr>
      <w:r>
        <w:t>List of items in the overlay box inside Map</w:t>
      </w:r>
      <w:r>
        <w:rPr>
          <w:noProof/>
        </w:rPr>
        <w:t xml:space="preserve"> is same as the user selection</w:t>
      </w:r>
    </w:p>
    <w:p w14:paraId="41948F3E" w14:textId="42FB09E7" w:rsidR="009E0474" w:rsidRDefault="00293829" w:rsidP="00FB208B">
      <w:pPr>
        <w:jc w:val="both"/>
      </w:pPr>
      <w:r>
        <w:t xml:space="preserve">We are using groups for each crime type and adding markers </w:t>
      </w:r>
      <w:r w:rsidR="00FB208B">
        <w:t xml:space="preserve">to a crime type corresponding to the selected Crime types. Thus, it provides faster selection when a subgroup is wanting to be selected. For example, in the above examples, first we compute and place the markers for all the selected crime types in the Selection View. Then if the user wants to view a few crime types, he can simply select/deselect the option from the overlay. The map then changes immediately to show those types. Thus, loading all the markers initially helps the system to be faster for the additional queries which will be done later. </w:t>
      </w:r>
    </w:p>
    <w:p w14:paraId="33B7AF92" w14:textId="2317D472" w:rsidR="00FE1087" w:rsidRPr="00F95344" w:rsidRDefault="00FE1087" w:rsidP="00FB208B">
      <w:pPr>
        <w:jc w:val="both"/>
        <w:rPr>
          <w:b/>
          <w:sz w:val="28"/>
        </w:rPr>
      </w:pPr>
      <w:r w:rsidRPr="00F95344">
        <w:rPr>
          <w:b/>
          <w:sz w:val="28"/>
        </w:rPr>
        <w:t>Implementation of Map View:</w:t>
      </w:r>
    </w:p>
    <w:p w14:paraId="643DD654" w14:textId="55512814" w:rsidR="00FE1087" w:rsidRPr="00962183" w:rsidRDefault="00FE1087" w:rsidP="00B104CB">
      <w:pPr>
        <w:jc w:val="both"/>
        <w:rPr>
          <w:i/>
        </w:rPr>
      </w:pPr>
      <w:r>
        <w:t xml:space="preserve">For implementing the Map View, we used </w:t>
      </w:r>
      <w:r w:rsidRPr="00962183">
        <w:rPr>
          <w:i/>
        </w:rPr>
        <w:t xml:space="preserve">Leaflet </w:t>
      </w:r>
      <w:r w:rsidR="00962183" w:rsidRPr="00962183">
        <w:rPr>
          <w:i/>
        </w:rPr>
        <w:t>version 0.7</w:t>
      </w:r>
      <w:r w:rsidR="00962183">
        <w:t xml:space="preserve"> as the main tool. For implementing the markers and the marker clusters, we used and modified the internal Marker Cluster Group plugins. Also, to add the overlay layers, we used the in-built functions and plugins like Control Layers, </w:t>
      </w:r>
      <w:proofErr w:type="spellStart"/>
      <w:r w:rsidR="00962183">
        <w:t>addOverlay</w:t>
      </w:r>
      <w:proofErr w:type="spellEnd"/>
      <w:r w:rsidR="00962183">
        <w:t xml:space="preserve"> etc. Finally, for the markers, we downloaded a set of icons and modified them</w:t>
      </w:r>
      <w:r w:rsidR="00B104CB">
        <w:t xml:space="preserve"> to work with semantic zooming and the map view. </w:t>
      </w:r>
      <w:r w:rsidR="00DA5BB7">
        <w:t xml:space="preserve">Also, we bind a popup to each of the markers to reflect important information (when clicked) like </w:t>
      </w:r>
      <w:r w:rsidR="00275C49">
        <w:t xml:space="preserve">location of crime, date of occurrence, and type of crime. </w:t>
      </w:r>
    </w:p>
    <w:p w14:paraId="158D354A" w14:textId="1BD042F3" w:rsidR="009E0474" w:rsidRPr="00106C4D" w:rsidRDefault="009E0474" w:rsidP="00106C4D"/>
    <w:p w14:paraId="4CA2326E" w14:textId="194FE2CF" w:rsidR="00571FC7" w:rsidRPr="00F95344" w:rsidRDefault="00646316" w:rsidP="00646316">
      <w:pPr>
        <w:pStyle w:val="ListParagraph"/>
        <w:numPr>
          <w:ilvl w:val="0"/>
          <w:numId w:val="40"/>
        </w:numPr>
        <w:rPr>
          <w:b/>
          <w:sz w:val="32"/>
        </w:rPr>
      </w:pPr>
      <w:r w:rsidRPr="00F95344">
        <w:rPr>
          <w:b/>
          <w:sz w:val="32"/>
        </w:rPr>
        <w:t>Selection View</w:t>
      </w:r>
    </w:p>
    <w:p w14:paraId="14CCA669" w14:textId="65095C46" w:rsidR="00571FC7" w:rsidRDefault="00D50513" w:rsidP="00962183">
      <w:pPr>
        <w:jc w:val="both"/>
      </w:pPr>
      <w:r>
        <w:t>We proposed selection view as a list of checkboxes which are classified based on the crime types. At the time of milestone, we had a selection view something like shown below.</w:t>
      </w:r>
    </w:p>
    <w:p w14:paraId="7592FA7E" w14:textId="690B9F86" w:rsidR="00256727" w:rsidRDefault="00CF0E3A" w:rsidP="00256727">
      <w:pPr>
        <w:ind w:left="360"/>
        <w:jc w:val="center"/>
      </w:pPr>
      <w:r>
        <w:rPr>
          <w:noProof/>
        </w:rPr>
        <w:drawing>
          <wp:inline distT="0" distB="0" distL="0" distR="0" wp14:anchorId="1181FEF1" wp14:editId="431E3140">
            <wp:extent cx="4057650" cy="1552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1552575"/>
                    </a:xfrm>
                    <a:prstGeom prst="rect">
                      <a:avLst/>
                    </a:prstGeom>
                  </pic:spPr>
                </pic:pic>
              </a:graphicData>
            </a:graphic>
          </wp:inline>
        </w:drawing>
      </w:r>
    </w:p>
    <w:p w14:paraId="0AF99EF7" w14:textId="2653330A" w:rsidR="00962183" w:rsidRDefault="00256727" w:rsidP="00962183">
      <w:pPr>
        <w:jc w:val="both"/>
      </w:pPr>
      <w:r>
        <w:lastRenderedPageBreak/>
        <w:t xml:space="preserve">The idea of the selection view is to select </w:t>
      </w:r>
      <w:r w:rsidR="00AE3A8B">
        <w:t>crime</w:t>
      </w:r>
      <w:r>
        <w:t xml:space="preserve"> types from a list of crimes and then analyze how they changed in </w:t>
      </w:r>
      <w:r w:rsidR="008E40F9">
        <w:t>a</w:t>
      </w:r>
      <w:r>
        <w:t xml:space="preserve"> year or over the years.</w:t>
      </w:r>
      <w:r w:rsidR="00BE6644">
        <w:t xml:space="preserve"> By processing the data and aggregating the crimes based on their description, we are now supporting 8 different crime types. Hovering on the checkbox show you a description of that </w:t>
      </w:r>
      <w:r w:rsidR="008E14BF">
        <w:t>crime</w:t>
      </w:r>
      <w:r w:rsidR="00BE6644">
        <w:t xml:space="preserve"> type. Finally, clicking on the “Update” button will push the changes to the map and you will get a new set of markers </w:t>
      </w:r>
      <w:r w:rsidR="008E14BF">
        <w:t xml:space="preserve">and overlay box </w:t>
      </w:r>
      <w:r w:rsidR="00BE6644">
        <w:t xml:space="preserve">depending on the current selection. </w:t>
      </w:r>
      <w:r w:rsidR="00780FB0">
        <w:t xml:space="preserve">Also, the Statistics view will get updated based on the new selection. </w:t>
      </w:r>
      <w:r w:rsidR="00E0653E">
        <w:t xml:space="preserve">The </w:t>
      </w:r>
      <w:r w:rsidR="002474DC">
        <w:t xml:space="preserve">images </w:t>
      </w:r>
      <w:r w:rsidR="00D933FE">
        <w:t xml:space="preserve">for the working </w:t>
      </w:r>
      <w:r w:rsidR="001F0C48">
        <w:t>are</w:t>
      </w:r>
      <w:r w:rsidR="00E0653E">
        <w:t xml:space="preserve"> defined below:</w:t>
      </w:r>
      <w:r w:rsidR="00962183">
        <w:br/>
      </w:r>
    </w:p>
    <w:p w14:paraId="3712B9A6" w14:textId="25541916" w:rsidR="00B92B89" w:rsidRDefault="000F1882" w:rsidP="00962183">
      <w:pPr>
        <w:jc w:val="center"/>
      </w:pPr>
      <w:r>
        <w:rPr>
          <w:noProof/>
        </w:rPr>
        <w:drawing>
          <wp:inline distT="0" distB="0" distL="0" distR="0" wp14:anchorId="07FD8341" wp14:editId="13863707">
            <wp:extent cx="3261815" cy="1618583"/>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81053" cy="1628130"/>
                    </a:xfrm>
                    <a:prstGeom prst="rect">
                      <a:avLst/>
                    </a:prstGeom>
                  </pic:spPr>
                </pic:pic>
              </a:graphicData>
            </a:graphic>
          </wp:inline>
        </w:drawing>
      </w:r>
      <w:r w:rsidR="00962183">
        <w:br/>
      </w:r>
    </w:p>
    <w:p w14:paraId="2E0E854E" w14:textId="5DAA6986" w:rsidR="000F1882" w:rsidRDefault="000F1882" w:rsidP="000F1882">
      <w:pPr>
        <w:jc w:val="both"/>
      </w:pPr>
      <w:r>
        <w:t xml:space="preserve">Hovering over any of the checkboxes besides the crime will give you detailed information about the crime in form of a popup. We didn’t link the hovering to the text because usually people don’t want to read the detailed description and we want to keep our selection view. </w:t>
      </w:r>
    </w:p>
    <w:p w14:paraId="74E8DB57" w14:textId="77777777" w:rsidR="000F1882" w:rsidRDefault="000F1882" w:rsidP="000F1882">
      <w:pPr>
        <w:keepNext/>
        <w:ind w:left="360"/>
        <w:jc w:val="center"/>
      </w:pPr>
      <w:r>
        <w:rPr>
          <w:noProof/>
        </w:rPr>
        <w:drawing>
          <wp:inline distT="0" distB="0" distL="0" distR="0" wp14:anchorId="766D5A3E" wp14:editId="45121EF7">
            <wp:extent cx="3104866" cy="166164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3129689" cy="1674934"/>
                    </a:xfrm>
                    <a:prstGeom prst="rect">
                      <a:avLst/>
                    </a:prstGeom>
                  </pic:spPr>
                </pic:pic>
              </a:graphicData>
            </a:graphic>
          </wp:inline>
        </w:drawing>
      </w:r>
    </w:p>
    <w:p w14:paraId="40071799" w14:textId="282E2B44" w:rsidR="000F1882" w:rsidRDefault="000F1882" w:rsidP="000F1882">
      <w:pPr>
        <w:pStyle w:val="Caption"/>
        <w:jc w:val="center"/>
      </w:pPr>
      <w:r>
        <w:t>Hovering over "Assault" shows you details about the crime (Black arrow signifies the mouse pointer here)</w:t>
      </w:r>
    </w:p>
    <w:p w14:paraId="1D46DF0F" w14:textId="7E1CBF39" w:rsidR="00C21E7B" w:rsidRDefault="003B52E1" w:rsidP="000F1882">
      <w:pPr>
        <w:jc w:val="both"/>
      </w:pPr>
      <w:r>
        <w:t xml:space="preserve">The idea of the selection view is to select crime types from a list of crimes and then analyze how they changed in a year or over the years. </w:t>
      </w:r>
      <w:r w:rsidR="00C21E7B">
        <w:t>Examples below show how the crime selection works;</w:t>
      </w:r>
    </w:p>
    <w:p w14:paraId="165AA869" w14:textId="77777777" w:rsidR="00983283" w:rsidRDefault="00983283" w:rsidP="00983283">
      <w:pPr>
        <w:keepNext/>
        <w:ind w:left="360"/>
        <w:jc w:val="both"/>
      </w:pPr>
      <w:r>
        <w:rPr>
          <w:noProof/>
        </w:rPr>
        <w:lastRenderedPageBreak/>
        <w:drawing>
          <wp:inline distT="0" distB="0" distL="0" distR="0" wp14:anchorId="2ACA7B58" wp14:editId="7883B990">
            <wp:extent cx="5943600" cy="2327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27910"/>
                    </a:xfrm>
                    <a:prstGeom prst="rect">
                      <a:avLst/>
                    </a:prstGeom>
                  </pic:spPr>
                </pic:pic>
              </a:graphicData>
            </a:graphic>
          </wp:inline>
        </w:drawing>
      </w:r>
    </w:p>
    <w:p w14:paraId="357E66CB" w14:textId="5B43FDF5" w:rsidR="00983283" w:rsidRDefault="00983283" w:rsidP="00263F32">
      <w:pPr>
        <w:pStyle w:val="Caption"/>
        <w:jc w:val="both"/>
      </w:pPr>
      <w:r>
        <w:t>Default loading of the page includes "Assault" and "Drug Offense". The year is currently 2008 and the map reflects all the crimes from these two types.</w:t>
      </w:r>
    </w:p>
    <w:p w14:paraId="5A728EF9" w14:textId="77777777" w:rsidR="00263F32" w:rsidRPr="00263F32" w:rsidRDefault="00263F32" w:rsidP="00263F32"/>
    <w:p w14:paraId="3AFFCE0B" w14:textId="77777777" w:rsidR="00263F32" w:rsidRDefault="00263F32" w:rsidP="00263F32">
      <w:pPr>
        <w:keepNext/>
      </w:pPr>
      <w:r>
        <w:rPr>
          <w:noProof/>
        </w:rPr>
        <w:drawing>
          <wp:inline distT="0" distB="0" distL="0" distR="0" wp14:anchorId="6D5F00A5" wp14:editId="2013B4C9">
            <wp:extent cx="5943600" cy="2322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22830"/>
                    </a:xfrm>
                    <a:prstGeom prst="rect">
                      <a:avLst/>
                    </a:prstGeom>
                  </pic:spPr>
                </pic:pic>
              </a:graphicData>
            </a:graphic>
          </wp:inline>
        </w:drawing>
      </w:r>
    </w:p>
    <w:p w14:paraId="59911D42" w14:textId="60FE31A6" w:rsidR="00263F32" w:rsidRDefault="00263F32" w:rsidP="00263F32">
      <w:pPr>
        <w:pStyle w:val="Caption"/>
        <w:jc w:val="center"/>
      </w:pPr>
      <w:r>
        <w:t xml:space="preserve">Year changed to 2010 with the selection view </w:t>
      </w:r>
      <w:r w:rsidR="00571218">
        <w:t>not changed</w:t>
      </w:r>
    </w:p>
    <w:p w14:paraId="12C39169" w14:textId="4D0B522E" w:rsidR="00B54741" w:rsidRPr="00B54741" w:rsidRDefault="00B54741" w:rsidP="00B54741">
      <w:r>
        <w:rPr>
          <w:noProof/>
        </w:rPr>
        <w:lastRenderedPageBreak/>
        <w:drawing>
          <wp:inline distT="0" distB="0" distL="0" distR="0" wp14:anchorId="465C7A2A" wp14:editId="377FD05C">
            <wp:extent cx="5943600" cy="2251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51710"/>
                    </a:xfrm>
                    <a:prstGeom prst="rect">
                      <a:avLst/>
                    </a:prstGeom>
                  </pic:spPr>
                </pic:pic>
              </a:graphicData>
            </a:graphic>
          </wp:inline>
        </w:drawing>
      </w:r>
    </w:p>
    <w:p w14:paraId="5BBEE9ED" w14:textId="41E08763" w:rsidR="00694688" w:rsidRDefault="009F3D10" w:rsidP="009F3D10">
      <w:pPr>
        <w:pStyle w:val="Caption"/>
        <w:jc w:val="center"/>
      </w:pPr>
      <w:r>
        <w:t>Selection view changed and “Burglary” &amp; “Damaged Property” included</w:t>
      </w:r>
      <w:r w:rsidR="00CD6291">
        <w:t xml:space="preserve"> in the results</w:t>
      </w:r>
    </w:p>
    <w:p w14:paraId="5DB6B9AE" w14:textId="67C5A2D1" w:rsidR="00452948" w:rsidRDefault="00452948" w:rsidP="00452948">
      <w:pPr>
        <w:rPr>
          <w:b/>
          <w:sz w:val="28"/>
        </w:rPr>
      </w:pPr>
      <w:r w:rsidRPr="00452948">
        <w:rPr>
          <w:b/>
          <w:sz w:val="28"/>
        </w:rPr>
        <w:t>Implementation of Selection View</w:t>
      </w:r>
      <w:r>
        <w:rPr>
          <w:b/>
          <w:sz w:val="28"/>
        </w:rPr>
        <w:t>:</w:t>
      </w:r>
    </w:p>
    <w:p w14:paraId="24042B28" w14:textId="1EE3577E" w:rsidR="00452948" w:rsidRPr="00452948" w:rsidRDefault="00452948" w:rsidP="00435421">
      <w:pPr>
        <w:jc w:val="both"/>
      </w:pPr>
      <w:r>
        <w:t xml:space="preserve">We implemented the checkboxes in the selection view simply using a div and multiple input options and the “Update” is a html button. To get the current selection we are using </w:t>
      </w:r>
      <w:r w:rsidR="003B7A04">
        <w:t xml:space="preserve">JavaScript </w:t>
      </w:r>
      <w:r>
        <w:t xml:space="preserve">event </w:t>
      </w:r>
      <w:r w:rsidR="00435421">
        <w:t>listeners</w:t>
      </w:r>
      <w:r>
        <w:t xml:space="preserve"> on the checkboxes and on the update button. </w:t>
      </w:r>
      <w:r w:rsidR="00435421">
        <w:t>So,</w:t>
      </w:r>
      <w:r>
        <w:t xml:space="preserve"> whenever a </w:t>
      </w:r>
      <w:r w:rsidR="00435421">
        <w:t>checkbox is checked and then update is clicked, we call a function “</w:t>
      </w:r>
      <w:proofErr w:type="spellStart"/>
      <w:proofErr w:type="gramStart"/>
      <w:r w:rsidR="00435421">
        <w:t>getData</w:t>
      </w:r>
      <w:proofErr w:type="spellEnd"/>
      <w:r w:rsidR="00435421">
        <w:t>(</w:t>
      </w:r>
      <w:proofErr w:type="gramEnd"/>
      <w:r w:rsidR="00435421">
        <w:t>)” (we wrote this) and it returns us the current selection of the crimes.</w:t>
      </w:r>
      <w:r w:rsidR="001C7B7F">
        <w:t xml:space="preserve"> We use this list of crimes in the Map View and Statistics View classes to update the views.</w:t>
      </w:r>
      <w:r w:rsidR="00435421">
        <w:t xml:space="preserve"> </w:t>
      </w:r>
    </w:p>
    <w:p w14:paraId="29BB2F35" w14:textId="0D0ECD9D" w:rsidR="00452948" w:rsidRDefault="00452948" w:rsidP="00452948">
      <w:pPr>
        <w:rPr>
          <w:b/>
          <w:sz w:val="28"/>
        </w:rPr>
      </w:pPr>
    </w:p>
    <w:p w14:paraId="0BF2ACD9" w14:textId="77DDA5C5" w:rsidR="00452948" w:rsidRDefault="00452948" w:rsidP="00452948">
      <w:pPr>
        <w:rPr>
          <w:b/>
          <w:sz w:val="28"/>
        </w:rPr>
      </w:pPr>
    </w:p>
    <w:p w14:paraId="0D2D6577" w14:textId="219A331D" w:rsidR="00452948" w:rsidRDefault="00452948" w:rsidP="00452948">
      <w:pPr>
        <w:rPr>
          <w:b/>
          <w:sz w:val="28"/>
        </w:rPr>
      </w:pPr>
    </w:p>
    <w:p w14:paraId="33A7B1CF" w14:textId="435D169C" w:rsidR="00452948" w:rsidRDefault="00452948" w:rsidP="00452948">
      <w:pPr>
        <w:rPr>
          <w:b/>
          <w:sz w:val="28"/>
        </w:rPr>
      </w:pPr>
    </w:p>
    <w:p w14:paraId="6539324A" w14:textId="5E4B35FF" w:rsidR="00452948" w:rsidRDefault="00452948" w:rsidP="00452948">
      <w:pPr>
        <w:rPr>
          <w:b/>
          <w:sz w:val="28"/>
        </w:rPr>
      </w:pPr>
    </w:p>
    <w:p w14:paraId="06634DCF" w14:textId="2AACAD55" w:rsidR="00452948" w:rsidRDefault="00452948" w:rsidP="00452948">
      <w:pPr>
        <w:rPr>
          <w:b/>
          <w:sz w:val="28"/>
        </w:rPr>
      </w:pPr>
    </w:p>
    <w:p w14:paraId="3D825305" w14:textId="4BB7C90C" w:rsidR="00452948" w:rsidRDefault="00452948" w:rsidP="00452948">
      <w:pPr>
        <w:rPr>
          <w:b/>
          <w:sz w:val="28"/>
        </w:rPr>
      </w:pPr>
    </w:p>
    <w:p w14:paraId="64A8B037" w14:textId="367D2C89" w:rsidR="00452948" w:rsidRDefault="00452948" w:rsidP="00452948">
      <w:pPr>
        <w:rPr>
          <w:b/>
          <w:sz w:val="28"/>
        </w:rPr>
      </w:pPr>
    </w:p>
    <w:p w14:paraId="7B225597" w14:textId="6F3A692E" w:rsidR="00452948" w:rsidRDefault="00452948" w:rsidP="00452948">
      <w:pPr>
        <w:rPr>
          <w:b/>
          <w:sz w:val="28"/>
        </w:rPr>
      </w:pPr>
    </w:p>
    <w:p w14:paraId="2EE1F622" w14:textId="2DAC49E6" w:rsidR="00452948" w:rsidRDefault="00452948" w:rsidP="00452948">
      <w:pPr>
        <w:rPr>
          <w:b/>
          <w:sz w:val="28"/>
        </w:rPr>
      </w:pPr>
    </w:p>
    <w:p w14:paraId="459BC456" w14:textId="03C7F189" w:rsidR="00452948" w:rsidRDefault="00452948" w:rsidP="00452948">
      <w:pPr>
        <w:rPr>
          <w:b/>
          <w:sz w:val="28"/>
        </w:rPr>
      </w:pPr>
    </w:p>
    <w:p w14:paraId="1D9D8E24" w14:textId="518BB403" w:rsidR="00694688" w:rsidRPr="00F95344" w:rsidRDefault="00EA210E" w:rsidP="00694688">
      <w:pPr>
        <w:pStyle w:val="Caption"/>
        <w:numPr>
          <w:ilvl w:val="0"/>
          <w:numId w:val="40"/>
        </w:numPr>
        <w:rPr>
          <w:i w:val="0"/>
          <w:sz w:val="32"/>
        </w:rPr>
      </w:pPr>
      <w:r w:rsidRPr="00F95344">
        <w:rPr>
          <w:b/>
          <w:i w:val="0"/>
          <w:sz w:val="32"/>
        </w:rPr>
        <w:lastRenderedPageBreak/>
        <w:t>Statistics</w:t>
      </w:r>
      <w:r w:rsidR="00694688" w:rsidRPr="00F95344">
        <w:rPr>
          <w:b/>
          <w:i w:val="0"/>
          <w:sz w:val="32"/>
        </w:rPr>
        <w:t xml:space="preserve"> View</w:t>
      </w:r>
    </w:p>
    <w:p w14:paraId="2BE2675F" w14:textId="651E7C2C" w:rsidR="00812987" w:rsidRDefault="00DE0E59" w:rsidP="00812987">
      <w:pPr>
        <w:ind w:left="360"/>
        <w:jc w:val="both"/>
      </w:pPr>
      <w:r>
        <w:t xml:space="preserve">We proposed statistics view as a four aggregated Line Charts which are based on yearly, monthly, daily, and hourly statistics from the data. At the time of milestone, we had a </w:t>
      </w:r>
      <w:r w:rsidR="00EA210E">
        <w:t>statistics</w:t>
      </w:r>
      <w:r>
        <w:t xml:space="preserve"> view something like shown below.</w:t>
      </w:r>
    </w:p>
    <w:p w14:paraId="5F477C63" w14:textId="547BD474" w:rsidR="00742DC0" w:rsidRDefault="00742DC0" w:rsidP="00DE0E59">
      <w:pPr>
        <w:ind w:left="360"/>
        <w:jc w:val="both"/>
      </w:pPr>
      <w:r>
        <w:rPr>
          <w:noProof/>
        </w:rPr>
        <w:drawing>
          <wp:inline distT="0" distB="0" distL="0" distR="0" wp14:anchorId="2D9254F6" wp14:editId="53306327">
            <wp:extent cx="5943600" cy="3879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9B3F3B2" w14:textId="77777777" w:rsidR="005C246D" w:rsidRDefault="00742DC0" w:rsidP="005C246D">
      <w:pPr>
        <w:ind w:left="360"/>
        <w:jc w:val="both"/>
      </w:pPr>
      <w:r>
        <w:t>We modified the design and working of this view a bit.</w:t>
      </w:r>
      <w:r w:rsidR="00C02DF7">
        <w:t xml:space="preserve"> Here we are getting the data from the JSON </w:t>
      </w:r>
      <w:r w:rsidR="009B0DF3">
        <w:t>file and the data loading is much faster than before. The legend here</w:t>
      </w:r>
      <w:r w:rsidR="00C02DF7">
        <w:t xml:space="preserve"> </w:t>
      </w:r>
      <w:r w:rsidR="009B0DF3">
        <w:t xml:space="preserve">matches with the map as well. </w:t>
      </w:r>
    </w:p>
    <w:p w14:paraId="6BE3000A" w14:textId="340404BE" w:rsidR="00C21E7B" w:rsidRDefault="005C246D" w:rsidP="005C246D">
      <w:pPr>
        <w:ind w:left="360"/>
        <w:jc w:val="both"/>
      </w:pPr>
      <w:r>
        <w:t xml:space="preserve">The table on the next page represents the color assigned to each color for the statistics view and the corresponding marker which is consistent in the map view. </w:t>
      </w:r>
    </w:p>
    <w:p w14:paraId="1936B7BB" w14:textId="63333814" w:rsidR="0035185F" w:rsidRDefault="0035185F" w:rsidP="005C246D">
      <w:pPr>
        <w:ind w:left="360"/>
        <w:jc w:val="both"/>
      </w:pPr>
    </w:p>
    <w:p w14:paraId="3EFB4B7B" w14:textId="498B7CF5" w:rsidR="0035185F" w:rsidRDefault="0035185F" w:rsidP="005C246D">
      <w:pPr>
        <w:ind w:left="360"/>
        <w:jc w:val="both"/>
      </w:pPr>
    </w:p>
    <w:p w14:paraId="0745A397" w14:textId="15A19081" w:rsidR="0035185F" w:rsidRDefault="0035185F" w:rsidP="005C246D">
      <w:pPr>
        <w:ind w:left="360"/>
        <w:jc w:val="both"/>
      </w:pPr>
    </w:p>
    <w:p w14:paraId="723164A0" w14:textId="6BEE3E11" w:rsidR="0035185F" w:rsidRDefault="0035185F" w:rsidP="005C246D">
      <w:pPr>
        <w:ind w:left="360"/>
        <w:jc w:val="both"/>
      </w:pPr>
    </w:p>
    <w:p w14:paraId="2DCFFA67" w14:textId="1EC60E5F" w:rsidR="0035185F" w:rsidRDefault="0035185F" w:rsidP="005C246D">
      <w:pPr>
        <w:ind w:left="360"/>
        <w:jc w:val="both"/>
      </w:pPr>
    </w:p>
    <w:p w14:paraId="2F221AE5" w14:textId="4A6E8880" w:rsidR="0035185F" w:rsidRDefault="0035185F" w:rsidP="005C246D">
      <w:pPr>
        <w:ind w:left="360"/>
        <w:jc w:val="both"/>
      </w:pPr>
    </w:p>
    <w:p w14:paraId="0D777104" w14:textId="77777777" w:rsidR="0035185F" w:rsidRDefault="0035185F" w:rsidP="005C246D">
      <w:pPr>
        <w:ind w:left="360"/>
        <w:jc w:val="both"/>
      </w:pPr>
    </w:p>
    <w:tbl>
      <w:tblPr>
        <w:tblStyle w:val="TableGrid"/>
        <w:tblW w:w="0" w:type="auto"/>
        <w:jc w:val="center"/>
        <w:tblLook w:val="04A0" w:firstRow="1" w:lastRow="0" w:firstColumn="1" w:lastColumn="0" w:noHBand="0" w:noVBand="1"/>
      </w:tblPr>
      <w:tblGrid>
        <w:gridCol w:w="3116"/>
        <w:gridCol w:w="3117"/>
        <w:gridCol w:w="3117"/>
      </w:tblGrid>
      <w:tr w:rsidR="00812987" w14:paraId="1A3E651D" w14:textId="77777777" w:rsidTr="00A66D9C">
        <w:trPr>
          <w:jc w:val="center"/>
        </w:trPr>
        <w:tc>
          <w:tcPr>
            <w:tcW w:w="3116" w:type="dxa"/>
          </w:tcPr>
          <w:p w14:paraId="653B84EB" w14:textId="77777777" w:rsidR="00812987" w:rsidRPr="00B95EBA" w:rsidRDefault="00812987" w:rsidP="00A66D9C">
            <w:pPr>
              <w:jc w:val="center"/>
              <w:rPr>
                <w:b/>
              </w:rPr>
            </w:pPr>
            <w:r>
              <w:rPr>
                <w:b/>
              </w:rPr>
              <w:lastRenderedPageBreak/>
              <w:t>Crime Type</w:t>
            </w:r>
          </w:p>
        </w:tc>
        <w:tc>
          <w:tcPr>
            <w:tcW w:w="3117" w:type="dxa"/>
          </w:tcPr>
          <w:p w14:paraId="37671A91" w14:textId="77777777" w:rsidR="00812987" w:rsidRPr="00B95EBA" w:rsidRDefault="00812987" w:rsidP="00A66D9C">
            <w:pPr>
              <w:jc w:val="center"/>
              <w:rPr>
                <w:b/>
              </w:rPr>
            </w:pPr>
            <w:r>
              <w:rPr>
                <w:b/>
              </w:rPr>
              <w:t>Color in the Statistics View</w:t>
            </w:r>
          </w:p>
        </w:tc>
        <w:tc>
          <w:tcPr>
            <w:tcW w:w="3117" w:type="dxa"/>
          </w:tcPr>
          <w:p w14:paraId="0972F56F" w14:textId="77777777" w:rsidR="00812987" w:rsidRPr="00B95EBA" w:rsidRDefault="00812987" w:rsidP="00A66D9C">
            <w:pPr>
              <w:jc w:val="center"/>
              <w:rPr>
                <w:b/>
              </w:rPr>
            </w:pPr>
            <w:r>
              <w:rPr>
                <w:b/>
              </w:rPr>
              <w:t>Marker color in the Map</w:t>
            </w:r>
          </w:p>
        </w:tc>
      </w:tr>
      <w:tr w:rsidR="00812987" w14:paraId="0172D36D" w14:textId="77777777" w:rsidTr="00A66D9C">
        <w:trPr>
          <w:jc w:val="center"/>
        </w:trPr>
        <w:tc>
          <w:tcPr>
            <w:tcW w:w="3116" w:type="dxa"/>
          </w:tcPr>
          <w:p w14:paraId="66B9CF71" w14:textId="77777777" w:rsidR="00812987" w:rsidRDefault="00812987" w:rsidP="00A66D9C">
            <w:pPr>
              <w:spacing w:line="360" w:lineRule="auto"/>
              <w:jc w:val="center"/>
            </w:pPr>
            <w:r>
              <w:t>Assault</w:t>
            </w:r>
          </w:p>
        </w:tc>
        <w:tc>
          <w:tcPr>
            <w:tcW w:w="3117" w:type="dxa"/>
          </w:tcPr>
          <w:p w14:paraId="01580DF4" w14:textId="77777777" w:rsidR="00812987" w:rsidRPr="00B95EBA" w:rsidRDefault="00812987" w:rsidP="00A66D9C">
            <w:pPr>
              <w:jc w:val="center"/>
            </w:pPr>
            <w:r w:rsidRPr="00B95EBA">
              <mc:AlternateContent>
                <mc:Choice Requires="wps">
                  <w:drawing>
                    <wp:anchor distT="0" distB="0" distL="114300" distR="114300" simplePos="0" relativeHeight="251666432" behindDoc="0" locked="0" layoutInCell="1" allowOverlap="1" wp14:anchorId="6119925F" wp14:editId="2D112154">
                      <wp:simplePos x="0" y="0"/>
                      <wp:positionH relativeFrom="column">
                        <wp:posOffset>232192</wp:posOffset>
                      </wp:positionH>
                      <wp:positionV relativeFrom="paragraph">
                        <wp:posOffset>30953</wp:posOffset>
                      </wp:positionV>
                      <wp:extent cx="934720" cy="88265"/>
                      <wp:effectExtent l="0" t="0" r="0" b="6985"/>
                      <wp:wrapNone/>
                      <wp:docPr id="34" name="Rectangle 34"/>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8E44A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155CD" id="Rectangle 34" o:spid="_x0000_s1026" style="position:absolute;margin-left:18.3pt;margin-top:2.45pt;width:73.6pt;height:6.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" fillcolor="#8e44ad" stroked="f" strokeweight="1pt"/>
                  </w:pict>
                </mc:Fallback>
              </mc:AlternateContent>
            </w:r>
          </w:p>
        </w:tc>
        <w:tc>
          <w:tcPr>
            <w:tcW w:w="3117" w:type="dxa"/>
          </w:tcPr>
          <w:p w14:paraId="2A1BEC56" w14:textId="77777777" w:rsidR="00812987" w:rsidRDefault="00812987" w:rsidP="00A66D9C">
            <w:pPr>
              <w:jc w:val="center"/>
            </w:pPr>
            <w:r>
              <w:rPr>
                <w:noProof/>
              </w:rPr>
              <w:drawing>
                <wp:inline distT="0" distB="0" distL="0" distR="0" wp14:anchorId="05384CB1" wp14:editId="5BE2C61D">
                  <wp:extent cx="153953" cy="2524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rker-icon-2x-viole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3170" cy="267599"/>
                          </a:xfrm>
                          <a:prstGeom prst="rect">
                            <a:avLst/>
                          </a:prstGeom>
                        </pic:spPr>
                      </pic:pic>
                    </a:graphicData>
                  </a:graphic>
                </wp:inline>
              </w:drawing>
            </w:r>
          </w:p>
          <w:p w14:paraId="0C46568B" w14:textId="77777777" w:rsidR="00812987" w:rsidRDefault="00812987" w:rsidP="00A66D9C"/>
        </w:tc>
      </w:tr>
      <w:tr w:rsidR="00812987" w14:paraId="292A8099" w14:textId="77777777" w:rsidTr="00A66D9C">
        <w:trPr>
          <w:jc w:val="center"/>
        </w:trPr>
        <w:tc>
          <w:tcPr>
            <w:tcW w:w="3116" w:type="dxa"/>
          </w:tcPr>
          <w:p w14:paraId="2D25ABEB" w14:textId="77777777" w:rsidR="00812987" w:rsidRDefault="00812987" w:rsidP="00A66D9C">
            <w:pPr>
              <w:jc w:val="center"/>
            </w:pPr>
            <w:r w:rsidRPr="00B95EBA">
              <w:t>Burglary/ Larceny/ Robbery</w:t>
            </w:r>
          </w:p>
        </w:tc>
        <w:tc>
          <w:tcPr>
            <w:tcW w:w="3117" w:type="dxa"/>
          </w:tcPr>
          <w:p w14:paraId="194111C1" w14:textId="77777777" w:rsidR="00812987" w:rsidRDefault="00812987" w:rsidP="00A66D9C">
            <w:pPr>
              <w:jc w:val="center"/>
            </w:pPr>
            <w:r w:rsidRPr="00B95EBA">
              <mc:AlternateContent>
                <mc:Choice Requires="wps">
                  <w:drawing>
                    <wp:anchor distT="0" distB="0" distL="114300" distR="114300" simplePos="0" relativeHeight="251659264" behindDoc="0" locked="0" layoutInCell="1" allowOverlap="1" wp14:anchorId="25D73FFF" wp14:editId="4DBEDDF9">
                      <wp:simplePos x="0" y="0"/>
                      <wp:positionH relativeFrom="column">
                        <wp:posOffset>232486</wp:posOffset>
                      </wp:positionH>
                      <wp:positionV relativeFrom="paragraph">
                        <wp:posOffset>51577</wp:posOffset>
                      </wp:positionV>
                      <wp:extent cx="934872" cy="88710"/>
                      <wp:effectExtent l="0" t="0" r="0" b="6985"/>
                      <wp:wrapNone/>
                      <wp:docPr id="35" name="Rectangle 35"/>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2980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63631" id="Rectangle 35" o:spid="_x0000_s1026" style="position:absolute;margin-left:18.3pt;margin-top:4.05pt;width:73.6pt;height: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" fillcolor="#2980b9" stroked="f" strokeweight="1pt"/>
                  </w:pict>
                </mc:Fallback>
              </mc:AlternateContent>
            </w:r>
          </w:p>
        </w:tc>
        <w:tc>
          <w:tcPr>
            <w:tcW w:w="3117" w:type="dxa"/>
          </w:tcPr>
          <w:p w14:paraId="7052E95C" w14:textId="77777777" w:rsidR="00812987" w:rsidRDefault="00812987" w:rsidP="00A66D9C">
            <w:pPr>
              <w:jc w:val="center"/>
            </w:pPr>
            <w:r>
              <w:rPr>
                <w:noProof/>
              </w:rPr>
              <w:drawing>
                <wp:inline distT="0" distB="0" distL="0" distR="0" wp14:anchorId="2E56661C" wp14:editId="4398130B">
                  <wp:extent cx="158115" cy="259308"/>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rker-icon-2x-blu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6924" cy="273755"/>
                          </a:xfrm>
                          <a:prstGeom prst="rect">
                            <a:avLst/>
                          </a:prstGeom>
                        </pic:spPr>
                      </pic:pic>
                    </a:graphicData>
                  </a:graphic>
                </wp:inline>
              </w:drawing>
            </w:r>
          </w:p>
          <w:p w14:paraId="37CF5CDE" w14:textId="77777777" w:rsidR="00812987" w:rsidRDefault="00812987" w:rsidP="00A66D9C">
            <w:pPr>
              <w:jc w:val="center"/>
            </w:pPr>
          </w:p>
        </w:tc>
      </w:tr>
      <w:tr w:rsidR="00812987" w14:paraId="40AD7714" w14:textId="77777777" w:rsidTr="00A66D9C">
        <w:trPr>
          <w:jc w:val="center"/>
        </w:trPr>
        <w:tc>
          <w:tcPr>
            <w:tcW w:w="3116" w:type="dxa"/>
          </w:tcPr>
          <w:p w14:paraId="5E944027" w14:textId="77777777" w:rsidR="00812987" w:rsidRDefault="00812987" w:rsidP="00A66D9C">
            <w:pPr>
              <w:jc w:val="center"/>
            </w:pPr>
            <w:r w:rsidRPr="00B95EBA">
              <w:t>Damaged Property</w:t>
            </w:r>
          </w:p>
        </w:tc>
        <w:tc>
          <w:tcPr>
            <w:tcW w:w="3117" w:type="dxa"/>
          </w:tcPr>
          <w:p w14:paraId="786DF873" w14:textId="77777777" w:rsidR="00812987" w:rsidRDefault="00A66D9C" w:rsidP="00A66D9C">
            <w:pPr>
              <w:jc w:val="center"/>
            </w:pPr>
            <w:r w:rsidRPr="00B95EBA">
              <mc:AlternateContent>
                <mc:Choice Requires="wps">
                  <w:drawing>
                    <wp:anchor distT="0" distB="0" distL="114300" distR="114300" simplePos="0" relativeHeight="251660288" behindDoc="0" locked="0" layoutInCell="1" allowOverlap="1" wp14:anchorId="3C1F62CA" wp14:editId="1B1DB866">
                      <wp:simplePos x="0" y="0"/>
                      <wp:positionH relativeFrom="column">
                        <wp:posOffset>238760</wp:posOffset>
                      </wp:positionH>
                      <wp:positionV relativeFrom="paragraph">
                        <wp:posOffset>45720</wp:posOffset>
                      </wp:positionV>
                      <wp:extent cx="934720" cy="88265"/>
                      <wp:effectExtent l="0" t="0" r="0" b="6985"/>
                      <wp:wrapNone/>
                      <wp:docPr id="36" name="Rectangle 36"/>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7AE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AB584" id="Rectangle 36" o:spid="_x0000_s1026" style="position:absolute;margin-left:18.8pt;margin-top:3.6pt;width:73.6pt;height:6.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" fillcolor="#27ae60" stroked="f" strokeweight="1pt"/>
                  </w:pict>
                </mc:Fallback>
              </mc:AlternateContent>
            </w:r>
          </w:p>
        </w:tc>
        <w:tc>
          <w:tcPr>
            <w:tcW w:w="3117" w:type="dxa"/>
          </w:tcPr>
          <w:p w14:paraId="2DE13D47" w14:textId="77777777" w:rsidR="00812987" w:rsidRDefault="00812987" w:rsidP="00A66D9C">
            <w:pPr>
              <w:jc w:val="center"/>
            </w:pPr>
            <w:r>
              <w:rPr>
                <w:noProof/>
              </w:rPr>
              <w:drawing>
                <wp:inline distT="0" distB="0" distL="0" distR="0" wp14:anchorId="5E37F2CD" wp14:editId="236A82D5">
                  <wp:extent cx="178919" cy="2934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rker-icon-green.png"/>
                          <pic:cNvPicPr/>
                        </pic:nvPicPr>
                        <pic:blipFill>
                          <a:blip r:embed="rId38">
                            <a:extLst>
                              <a:ext uri="{28A0092B-C50C-407E-A947-70E740481C1C}">
                                <a14:useLocalDpi xmlns:a14="http://schemas.microsoft.com/office/drawing/2010/main" val="0"/>
                              </a:ext>
                            </a:extLst>
                          </a:blip>
                          <a:stretch>
                            <a:fillRect/>
                          </a:stretch>
                        </pic:blipFill>
                        <pic:spPr>
                          <a:xfrm>
                            <a:off x="0" y="0"/>
                            <a:ext cx="185974" cy="304997"/>
                          </a:xfrm>
                          <a:prstGeom prst="rect">
                            <a:avLst/>
                          </a:prstGeom>
                        </pic:spPr>
                      </pic:pic>
                    </a:graphicData>
                  </a:graphic>
                </wp:inline>
              </w:drawing>
            </w:r>
          </w:p>
          <w:p w14:paraId="34F89D0B" w14:textId="77777777" w:rsidR="00812987" w:rsidRDefault="00812987" w:rsidP="00A66D9C">
            <w:pPr>
              <w:jc w:val="center"/>
            </w:pPr>
          </w:p>
        </w:tc>
      </w:tr>
      <w:tr w:rsidR="00812987" w14:paraId="7F48DA71" w14:textId="77777777" w:rsidTr="00A66D9C">
        <w:trPr>
          <w:jc w:val="center"/>
        </w:trPr>
        <w:tc>
          <w:tcPr>
            <w:tcW w:w="3116" w:type="dxa"/>
          </w:tcPr>
          <w:p w14:paraId="59BE0A10" w14:textId="77777777" w:rsidR="00812987" w:rsidRDefault="00812987" w:rsidP="00A66D9C">
            <w:pPr>
              <w:jc w:val="center"/>
            </w:pPr>
            <w:r w:rsidRPr="00B95EBA">
              <w:t>Drugs</w:t>
            </w:r>
          </w:p>
        </w:tc>
        <w:tc>
          <w:tcPr>
            <w:tcW w:w="3117" w:type="dxa"/>
          </w:tcPr>
          <w:p w14:paraId="6A94F2CF" w14:textId="77777777" w:rsidR="00812987" w:rsidRDefault="00A66D9C" w:rsidP="00A66D9C">
            <w:pPr>
              <w:jc w:val="center"/>
            </w:pPr>
            <w:r w:rsidRPr="00B95EBA">
              <mc:AlternateContent>
                <mc:Choice Requires="wps">
                  <w:drawing>
                    <wp:anchor distT="0" distB="0" distL="114300" distR="114300" simplePos="0" relativeHeight="251661312" behindDoc="0" locked="0" layoutInCell="1" allowOverlap="1" wp14:anchorId="4829EF7C" wp14:editId="0BD5342D">
                      <wp:simplePos x="0" y="0"/>
                      <wp:positionH relativeFrom="column">
                        <wp:posOffset>238931</wp:posOffset>
                      </wp:positionH>
                      <wp:positionV relativeFrom="paragraph">
                        <wp:posOffset>113826</wp:posOffset>
                      </wp:positionV>
                      <wp:extent cx="934872" cy="88710"/>
                      <wp:effectExtent l="0" t="0" r="0" b="6985"/>
                      <wp:wrapNone/>
                      <wp:docPr id="37" name="Rectangle 37"/>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F1C40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7FE5B" id="Rectangle 37" o:spid="_x0000_s1026" style="position:absolute;margin-left:18.8pt;margin-top:8.95pt;width:73.6pt;height: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" fillcolor="#f1c40f" stroked="f" strokeweight="1pt"/>
                  </w:pict>
                </mc:Fallback>
              </mc:AlternateContent>
            </w:r>
          </w:p>
        </w:tc>
        <w:tc>
          <w:tcPr>
            <w:tcW w:w="3117" w:type="dxa"/>
          </w:tcPr>
          <w:p w14:paraId="6F33D7B9" w14:textId="77777777" w:rsidR="00812987" w:rsidRDefault="00812987" w:rsidP="00A66D9C">
            <w:pPr>
              <w:jc w:val="center"/>
            </w:pPr>
            <w:r>
              <w:rPr>
                <w:noProof/>
              </w:rPr>
              <w:drawing>
                <wp:inline distT="0" distB="0" distL="0" distR="0" wp14:anchorId="0D3F6ACF" wp14:editId="54F12D1D">
                  <wp:extent cx="178919" cy="293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ker-icon-2x-yell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6464" cy="305801"/>
                          </a:xfrm>
                          <a:prstGeom prst="rect">
                            <a:avLst/>
                          </a:prstGeom>
                        </pic:spPr>
                      </pic:pic>
                    </a:graphicData>
                  </a:graphic>
                </wp:inline>
              </w:drawing>
            </w:r>
          </w:p>
          <w:p w14:paraId="32E7BCF5" w14:textId="77777777" w:rsidR="00812987" w:rsidRDefault="00812987" w:rsidP="00A66D9C">
            <w:pPr>
              <w:jc w:val="center"/>
            </w:pPr>
          </w:p>
        </w:tc>
      </w:tr>
      <w:tr w:rsidR="00812987" w14:paraId="229F4C73" w14:textId="77777777" w:rsidTr="00A66D9C">
        <w:trPr>
          <w:jc w:val="center"/>
        </w:trPr>
        <w:tc>
          <w:tcPr>
            <w:tcW w:w="3116" w:type="dxa"/>
          </w:tcPr>
          <w:p w14:paraId="28F12048" w14:textId="77777777" w:rsidR="00812987" w:rsidRDefault="00812987" w:rsidP="00A66D9C">
            <w:pPr>
              <w:jc w:val="center"/>
            </w:pPr>
            <w:r w:rsidRPr="00B95EBA">
              <w:t>Homicide</w:t>
            </w:r>
          </w:p>
        </w:tc>
        <w:tc>
          <w:tcPr>
            <w:tcW w:w="3117" w:type="dxa"/>
          </w:tcPr>
          <w:p w14:paraId="45702E1E" w14:textId="77777777" w:rsidR="00812987" w:rsidRDefault="00A66D9C" w:rsidP="00A66D9C">
            <w:pPr>
              <w:jc w:val="center"/>
            </w:pPr>
            <w:r w:rsidRPr="00B95EBA">
              <mc:AlternateContent>
                <mc:Choice Requires="wps">
                  <w:drawing>
                    <wp:anchor distT="0" distB="0" distL="114300" distR="114300" simplePos="0" relativeHeight="251662336" behindDoc="0" locked="0" layoutInCell="1" allowOverlap="1" wp14:anchorId="435C87ED" wp14:editId="4FD7797F">
                      <wp:simplePos x="0" y="0"/>
                      <wp:positionH relativeFrom="column">
                        <wp:posOffset>265592</wp:posOffset>
                      </wp:positionH>
                      <wp:positionV relativeFrom="paragraph">
                        <wp:posOffset>141936</wp:posOffset>
                      </wp:positionV>
                      <wp:extent cx="934720" cy="88265"/>
                      <wp:effectExtent l="0" t="0" r="0" b="6985"/>
                      <wp:wrapNone/>
                      <wp:docPr id="38" name="Rectangle 38"/>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67E2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98EE6" id="Rectangle 38" o:spid="_x0000_s1026" style="position:absolute;margin-left:20.9pt;margin-top:11.2pt;width:73.6pt;height:6.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" fillcolor="#e67e22" stroked="f" strokeweight="1pt"/>
                  </w:pict>
                </mc:Fallback>
              </mc:AlternateContent>
            </w:r>
          </w:p>
        </w:tc>
        <w:tc>
          <w:tcPr>
            <w:tcW w:w="3117" w:type="dxa"/>
          </w:tcPr>
          <w:p w14:paraId="7BA60512" w14:textId="77777777" w:rsidR="00812987" w:rsidRDefault="00812987" w:rsidP="00A66D9C">
            <w:pPr>
              <w:jc w:val="center"/>
            </w:pPr>
            <w:r>
              <w:rPr>
                <w:noProof/>
              </w:rPr>
              <w:drawing>
                <wp:inline distT="0" distB="0" distL="0" distR="0" wp14:anchorId="185CD448" wp14:editId="3C488B26">
                  <wp:extent cx="174758" cy="2866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rker-icon-2x-orang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1787" cy="298131"/>
                          </a:xfrm>
                          <a:prstGeom prst="rect">
                            <a:avLst/>
                          </a:prstGeom>
                        </pic:spPr>
                      </pic:pic>
                    </a:graphicData>
                  </a:graphic>
                </wp:inline>
              </w:drawing>
            </w:r>
          </w:p>
          <w:p w14:paraId="2B1D6B04" w14:textId="77777777" w:rsidR="00812987" w:rsidRDefault="00812987" w:rsidP="00A66D9C">
            <w:pPr>
              <w:jc w:val="center"/>
            </w:pPr>
          </w:p>
        </w:tc>
      </w:tr>
      <w:tr w:rsidR="00812987" w14:paraId="561BD5BC" w14:textId="77777777" w:rsidTr="00A66D9C">
        <w:trPr>
          <w:jc w:val="center"/>
        </w:trPr>
        <w:tc>
          <w:tcPr>
            <w:tcW w:w="3116" w:type="dxa"/>
          </w:tcPr>
          <w:p w14:paraId="5444A301" w14:textId="77777777" w:rsidR="00812987" w:rsidRDefault="00812987" w:rsidP="00A66D9C">
            <w:pPr>
              <w:jc w:val="center"/>
            </w:pPr>
            <w:r w:rsidRPr="00B95EBA">
              <w:t>Traffic</w:t>
            </w:r>
            <w:r>
              <w:t xml:space="preserve"> </w:t>
            </w:r>
            <w:r w:rsidRPr="00B95EBA">
              <w:t>violation</w:t>
            </w:r>
          </w:p>
        </w:tc>
        <w:tc>
          <w:tcPr>
            <w:tcW w:w="3117" w:type="dxa"/>
          </w:tcPr>
          <w:p w14:paraId="682E4549" w14:textId="77777777" w:rsidR="00812987" w:rsidRDefault="00A66D9C" w:rsidP="00A66D9C">
            <w:pPr>
              <w:jc w:val="center"/>
            </w:pPr>
            <w:r w:rsidRPr="00B95EBA">
              <mc:AlternateContent>
                <mc:Choice Requires="wps">
                  <w:drawing>
                    <wp:anchor distT="0" distB="0" distL="114300" distR="114300" simplePos="0" relativeHeight="251663360" behindDoc="0" locked="0" layoutInCell="1" allowOverlap="1" wp14:anchorId="460F0519" wp14:editId="4943772F">
                      <wp:simplePos x="0" y="0"/>
                      <wp:positionH relativeFrom="column">
                        <wp:posOffset>266056</wp:posOffset>
                      </wp:positionH>
                      <wp:positionV relativeFrom="paragraph">
                        <wp:posOffset>129540</wp:posOffset>
                      </wp:positionV>
                      <wp:extent cx="934720" cy="88265"/>
                      <wp:effectExtent l="0" t="0" r="0" b="6985"/>
                      <wp:wrapNone/>
                      <wp:docPr id="39" name="Rectangle 39"/>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74C3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83273" id="Rectangle 39" o:spid="_x0000_s1026" style="position:absolute;margin-left:20.95pt;margin-top:10.2pt;width:73.6pt;height: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" fillcolor="#e74c3c" stroked="f" strokeweight="1pt"/>
                  </w:pict>
                </mc:Fallback>
              </mc:AlternateContent>
            </w:r>
          </w:p>
        </w:tc>
        <w:tc>
          <w:tcPr>
            <w:tcW w:w="3117" w:type="dxa"/>
          </w:tcPr>
          <w:p w14:paraId="5224FF40" w14:textId="77777777" w:rsidR="00812987" w:rsidRDefault="00812987" w:rsidP="00A66D9C">
            <w:pPr>
              <w:jc w:val="center"/>
            </w:pPr>
            <w:r>
              <w:rPr>
                <w:noProof/>
              </w:rPr>
              <w:drawing>
                <wp:inline distT="0" distB="0" distL="0" distR="0" wp14:anchorId="3C401D84" wp14:editId="02B929D2">
                  <wp:extent cx="191069" cy="3133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ker-icon-2x-r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3887" cy="334375"/>
                          </a:xfrm>
                          <a:prstGeom prst="rect">
                            <a:avLst/>
                          </a:prstGeom>
                        </pic:spPr>
                      </pic:pic>
                    </a:graphicData>
                  </a:graphic>
                </wp:inline>
              </w:drawing>
            </w:r>
          </w:p>
          <w:p w14:paraId="70610C25" w14:textId="77777777" w:rsidR="00812987" w:rsidRDefault="00812987" w:rsidP="00A66D9C">
            <w:pPr>
              <w:jc w:val="center"/>
            </w:pPr>
          </w:p>
        </w:tc>
      </w:tr>
      <w:tr w:rsidR="00812987" w14:paraId="52FC1E1E" w14:textId="77777777" w:rsidTr="00A66D9C">
        <w:trPr>
          <w:jc w:val="center"/>
        </w:trPr>
        <w:tc>
          <w:tcPr>
            <w:tcW w:w="3116" w:type="dxa"/>
          </w:tcPr>
          <w:p w14:paraId="04E37587" w14:textId="77777777" w:rsidR="00812987" w:rsidRDefault="00812987" w:rsidP="00A66D9C">
            <w:pPr>
              <w:jc w:val="center"/>
            </w:pPr>
            <w:r w:rsidRPr="00B95EBA">
              <w:t>Weapons</w:t>
            </w:r>
          </w:p>
        </w:tc>
        <w:tc>
          <w:tcPr>
            <w:tcW w:w="3117" w:type="dxa"/>
          </w:tcPr>
          <w:p w14:paraId="2520628F" w14:textId="77777777" w:rsidR="00812987" w:rsidRDefault="00A66D9C" w:rsidP="00A66D9C">
            <w:pPr>
              <w:jc w:val="center"/>
            </w:pPr>
            <w:r w:rsidRPr="00B95EBA">
              <mc:AlternateContent>
                <mc:Choice Requires="wps">
                  <w:drawing>
                    <wp:anchor distT="0" distB="0" distL="114300" distR="114300" simplePos="0" relativeHeight="251665408" behindDoc="0" locked="0" layoutInCell="1" allowOverlap="1" wp14:anchorId="1486211A" wp14:editId="78B0A4AE">
                      <wp:simplePos x="0" y="0"/>
                      <wp:positionH relativeFrom="column">
                        <wp:posOffset>293370</wp:posOffset>
                      </wp:positionH>
                      <wp:positionV relativeFrom="paragraph">
                        <wp:posOffset>130175</wp:posOffset>
                      </wp:positionV>
                      <wp:extent cx="934720" cy="88265"/>
                      <wp:effectExtent l="0" t="0" r="0" b="6985"/>
                      <wp:wrapNone/>
                      <wp:docPr id="40" name="Rectangle 40"/>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7F8C8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662A81" id="Rectangle 40" o:spid="_x0000_s1026" style="position:absolute;margin-left:23.1pt;margin-top:10.25pt;width:73.6pt;height:6.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" fillcolor="#7f8c8d" stroked="f" strokeweight="1pt"/>
                  </w:pict>
                </mc:Fallback>
              </mc:AlternateContent>
            </w:r>
          </w:p>
        </w:tc>
        <w:tc>
          <w:tcPr>
            <w:tcW w:w="3117" w:type="dxa"/>
          </w:tcPr>
          <w:p w14:paraId="6671C95C" w14:textId="77777777" w:rsidR="00812987" w:rsidRDefault="00812987" w:rsidP="00A66D9C">
            <w:pPr>
              <w:jc w:val="center"/>
            </w:pPr>
            <w:r>
              <w:rPr>
                <w:noProof/>
              </w:rPr>
              <w:drawing>
                <wp:inline distT="0" distB="0" distL="0" distR="0" wp14:anchorId="2BAAADEF" wp14:editId="4DDF7414">
                  <wp:extent cx="191068" cy="313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ker-icon-2x-gre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4012" cy="334580"/>
                          </a:xfrm>
                          <a:prstGeom prst="rect">
                            <a:avLst/>
                          </a:prstGeom>
                        </pic:spPr>
                      </pic:pic>
                    </a:graphicData>
                  </a:graphic>
                </wp:inline>
              </w:drawing>
            </w:r>
          </w:p>
          <w:p w14:paraId="3646BE37" w14:textId="77777777" w:rsidR="00812987" w:rsidRDefault="00812987" w:rsidP="00A66D9C">
            <w:pPr>
              <w:jc w:val="center"/>
            </w:pPr>
          </w:p>
        </w:tc>
      </w:tr>
      <w:tr w:rsidR="00812987" w14:paraId="0EFED40C" w14:textId="77777777" w:rsidTr="00A66D9C">
        <w:trPr>
          <w:jc w:val="center"/>
        </w:trPr>
        <w:tc>
          <w:tcPr>
            <w:tcW w:w="3116" w:type="dxa"/>
          </w:tcPr>
          <w:p w14:paraId="2D1C5272" w14:textId="77777777" w:rsidR="00812987" w:rsidRDefault="00812987" w:rsidP="00A66D9C">
            <w:pPr>
              <w:jc w:val="center"/>
            </w:pPr>
            <w:r w:rsidRPr="00B95EBA">
              <w:t>Kidnap</w:t>
            </w:r>
          </w:p>
        </w:tc>
        <w:tc>
          <w:tcPr>
            <w:tcW w:w="3117" w:type="dxa"/>
          </w:tcPr>
          <w:p w14:paraId="3293A852" w14:textId="77777777" w:rsidR="00812987" w:rsidRDefault="00A66D9C" w:rsidP="00A66D9C">
            <w:pPr>
              <w:jc w:val="center"/>
            </w:pPr>
            <w:r w:rsidRPr="00B95EBA">
              <mc:AlternateContent>
                <mc:Choice Requires="wps">
                  <w:drawing>
                    <wp:anchor distT="0" distB="0" distL="114300" distR="114300" simplePos="0" relativeHeight="251664384" behindDoc="0" locked="0" layoutInCell="1" allowOverlap="1" wp14:anchorId="1074FD55" wp14:editId="73276617">
                      <wp:simplePos x="0" y="0"/>
                      <wp:positionH relativeFrom="column">
                        <wp:posOffset>266056</wp:posOffset>
                      </wp:positionH>
                      <wp:positionV relativeFrom="paragraph">
                        <wp:posOffset>123190</wp:posOffset>
                      </wp:positionV>
                      <wp:extent cx="934720" cy="88265"/>
                      <wp:effectExtent l="0" t="0" r="0" b="6985"/>
                      <wp:wrapNone/>
                      <wp:docPr id="41" name="Rectangle 41"/>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C3E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34B30" id="Rectangle 41" o:spid="_x0000_s1026" style="position:absolute;margin-left:20.95pt;margin-top:9.7pt;width:73.6pt;height:6.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" fillcolor="#2c3e50" stroked="f" strokeweight="1pt"/>
                  </w:pict>
                </mc:Fallback>
              </mc:AlternateContent>
            </w:r>
          </w:p>
        </w:tc>
        <w:tc>
          <w:tcPr>
            <w:tcW w:w="3117" w:type="dxa"/>
          </w:tcPr>
          <w:p w14:paraId="65AD2183" w14:textId="77777777" w:rsidR="00812987" w:rsidRDefault="00812987" w:rsidP="00A66D9C">
            <w:pPr>
              <w:jc w:val="center"/>
            </w:pPr>
            <w:r>
              <w:rPr>
                <w:noProof/>
              </w:rPr>
              <w:drawing>
                <wp:inline distT="0" distB="0" distL="0" distR="0" wp14:anchorId="498473BF" wp14:editId="795935BC">
                  <wp:extent cx="187790" cy="307976"/>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icon-black.png"/>
                          <pic:cNvPicPr/>
                        </pic:nvPicPr>
                        <pic:blipFill>
                          <a:blip r:embed="rId43">
                            <a:extLst>
                              <a:ext uri="{28A0092B-C50C-407E-A947-70E740481C1C}">
                                <a14:useLocalDpi xmlns:a14="http://schemas.microsoft.com/office/drawing/2010/main" val="0"/>
                              </a:ext>
                            </a:extLst>
                          </a:blip>
                          <a:stretch>
                            <a:fillRect/>
                          </a:stretch>
                        </pic:blipFill>
                        <pic:spPr>
                          <a:xfrm>
                            <a:off x="0" y="0"/>
                            <a:ext cx="196974" cy="323037"/>
                          </a:xfrm>
                          <a:prstGeom prst="rect">
                            <a:avLst/>
                          </a:prstGeom>
                        </pic:spPr>
                      </pic:pic>
                    </a:graphicData>
                  </a:graphic>
                </wp:inline>
              </w:drawing>
            </w:r>
          </w:p>
          <w:p w14:paraId="3DEB829F" w14:textId="77777777" w:rsidR="00812987" w:rsidRDefault="00812987" w:rsidP="00A66D9C">
            <w:pPr>
              <w:jc w:val="center"/>
            </w:pPr>
          </w:p>
        </w:tc>
      </w:tr>
    </w:tbl>
    <w:p w14:paraId="3E3B69A6" w14:textId="4C3CB1C0" w:rsidR="00B12C78" w:rsidRDefault="008215E1" w:rsidP="008215E1">
      <w:pPr>
        <w:jc w:val="both"/>
      </w:pPr>
      <w:r>
        <w:br/>
      </w:r>
      <w:r w:rsidR="000805DB">
        <w:t xml:space="preserve">The new statistics view contains 4 charts for yearly, monthly, daily, and hourly data. These are aggregated data statistics for the selected crime. </w:t>
      </w:r>
      <w:r w:rsidR="00794B93">
        <w:t xml:space="preserve">You can check and uncheck crimes in any chart as well. We haven’t linked the 4 charts intentionally i.e. if you uncheck a crime in any one chart, it won’t reflect the changes in other chart. We did not </w:t>
      </w:r>
      <w:r w:rsidR="005C246D">
        <w:t>want</w:t>
      </w:r>
      <w:r w:rsidR="00794B93">
        <w:t xml:space="preserve"> to disturb the user’s view and distract him with other information and animations. </w:t>
      </w:r>
      <w:r w:rsidR="00B12C78">
        <w:t xml:space="preserve">Also, in the hourly chart, we have divided the data in 3-hour windows from 00 to 24 hrs. </w:t>
      </w:r>
      <w:r w:rsidR="000F1882">
        <w:t xml:space="preserve">For the animation, Hovering over </w:t>
      </w:r>
      <w:r w:rsidR="005C246D">
        <w:t>Example of working is shown in the images below;</w:t>
      </w:r>
    </w:p>
    <w:p w14:paraId="33F3E948" w14:textId="77777777" w:rsidR="000F1882" w:rsidRDefault="00B12C78" w:rsidP="000F1882">
      <w:pPr>
        <w:keepNext/>
        <w:ind w:left="360"/>
        <w:jc w:val="both"/>
      </w:pPr>
      <w:r>
        <w:rPr>
          <w:noProof/>
        </w:rPr>
        <w:lastRenderedPageBreak/>
        <w:drawing>
          <wp:inline distT="0" distB="0" distL="0" distR="0" wp14:anchorId="0F437928" wp14:editId="60148B62">
            <wp:extent cx="5609230" cy="39450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0296" cy="3952821"/>
                    </a:xfrm>
                    <a:prstGeom prst="rect">
                      <a:avLst/>
                    </a:prstGeom>
                  </pic:spPr>
                </pic:pic>
              </a:graphicData>
            </a:graphic>
          </wp:inline>
        </w:drawing>
      </w:r>
    </w:p>
    <w:p w14:paraId="15C06D41" w14:textId="7EF16557" w:rsidR="000805DB" w:rsidRDefault="000F1882" w:rsidP="000F1882">
      <w:pPr>
        <w:pStyle w:val="Caption"/>
        <w:jc w:val="center"/>
      </w:pPr>
      <w:r>
        <w:t>Aggregated Statistics for a particular year with 5 crimes selected</w:t>
      </w:r>
    </w:p>
    <w:p w14:paraId="22B8E1D6" w14:textId="77777777" w:rsidR="000F1882" w:rsidRDefault="000F1882" w:rsidP="000F1882">
      <w:pPr>
        <w:keepNext/>
        <w:ind w:left="360"/>
        <w:jc w:val="center"/>
      </w:pPr>
      <w:r>
        <w:rPr>
          <w:noProof/>
        </w:rPr>
        <w:drawing>
          <wp:inline distT="0" distB="0" distL="0" distR="0" wp14:anchorId="379762C4" wp14:editId="27B88BD8">
            <wp:extent cx="5431809" cy="325554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7955" cy="3259231"/>
                    </a:xfrm>
                    <a:prstGeom prst="rect">
                      <a:avLst/>
                    </a:prstGeom>
                  </pic:spPr>
                </pic:pic>
              </a:graphicData>
            </a:graphic>
          </wp:inline>
        </w:drawing>
      </w:r>
    </w:p>
    <w:p w14:paraId="2600D511" w14:textId="77777777" w:rsidR="004F5807" w:rsidRDefault="000F1882" w:rsidP="004F5807">
      <w:pPr>
        <w:pStyle w:val="Caption"/>
        <w:jc w:val="center"/>
      </w:pPr>
      <w:r>
        <w:t>A crime can be checked and unchecked in any of the statistical chart</w:t>
      </w:r>
    </w:p>
    <w:p w14:paraId="45B903CE" w14:textId="49FA64FB" w:rsidR="007F6A69" w:rsidRDefault="004F5807" w:rsidP="004F5807">
      <w:pPr>
        <w:pStyle w:val="Caption"/>
        <w:jc w:val="center"/>
      </w:pPr>
      <w:r>
        <w:lastRenderedPageBreak/>
        <w:br/>
      </w:r>
      <w:r w:rsidR="007F6A69">
        <w:rPr>
          <w:noProof/>
        </w:rPr>
        <w:drawing>
          <wp:inline distT="0" distB="0" distL="0" distR="0" wp14:anchorId="437B9C79" wp14:editId="3FD0F13E">
            <wp:extent cx="5261212" cy="304768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5270053" cy="3052803"/>
                    </a:xfrm>
                    <a:prstGeom prst="rect">
                      <a:avLst/>
                    </a:prstGeom>
                  </pic:spPr>
                </pic:pic>
              </a:graphicData>
            </a:graphic>
          </wp:inline>
        </w:drawing>
      </w:r>
    </w:p>
    <w:p w14:paraId="4A6B05E5" w14:textId="0FC1CF63" w:rsidR="001F0C48" w:rsidRDefault="007F6A69" w:rsidP="007F6A69">
      <w:pPr>
        <w:pStyle w:val="Caption"/>
        <w:jc w:val="center"/>
      </w:pPr>
      <w:r>
        <w:t xml:space="preserve">Hovering over any of the "dots" will show you the number of </w:t>
      </w:r>
      <w:r w:rsidR="002D3C82">
        <w:t>crimes</w:t>
      </w:r>
      <w:r>
        <w:t xml:space="preserve"> for</w:t>
      </w:r>
      <w:r w:rsidR="00236300">
        <w:t xml:space="preserve"> the </w:t>
      </w:r>
      <w:proofErr w:type="gramStart"/>
      <w:r w:rsidR="00236300">
        <w:t>particular x</w:t>
      </w:r>
      <w:proofErr w:type="gramEnd"/>
      <w:r w:rsidR="00236300">
        <w:t xml:space="preserve"> value</w:t>
      </w:r>
      <w:r w:rsidR="00E33FF0">
        <w:br/>
      </w:r>
    </w:p>
    <w:p w14:paraId="303A0CBE" w14:textId="351A7136" w:rsidR="00B36AEE" w:rsidRDefault="00B36AEE" w:rsidP="004F5807">
      <w:pPr>
        <w:rPr>
          <w:b/>
          <w:sz w:val="28"/>
        </w:rPr>
      </w:pPr>
      <w:r>
        <w:rPr>
          <w:b/>
          <w:sz w:val="28"/>
        </w:rPr>
        <w:t>Implementation of Statistics View</w:t>
      </w:r>
    </w:p>
    <w:p w14:paraId="447ADEB6" w14:textId="3A376A1D" w:rsidR="00B36AEE" w:rsidRDefault="001E70BE" w:rsidP="000E386E">
      <w:pPr>
        <w:jc w:val="both"/>
      </w:pPr>
      <w:r>
        <w:t xml:space="preserve">For the implementation of the Statistics view, we used Chart.js as </w:t>
      </w:r>
      <w:r w:rsidR="006E4CAD">
        <w:t xml:space="preserve">the primary tool. For the data part, we were earlier using the csv files for each year but then we realized that, processing csv takes time if the file contains large number of data rows (~60K per year in our case). Thus, we processed this data and converted it to JSON file. In the final implementation, JSON file is being loaded and passed to different functions in Chart.js. These in-built functions in the library assists us in creating the line charts for the Statistics view and the pie chart for the summary view. </w:t>
      </w:r>
    </w:p>
    <w:p w14:paraId="7AEEB532" w14:textId="32AA3720" w:rsidR="0035185F" w:rsidRDefault="0035185F" w:rsidP="000E386E">
      <w:pPr>
        <w:jc w:val="both"/>
      </w:pPr>
    </w:p>
    <w:p w14:paraId="4711991F" w14:textId="092C1394" w:rsidR="0035185F" w:rsidRDefault="0035185F" w:rsidP="000E386E">
      <w:pPr>
        <w:jc w:val="both"/>
      </w:pPr>
    </w:p>
    <w:p w14:paraId="7AF7DC05" w14:textId="11C0A20E" w:rsidR="0035185F" w:rsidRDefault="0035185F" w:rsidP="000E386E">
      <w:pPr>
        <w:jc w:val="both"/>
      </w:pPr>
    </w:p>
    <w:p w14:paraId="2615BED7" w14:textId="2B470A16" w:rsidR="0035185F" w:rsidRDefault="0035185F" w:rsidP="000E386E">
      <w:pPr>
        <w:jc w:val="both"/>
      </w:pPr>
    </w:p>
    <w:p w14:paraId="5F5AA882" w14:textId="33FF7E1C" w:rsidR="0035185F" w:rsidRDefault="0035185F" w:rsidP="000E386E">
      <w:pPr>
        <w:jc w:val="both"/>
      </w:pPr>
    </w:p>
    <w:p w14:paraId="6B95CDD0" w14:textId="6D059600" w:rsidR="0035185F" w:rsidRDefault="0035185F" w:rsidP="000E386E">
      <w:pPr>
        <w:jc w:val="both"/>
      </w:pPr>
    </w:p>
    <w:p w14:paraId="0A587E81" w14:textId="7FF9E21E" w:rsidR="0035185F" w:rsidRDefault="0035185F" w:rsidP="000E386E">
      <w:pPr>
        <w:jc w:val="both"/>
      </w:pPr>
    </w:p>
    <w:p w14:paraId="30648F23" w14:textId="77777777" w:rsidR="0035185F" w:rsidRDefault="0035185F" w:rsidP="000E386E">
      <w:pPr>
        <w:jc w:val="both"/>
      </w:pPr>
    </w:p>
    <w:p w14:paraId="7D4760C3" w14:textId="77777777" w:rsidR="000E386E" w:rsidRDefault="000E386E" w:rsidP="000E386E">
      <w:pPr>
        <w:jc w:val="both"/>
      </w:pPr>
    </w:p>
    <w:p w14:paraId="4C5B613E" w14:textId="536828D9" w:rsidR="0058028A" w:rsidRPr="002F7663" w:rsidRDefault="0058028A" w:rsidP="0058028A">
      <w:pPr>
        <w:pStyle w:val="ListParagraph"/>
        <w:numPr>
          <w:ilvl w:val="0"/>
          <w:numId w:val="40"/>
        </w:numPr>
        <w:spacing w:line="259" w:lineRule="auto"/>
        <w:rPr>
          <w:b/>
          <w:sz w:val="32"/>
        </w:rPr>
      </w:pPr>
      <w:r w:rsidRPr="002F7663">
        <w:rPr>
          <w:b/>
          <w:sz w:val="32"/>
        </w:rPr>
        <w:lastRenderedPageBreak/>
        <w:t>Summary View</w:t>
      </w:r>
    </w:p>
    <w:p w14:paraId="791E253D" w14:textId="0F39DDF4" w:rsidR="00B36AEE" w:rsidRDefault="0058028A" w:rsidP="000E386E">
      <w:pPr>
        <w:spacing w:line="259" w:lineRule="auto"/>
        <w:jc w:val="both"/>
      </w:pPr>
      <w:r>
        <w:t xml:space="preserve">We also added one additional Summary </w:t>
      </w:r>
      <w:r w:rsidR="00FB66AA">
        <w:t>v</w:t>
      </w:r>
      <w:r>
        <w:t>iew</w:t>
      </w:r>
      <w:r w:rsidR="00E33FF0">
        <w:t xml:space="preserve"> which summarizes the statistics for different crime selections and give us an idea about the relative percentage of crimes with respect to each other. Essentially, you go to a year and then select a set of crimes and we show a </w:t>
      </w:r>
      <w:r w:rsidR="001506A3">
        <w:t>doughnut</w:t>
      </w:r>
      <w:r w:rsidR="00E33FF0">
        <w:t xml:space="preserve"> chart of the values</w:t>
      </w:r>
      <w:r w:rsidR="00D57B3B">
        <w:t xml:space="preserve"> for those crimes for that year. </w:t>
      </w:r>
      <w:r w:rsidR="00633C02">
        <w:t>Hovering over a sector shows you the number of instances for that crime. Images shown below demonstrates the idea;</w:t>
      </w:r>
    </w:p>
    <w:p w14:paraId="0BAFB093" w14:textId="77777777" w:rsidR="0035185F" w:rsidRDefault="0035185F" w:rsidP="000E386E">
      <w:pPr>
        <w:spacing w:line="259" w:lineRule="auto"/>
        <w:jc w:val="both"/>
      </w:pPr>
    </w:p>
    <w:p w14:paraId="653F22E9" w14:textId="77777777" w:rsidR="00633C02" w:rsidRDefault="00633C02" w:rsidP="00633C02">
      <w:pPr>
        <w:keepNext/>
        <w:spacing w:line="259" w:lineRule="auto"/>
        <w:ind w:left="360"/>
        <w:jc w:val="center"/>
      </w:pPr>
      <w:r>
        <w:rPr>
          <w:noProof/>
        </w:rPr>
        <w:drawing>
          <wp:inline distT="0" distB="0" distL="0" distR="0" wp14:anchorId="5BD20649" wp14:editId="70764EC8">
            <wp:extent cx="3509424" cy="294791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png"/>
                    <pic:cNvPicPr/>
                  </pic:nvPicPr>
                  <pic:blipFill>
                    <a:blip r:embed="rId47">
                      <a:extLst>
                        <a:ext uri="{28A0092B-C50C-407E-A947-70E740481C1C}">
                          <a14:useLocalDpi xmlns:a14="http://schemas.microsoft.com/office/drawing/2010/main" val="0"/>
                        </a:ext>
                      </a:extLst>
                    </a:blip>
                    <a:stretch>
                      <a:fillRect/>
                    </a:stretch>
                  </pic:blipFill>
                  <pic:spPr>
                    <a:xfrm>
                      <a:off x="0" y="0"/>
                      <a:ext cx="3518184" cy="2955274"/>
                    </a:xfrm>
                    <a:prstGeom prst="rect">
                      <a:avLst/>
                    </a:prstGeom>
                  </pic:spPr>
                </pic:pic>
              </a:graphicData>
            </a:graphic>
          </wp:inline>
        </w:drawing>
      </w:r>
    </w:p>
    <w:p w14:paraId="2B70C2C1" w14:textId="18280874" w:rsidR="00633C02" w:rsidRPr="00B36AEE" w:rsidRDefault="00633C02" w:rsidP="00633C02">
      <w:pPr>
        <w:pStyle w:val="Caption"/>
        <w:jc w:val="center"/>
        <w:rPr>
          <w:sz w:val="8"/>
        </w:rPr>
      </w:pPr>
      <w:r>
        <w:t>Summary view for the year 2012 for the selected crimes</w:t>
      </w:r>
      <w:r w:rsidR="00B36AEE">
        <w:br/>
      </w:r>
    </w:p>
    <w:p w14:paraId="2F3D0634" w14:textId="77777777" w:rsidR="00633C02" w:rsidRDefault="00633C02" w:rsidP="00633C02">
      <w:pPr>
        <w:keepNext/>
        <w:jc w:val="center"/>
      </w:pPr>
      <w:r>
        <w:rPr>
          <w:noProof/>
        </w:rPr>
        <w:lastRenderedPageBreak/>
        <w:drawing>
          <wp:inline distT="0" distB="0" distL="0" distR="0" wp14:anchorId="381A4E24" wp14:editId="4C05A114">
            <wp:extent cx="4169391" cy="3123626"/>
            <wp:effectExtent l="0" t="0" r="317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6654" cy="3129067"/>
                    </a:xfrm>
                    <a:prstGeom prst="rect">
                      <a:avLst/>
                    </a:prstGeom>
                  </pic:spPr>
                </pic:pic>
              </a:graphicData>
            </a:graphic>
          </wp:inline>
        </w:drawing>
      </w:r>
    </w:p>
    <w:p w14:paraId="76C73342" w14:textId="03154CE3" w:rsidR="00633C02" w:rsidRDefault="00633C02" w:rsidP="00633C02">
      <w:pPr>
        <w:pStyle w:val="Caption"/>
        <w:jc w:val="center"/>
      </w:pPr>
      <w:proofErr w:type="gramStart"/>
      <w:r>
        <w:t>Similar to</w:t>
      </w:r>
      <w:proofErr w:type="gramEnd"/>
      <w:r>
        <w:t xml:space="preserve"> the Statistics View, a user can check/uncheck a particular crime</w:t>
      </w:r>
      <w:r w:rsidR="0035185F">
        <w:br/>
      </w:r>
    </w:p>
    <w:p w14:paraId="51577F41" w14:textId="1AD32BC1" w:rsidR="0035185F" w:rsidRDefault="0035185F" w:rsidP="0035185F">
      <w:pPr>
        <w:rPr>
          <w:b/>
          <w:sz w:val="28"/>
        </w:rPr>
      </w:pPr>
      <w:r>
        <w:rPr>
          <w:b/>
          <w:sz w:val="28"/>
        </w:rPr>
        <w:t>Implementation of Summary View:</w:t>
      </w:r>
    </w:p>
    <w:p w14:paraId="174E2AB5" w14:textId="77777777" w:rsidR="00E70518" w:rsidRDefault="0035185F" w:rsidP="00824E2F">
      <w:pPr>
        <w:jc w:val="both"/>
      </w:pPr>
      <w:r>
        <w:t xml:space="preserve">For the summary view, we used Chart.js. We are passing the data for the selected crimes and selected year to the in-built function which creates the Pie chart out of the data. </w:t>
      </w:r>
    </w:p>
    <w:p w14:paraId="3A1220AA" w14:textId="6E42123F" w:rsidR="000E63F0" w:rsidRDefault="000E63F0" w:rsidP="00824E2F">
      <w:pPr>
        <w:jc w:val="both"/>
      </w:pPr>
    </w:p>
    <w:p w14:paraId="77C2EF06" w14:textId="77777777" w:rsidR="000E63F0" w:rsidRDefault="000E63F0">
      <w:pPr>
        <w:spacing w:line="259" w:lineRule="auto"/>
      </w:pPr>
      <w:r>
        <w:br w:type="page"/>
      </w:r>
    </w:p>
    <w:p w14:paraId="1F1C3FFF" w14:textId="77777777" w:rsidR="00636B49" w:rsidRDefault="00636B49" w:rsidP="00636B49">
      <w:pPr>
        <w:pStyle w:val="Heading1"/>
      </w:pPr>
      <w:bookmarkStart w:id="9" w:name="_Toc531385751"/>
      <w:r>
        <w:lastRenderedPageBreak/>
        <w:t>Questions</w:t>
      </w:r>
      <w:bookmarkEnd w:id="9"/>
    </w:p>
    <w:p w14:paraId="19CFCB77" w14:textId="77777777" w:rsidR="00636B49" w:rsidRDefault="00636B49" w:rsidP="00636B49">
      <w:pPr>
        <w:jc w:val="both"/>
      </w:pPr>
      <w:r>
        <w:t>Many questions arise when we were creating the visualizations and processing the data. Some of them are listed below;</w:t>
      </w:r>
    </w:p>
    <w:p w14:paraId="53BD660D" w14:textId="77777777" w:rsidR="00636B49" w:rsidRDefault="00636B49" w:rsidP="00636B49">
      <w:pPr>
        <w:pStyle w:val="ListParagraph"/>
        <w:numPr>
          <w:ilvl w:val="0"/>
          <w:numId w:val="39"/>
        </w:numPr>
        <w:jc w:val="both"/>
      </w:pPr>
      <w:r>
        <w:t>What’s the general crime landscape in Salt Lake City and how it has changed over the years? Essentially, an overview about the living in Salt Lake City.</w:t>
      </w:r>
    </w:p>
    <w:p w14:paraId="2400E80D" w14:textId="77777777" w:rsidR="00636B49" w:rsidRDefault="00636B49" w:rsidP="00636B49">
      <w:pPr>
        <w:pStyle w:val="ListParagraph"/>
        <w:numPr>
          <w:ilvl w:val="0"/>
          <w:numId w:val="39"/>
        </w:numPr>
        <w:jc w:val="both"/>
      </w:pPr>
      <w:r>
        <w:t>Are there any crimes that have been constantly increasing over time?</w:t>
      </w:r>
    </w:p>
    <w:p w14:paraId="51D300B4" w14:textId="77777777" w:rsidR="00636B49" w:rsidRDefault="00636B49" w:rsidP="00636B49">
      <w:pPr>
        <w:pStyle w:val="ListParagraph"/>
        <w:numPr>
          <w:ilvl w:val="0"/>
          <w:numId w:val="39"/>
        </w:numPr>
        <w:jc w:val="both"/>
      </w:pPr>
      <w:r>
        <w:t>If a person wants to buy a house, he/she can query what kind of crimes are prevalent near the location.</w:t>
      </w:r>
    </w:p>
    <w:p w14:paraId="26CEEC42" w14:textId="77777777" w:rsidR="00636B49" w:rsidRDefault="00636B49" w:rsidP="00636B49">
      <w:pPr>
        <w:pStyle w:val="ListParagraph"/>
        <w:numPr>
          <w:ilvl w:val="0"/>
          <w:numId w:val="39"/>
        </w:numPr>
        <w:jc w:val="both"/>
      </w:pPr>
      <w:r>
        <w:t>How’s one neighborhood different from other neighborhoods in terms of crime types?</w:t>
      </w:r>
    </w:p>
    <w:p w14:paraId="6B4A64E9" w14:textId="77777777" w:rsidR="00636B49" w:rsidRDefault="00636B49" w:rsidP="00636B49">
      <w:pPr>
        <w:pStyle w:val="ListParagraph"/>
        <w:numPr>
          <w:ilvl w:val="0"/>
          <w:numId w:val="39"/>
        </w:numPr>
        <w:jc w:val="both"/>
      </w:pPr>
      <w:r>
        <w:t>What hour of the day/night is the most dangerous in terms of crimes in a neighborhood? Ex. what’s the number of stealing incidents on Friday or Saturday night etc.</w:t>
      </w:r>
    </w:p>
    <w:p w14:paraId="4EE8B284" w14:textId="64C357A8" w:rsidR="00636B49" w:rsidRDefault="00636B49" w:rsidP="00636B49">
      <w:pPr>
        <w:pStyle w:val="Heading1"/>
      </w:pPr>
      <w:bookmarkStart w:id="10" w:name="_Toc531385752"/>
      <w:r>
        <w:t>Evaluations</w:t>
      </w:r>
      <w:bookmarkEnd w:id="10"/>
    </w:p>
    <w:p w14:paraId="71309C77" w14:textId="01B5DF89" w:rsidR="008D1ED8" w:rsidRDefault="008D1ED8" w:rsidP="008D1ED8">
      <w:pPr>
        <w:spacing w:line="259" w:lineRule="auto"/>
        <w:jc w:val="both"/>
      </w:pPr>
      <w:r>
        <w:t xml:space="preserve">Our visualization is meant to be used as a utility tool using which the users can use to get acquainted to the Crime Landscape of Salt Lake City. This tool is developed such that it can be used by anyone with or without any knowledge of Visualization. Target audience for this project are current residents of Salt Lake City, people who may visit in Salt Lake City or people who plan to move in Salt Lake City </w:t>
      </w:r>
      <w:proofErr w:type="gramStart"/>
      <w:r>
        <w:t>in the near future</w:t>
      </w:r>
      <w:proofErr w:type="gramEnd"/>
      <w:r>
        <w:t>.</w:t>
      </w:r>
    </w:p>
    <w:p w14:paraId="3BDB02E2" w14:textId="1CE5E3E4" w:rsidR="008D1ED8" w:rsidRDefault="00590FB2" w:rsidP="008D1ED8">
      <w:pPr>
        <w:spacing w:line="259" w:lineRule="auto"/>
        <w:jc w:val="both"/>
      </w:pPr>
      <w:r>
        <w:t xml:space="preserve">The Map View and the Statistics View enable us to understand the crime landscape of Salt Lake City from different perspectives. One can use this tool to answer several queries based on crimes over the years. Some examples of questions that can be answered </w:t>
      </w:r>
      <w:r w:rsidR="00783FE7">
        <w:t xml:space="preserve">from specific views </w:t>
      </w:r>
      <w:r>
        <w:t>are shown below.</w:t>
      </w:r>
    </w:p>
    <w:p w14:paraId="0807CF2E" w14:textId="2EA3BBE7" w:rsidR="00590FB2" w:rsidRDefault="00590FB2" w:rsidP="008D1ED8">
      <w:pPr>
        <w:spacing w:line="259" w:lineRule="auto"/>
        <w:jc w:val="both"/>
      </w:pPr>
    </w:p>
    <w:p w14:paraId="5A6C5C7E" w14:textId="1749FBEC" w:rsidR="00590FB2" w:rsidRPr="00E6622D" w:rsidRDefault="00590FB2" w:rsidP="00590FB2">
      <w:pPr>
        <w:pStyle w:val="Heading3"/>
        <w:rPr>
          <w:sz w:val="24"/>
        </w:rPr>
      </w:pPr>
      <w:bookmarkStart w:id="11" w:name="_Toc531385753"/>
      <w:r w:rsidRPr="00E6622D">
        <w:rPr>
          <w:sz w:val="24"/>
        </w:rPr>
        <w:t>Map View</w:t>
      </w:r>
      <w:bookmarkEnd w:id="11"/>
    </w:p>
    <w:p w14:paraId="206FB20C" w14:textId="77777777" w:rsidR="00A26FCB" w:rsidRDefault="00590FB2" w:rsidP="00590FB2">
      <w:r>
        <w:t>The Map View shows the distribution of crimes in different regions of Salt Lake City over the years giving us a geographical landscape of the crimes</w:t>
      </w:r>
      <w:r w:rsidR="00A26FCB">
        <w:t xml:space="preserve">. </w:t>
      </w:r>
    </w:p>
    <w:p w14:paraId="6862B035" w14:textId="3087ECC2" w:rsidR="00783FE7" w:rsidRDefault="00A26FCB" w:rsidP="00783FE7">
      <w:pPr>
        <w:pStyle w:val="ListParagraph"/>
        <w:numPr>
          <w:ilvl w:val="0"/>
          <w:numId w:val="47"/>
        </w:numPr>
      </w:pPr>
      <w:r>
        <w:t>We found tha</w:t>
      </w:r>
      <w:r w:rsidR="00783FE7">
        <w:t xml:space="preserve">t most of the crimes </w:t>
      </w:r>
      <w:r>
        <w:t>are more concentrated in the city</w:t>
      </w:r>
      <w:r w:rsidR="00783FE7">
        <w:t xml:space="preserve"> compared to the outskirts.</w:t>
      </w:r>
      <w:r w:rsidR="002D5587">
        <w:t xml:space="preserve"> Following is the entire crime landscape for the year 2008.</w:t>
      </w:r>
    </w:p>
    <w:p w14:paraId="3226FD1B" w14:textId="67E936B5" w:rsidR="00783FE7" w:rsidRDefault="00783FE7" w:rsidP="00783FE7">
      <w:pPr>
        <w:pStyle w:val="ListParagraph"/>
      </w:pPr>
    </w:p>
    <w:p w14:paraId="78E4BB08" w14:textId="173D5DF1" w:rsidR="002D5587" w:rsidRDefault="002D5587" w:rsidP="002D5587">
      <w:pPr>
        <w:pStyle w:val="ListParagraph"/>
        <w:jc w:val="center"/>
      </w:pPr>
      <w:r>
        <w:rPr>
          <w:noProof/>
        </w:rPr>
        <w:lastRenderedPageBreak/>
        <w:drawing>
          <wp:inline distT="0" distB="0" distL="0" distR="0" wp14:anchorId="2849ADCF" wp14:editId="224D0087">
            <wp:extent cx="5467836" cy="24838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3305" cy="2486377"/>
                    </a:xfrm>
                    <a:prstGeom prst="rect">
                      <a:avLst/>
                    </a:prstGeom>
                  </pic:spPr>
                </pic:pic>
              </a:graphicData>
            </a:graphic>
          </wp:inline>
        </w:drawing>
      </w:r>
    </w:p>
    <w:p w14:paraId="3987BC36" w14:textId="6992AC5C" w:rsidR="00783FE7" w:rsidRDefault="00783FE7" w:rsidP="002D5587"/>
    <w:p w14:paraId="79EC9DFA" w14:textId="431BAE80" w:rsidR="003835DC" w:rsidRDefault="003835DC" w:rsidP="003835DC">
      <w:pPr>
        <w:pStyle w:val="ListParagraph"/>
        <w:numPr>
          <w:ilvl w:val="0"/>
          <w:numId w:val="47"/>
        </w:numPr>
      </w:pPr>
      <w:r>
        <w:t>If a person is looking for a residence in Salt Lake City, they can use this tool to learn more about the crime trends in residential neighborhood. We selected some crimes relevant to residential areas like Damaged Property, Burglary and Assault. We used this to find some good neighborhoods and some troublesome neighborhoods.</w:t>
      </w:r>
    </w:p>
    <w:p w14:paraId="1802411D" w14:textId="2988BC7E" w:rsidR="003835DC" w:rsidRDefault="003835DC" w:rsidP="003835DC">
      <w:pPr>
        <w:pStyle w:val="ListParagraph"/>
      </w:pPr>
    </w:p>
    <w:p w14:paraId="154E1F30" w14:textId="77777777" w:rsidR="002D5587" w:rsidRDefault="003835DC" w:rsidP="002D5587">
      <w:pPr>
        <w:pStyle w:val="ListParagraph"/>
        <w:keepNext/>
        <w:jc w:val="center"/>
      </w:pPr>
      <w:r>
        <w:rPr>
          <w:noProof/>
        </w:rPr>
        <w:drawing>
          <wp:inline distT="0" distB="0" distL="0" distR="0" wp14:anchorId="333148BE" wp14:editId="5372D155">
            <wp:extent cx="5943600" cy="27000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0020"/>
                    </a:xfrm>
                    <a:prstGeom prst="rect">
                      <a:avLst/>
                    </a:prstGeom>
                  </pic:spPr>
                </pic:pic>
              </a:graphicData>
            </a:graphic>
          </wp:inline>
        </w:drawing>
      </w:r>
    </w:p>
    <w:p w14:paraId="7DB40822" w14:textId="6CC46171" w:rsidR="003835DC" w:rsidRDefault="002D5587" w:rsidP="002D5587">
      <w:pPr>
        <w:pStyle w:val="Caption"/>
      </w:pPr>
      <w:r>
        <w:t xml:space="preserve">For an instance, this </w:t>
      </w:r>
      <w:proofErr w:type="gramStart"/>
      <w:r>
        <w:t>particular neighborhood</w:t>
      </w:r>
      <w:proofErr w:type="gramEnd"/>
      <w:r>
        <w:t xml:space="preserve"> 700 S 900 W has been prone to residential crimes in the past</w:t>
      </w:r>
    </w:p>
    <w:p w14:paraId="78C63487" w14:textId="20AA8D30" w:rsidR="003835DC" w:rsidRDefault="003835DC" w:rsidP="003835DC">
      <w:pPr>
        <w:pStyle w:val="ListParagraph"/>
      </w:pPr>
    </w:p>
    <w:p w14:paraId="70327402" w14:textId="77777777" w:rsidR="002D5587" w:rsidRDefault="003835DC" w:rsidP="002D5587">
      <w:pPr>
        <w:pStyle w:val="ListParagraph"/>
        <w:keepNext/>
      </w:pPr>
      <w:r>
        <w:rPr>
          <w:noProof/>
        </w:rPr>
        <w:lastRenderedPageBreak/>
        <w:drawing>
          <wp:inline distT="0" distB="0" distL="0" distR="0" wp14:anchorId="6192716C" wp14:editId="1A3AF532">
            <wp:extent cx="5943600" cy="27000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00020"/>
                    </a:xfrm>
                    <a:prstGeom prst="rect">
                      <a:avLst/>
                    </a:prstGeom>
                  </pic:spPr>
                </pic:pic>
              </a:graphicData>
            </a:graphic>
          </wp:inline>
        </w:drawing>
      </w:r>
    </w:p>
    <w:p w14:paraId="49F73DC2" w14:textId="1A014207" w:rsidR="003835DC" w:rsidRDefault="002D5587" w:rsidP="00E6622D">
      <w:pPr>
        <w:pStyle w:val="Caption"/>
      </w:pPr>
      <w:r>
        <w:t>On the other hand,</w:t>
      </w:r>
      <w:r w:rsidRPr="00083D03">
        <w:t xml:space="preserve"> this </w:t>
      </w:r>
      <w:proofErr w:type="gramStart"/>
      <w:r w:rsidRPr="00083D03">
        <w:t>particular neighborhood</w:t>
      </w:r>
      <w:proofErr w:type="gramEnd"/>
      <w:r w:rsidRPr="00083D03">
        <w:t xml:space="preserve"> </w:t>
      </w:r>
      <w:r>
        <w:t xml:space="preserve">in the Avenues </w:t>
      </w:r>
      <w:r w:rsidRPr="00083D03">
        <w:t xml:space="preserve">has </w:t>
      </w:r>
      <w:r>
        <w:t xml:space="preserve">seen </w:t>
      </w:r>
      <w:r w:rsidR="00E6622D">
        <w:t>minimal number of residential crimes.</w:t>
      </w:r>
    </w:p>
    <w:p w14:paraId="653BD307" w14:textId="138AE37C" w:rsidR="003835DC" w:rsidRDefault="003835DC" w:rsidP="003835DC"/>
    <w:p w14:paraId="5245D626" w14:textId="3E9A02C1" w:rsidR="003835DC" w:rsidRPr="00E6622D" w:rsidRDefault="003835DC" w:rsidP="003835DC">
      <w:pPr>
        <w:pStyle w:val="Heading3"/>
        <w:rPr>
          <w:sz w:val="24"/>
        </w:rPr>
      </w:pPr>
      <w:bookmarkStart w:id="12" w:name="_Toc531385754"/>
      <w:r w:rsidRPr="00E6622D">
        <w:rPr>
          <w:sz w:val="24"/>
        </w:rPr>
        <w:t>Summary View</w:t>
      </w:r>
      <w:bookmarkEnd w:id="12"/>
    </w:p>
    <w:p w14:paraId="356888A5" w14:textId="57965795" w:rsidR="003835DC" w:rsidRDefault="00DB051B" w:rsidP="003835DC">
      <w:r>
        <w:t>The Summary View shows the percentage of crimes for any selected year. From this view one can compare individual crimes by number of occurrences in that year.</w:t>
      </w:r>
    </w:p>
    <w:p w14:paraId="46345D0A" w14:textId="61E214FC" w:rsidR="00DB051B" w:rsidRDefault="00DB051B" w:rsidP="003835DC"/>
    <w:p w14:paraId="0D7F2B1B" w14:textId="77777777" w:rsidR="00E6622D" w:rsidRDefault="00DB051B" w:rsidP="00E6622D">
      <w:pPr>
        <w:keepNext/>
        <w:jc w:val="center"/>
      </w:pPr>
      <w:r>
        <w:rPr>
          <w:noProof/>
        </w:rPr>
        <w:drawing>
          <wp:inline distT="0" distB="0" distL="0" distR="0" wp14:anchorId="7E36E918" wp14:editId="2DECE832">
            <wp:extent cx="3869140" cy="28986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4113" cy="2924885"/>
                    </a:xfrm>
                    <a:prstGeom prst="rect">
                      <a:avLst/>
                    </a:prstGeom>
                  </pic:spPr>
                </pic:pic>
              </a:graphicData>
            </a:graphic>
          </wp:inline>
        </w:drawing>
      </w:r>
    </w:p>
    <w:p w14:paraId="394BF05F" w14:textId="5E098655" w:rsidR="00DB051B" w:rsidRDefault="00E6622D" w:rsidP="000A21F1">
      <w:pPr>
        <w:pStyle w:val="Caption"/>
      </w:pPr>
      <w:r>
        <w:t>This view shows us that</w:t>
      </w:r>
      <w:r w:rsidR="000A21F1">
        <w:t xml:space="preserve"> for a given year,</w:t>
      </w:r>
      <w:r>
        <w:t xml:space="preserve"> number of Weapons offenses is much lower than the </w:t>
      </w:r>
      <w:r w:rsidR="000A21F1">
        <w:t xml:space="preserve">number of </w:t>
      </w:r>
      <w:r>
        <w:t>Assault</w:t>
      </w:r>
      <w:r w:rsidR="000A21F1">
        <w:t>s</w:t>
      </w:r>
      <w:r>
        <w:t>.</w:t>
      </w:r>
    </w:p>
    <w:p w14:paraId="696E8A43" w14:textId="6F667CBF" w:rsidR="00DB051B" w:rsidRDefault="00DB051B" w:rsidP="003835DC"/>
    <w:p w14:paraId="49CC9376" w14:textId="39617A0E" w:rsidR="00DB051B" w:rsidRPr="000A21F1" w:rsidRDefault="00DB051B" w:rsidP="00DB051B">
      <w:pPr>
        <w:pStyle w:val="Heading3"/>
        <w:rPr>
          <w:sz w:val="24"/>
        </w:rPr>
      </w:pPr>
      <w:bookmarkStart w:id="13" w:name="_Toc531385755"/>
      <w:r w:rsidRPr="000A21F1">
        <w:rPr>
          <w:sz w:val="24"/>
        </w:rPr>
        <w:t>Statistics View</w:t>
      </w:r>
      <w:bookmarkEnd w:id="13"/>
    </w:p>
    <w:p w14:paraId="6B942A8C" w14:textId="51CEA374" w:rsidR="00DB051B" w:rsidRDefault="00DB051B" w:rsidP="00DB051B">
      <w:r>
        <w:t>The Statistics View shows the trends of the crimes over the years, month of year, day of week, and time of day.</w:t>
      </w:r>
    </w:p>
    <w:p w14:paraId="7F617274" w14:textId="2E735DE5" w:rsidR="00DB051B" w:rsidRDefault="00DB051B" w:rsidP="00DB051B">
      <w:pPr>
        <w:pStyle w:val="ListParagraph"/>
        <w:numPr>
          <w:ilvl w:val="0"/>
          <w:numId w:val="48"/>
        </w:numPr>
      </w:pPr>
      <w:r>
        <w:t xml:space="preserve">Using the Yearly </w:t>
      </w:r>
      <w:proofErr w:type="gramStart"/>
      <w:r>
        <w:t>Statistics</w:t>
      </w:r>
      <w:proofErr w:type="gramEnd"/>
      <w:r>
        <w:t xml:space="preserve"> we found that the usage of drugs has increased over the years and there has been a significant increase in the 2014, 2015 and 2016.</w:t>
      </w:r>
    </w:p>
    <w:p w14:paraId="1AE5ED11" w14:textId="3D49DF83" w:rsidR="000A21F1" w:rsidRDefault="000A21F1" w:rsidP="000A21F1">
      <w:pPr>
        <w:pStyle w:val="ListParagraph"/>
        <w:jc w:val="center"/>
      </w:pPr>
      <w:r>
        <w:rPr>
          <w:noProof/>
        </w:rPr>
        <w:drawing>
          <wp:inline distT="0" distB="0" distL="0" distR="0" wp14:anchorId="467AC88A" wp14:editId="3984F8CF">
            <wp:extent cx="4679439" cy="2804615"/>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2212" cy="2806277"/>
                    </a:xfrm>
                    <a:prstGeom prst="rect">
                      <a:avLst/>
                    </a:prstGeom>
                  </pic:spPr>
                </pic:pic>
              </a:graphicData>
            </a:graphic>
          </wp:inline>
        </w:drawing>
      </w:r>
    </w:p>
    <w:p w14:paraId="561074E9" w14:textId="77777777" w:rsidR="000A21F1" w:rsidRDefault="000A21F1" w:rsidP="000A21F1">
      <w:pPr>
        <w:pStyle w:val="ListParagraph"/>
        <w:jc w:val="center"/>
      </w:pPr>
    </w:p>
    <w:p w14:paraId="3089F97E" w14:textId="60A6D7F0" w:rsidR="00DB051B" w:rsidRDefault="00DB051B" w:rsidP="00DB051B">
      <w:pPr>
        <w:pStyle w:val="ListParagraph"/>
        <w:numPr>
          <w:ilvl w:val="0"/>
          <w:numId w:val="48"/>
        </w:numPr>
      </w:pPr>
      <w:r>
        <w:t xml:space="preserve">Using the Monthly </w:t>
      </w:r>
      <w:proofErr w:type="gramStart"/>
      <w:r>
        <w:t>Statistics</w:t>
      </w:r>
      <w:proofErr w:type="gramEnd"/>
      <w:r>
        <w:t xml:space="preserve"> we found that burglary, larceny and robbery decreases </w:t>
      </w:r>
      <w:r w:rsidR="00783FE7">
        <w:t xml:space="preserve">during the holidays </w:t>
      </w:r>
      <w:r>
        <w:t>from</w:t>
      </w:r>
      <w:r w:rsidR="00783FE7">
        <w:t xml:space="preserve"> the months of</w:t>
      </w:r>
      <w:r>
        <w:t xml:space="preserve"> October to December</w:t>
      </w:r>
      <w:r w:rsidR="00783FE7">
        <w:t>.</w:t>
      </w:r>
    </w:p>
    <w:p w14:paraId="349F2E67" w14:textId="77777777" w:rsidR="00A307F7" w:rsidRDefault="000A21F1" w:rsidP="00A307F7">
      <w:pPr>
        <w:pStyle w:val="ListParagraph"/>
        <w:keepNext/>
        <w:jc w:val="center"/>
      </w:pPr>
      <w:r>
        <w:rPr>
          <w:noProof/>
        </w:rPr>
        <w:drawing>
          <wp:inline distT="0" distB="0" distL="0" distR="0" wp14:anchorId="7E2DA7DC" wp14:editId="640630EA">
            <wp:extent cx="4558352" cy="27320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1518" cy="2733940"/>
                    </a:xfrm>
                    <a:prstGeom prst="rect">
                      <a:avLst/>
                    </a:prstGeom>
                  </pic:spPr>
                </pic:pic>
              </a:graphicData>
            </a:graphic>
          </wp:inline>
        </w:drawing>
      </w:r>
    </w:p>
    <w:p w14:paraId="198297BA" w14:textId="36403DAA" w:rsidR="000A21F1" w:rsidRDefault="0090369A" w:rsidP="00A307F7">
      <w:pPr>
        <w:pStyle w:val="Caption"/>
      </w:pPr>
      <w:r>
        <w:t>Burglary, Larceny</w:t>
      </w:r>
      <w:r w:rsidR="00A307F7">
        <w:t xml:space="preserve"> and Robbery rates decreases a lot in holidays contrary to the idea of more thefts happening in Holidays</w:t>
      </w:r>
    </w:p>
    <w:p w14:paraId="166A2433" w14:textId="77777777" w:rsidR="000A21F1" w:rsidRDefault="000A21F1" w:rsidP="000A21F1">
      <w:pPr>
        <w:pStyle w:val="ListParagraph"/>
      </w:pPr>
    </w:p>
    <w:p w14:paraId="4B50D2AB" w14:textId="55369CE0" w:rsidR="000A21F1" w:rsidRDefault="00783FE7" w:rsidP="000A21F1">
      <w:pPr>
        <w:pStyle w:val="ListParagraph"/>
        <w:numPr>
          <w:ilvl w:val="0"/>
          <w:numId w:val="48"/>
        </w:numPr>
      </w:pPr>
      <w:r>
        <w:t xml:space="preserve">Using the Weekly </w:t>
      </w:r>
      <w:proofErr w:type="gramStart"/>
      <w:r>
        <w:t>Statistics</w:t>
      </w:r>
      <w:proofErr w:type="gramEnd"/>
      <w:r>
        <w:t xml:space="preserve"> we found that assault rates are high during the weekend</w:t>
      </w:r>
    </w:p>
    <w:p w14:paraId="023CCE75" w14:textId="77777777" w:rsidR="00AF3B64" w:rsidRDefault="000A21F1" w:rsidP="00AF3B64">
      <w:pPr>
        <w:pStyle w:val="ListParagraph"/>
        <w:keepNext/>
        <w:jc w:val="center"/>
      </w:pPr>
      <w:r>
        <w:rPr>
          <w:noProof/>
        </w:rPr>
        <w:drawing>
          <wp:inline distT="0" distB="0" distL="0" distR="0" wp14:anchorId="06B7EC9B" wp14:editId="0C8F22EA">
            <wp:extent cx="4884378" cy="2927445"/>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1649" cy="2931803"/>
                    </a:xfrm>
                    <a:prstGeom prst="rect">
                      <a:avLst/>
                    </a:prstGeom>
                  </pic:spPr>
                </pic:pic>
              </a:graphicData>
            </a:graphic>
          </wp:inline>
        </w:drawing>
      </w:r>
    </w:p>
    <w:p w14:paraId="2B2D145E" w14:textId="743B56E9" w:rsidR="000A21F1" w:rsidRDefault="00AF3B64" w:rsidP="00AF3B64">
      <w:pPr>
        <w:pStyle w:val="Caption"/>
      </w:pPr>
      <w:r>
        <w:t xml:space="preserve">Assaults can be observed to be </w:t>
      </w:r>
      <w:proofErr w:type="gramStart"/>
      <w:r>
        <w:t>really high</w:t>
      </w:r>
      <w:proofErr w:type="gramEnd"/>
      <w:r>
        <w:t xml:space="preserve"> on the Weekends. The reason might be because these are non-working days and people roam around in the city till late night.</w:t>
      </w:r>
    </w:p>
    <w:p w14:paraId="7AB99972" w14:textId="77777777" w:rsidR="000A21F1" w:rsidRDefault="000A21F1" w:rsidP="000A21F1">
      <w:pPr>
        <w:pStyle w:val="ListParagraph"/>
        <w:jc w:val="center"/>
      </w:pPr>
    </w:p>
    <w:p w14:paraId="25C42C51" w14:textId="474FFE03" w:rsidR="000A21F1" w:rsidRDefault="00783FE7" w:rsidP="000A21F1">
      <w:pPr>
        <w:pStyle w:val="ListParagraph"/>
        <w:numPr>
          <w:ilvl w:val="0"/>
          <w:numId w:val="48"/>
        </w:numPr>
        <w:jc w:val="both"/>
      </w:pPr>
      <w:r>
        <w:t xml:space="preserve">Using the Hourly </w:t>
      </w:r>
      <w:proofErr w:type="gramStart"/>
      <w:r>
        <w:t>Statistics</w:t>
      </w:r>
      <w:proofErr w:type="gramEnd"/>
      <w:r>
        <w:t xml:space="preserve"> we found that traffic violations are at the peak between 3 pm and 6pm.</w:t>
      </w:r>
    </w:p>
    <w:p w14:paraId="567E2212" w14:textId="77777777" w:rsidR="000A21F1" w:rsidRDefault="000A21F1" w:rsidP="000A21F1">
      <w:pPr>
        <w:pStyle w:val="ListParagraph"/>
        <w:keepNext/>
        <w:jc w:val="center"/>
      </w:pPr>
      <w:r>
        <w:rPr>
          <w:noProof/>
        </w:rPr>
        <w:drawing>
          <wp:inline distT="0" distB="0" distL="0" distR="0" wp14:anchorId="20AC56E6" wp14:editId="4E720AE1">
            <wp:extent cx="5225943" cy="313216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6806" cy="3144665"/>
                    </a:xfrm>
                    <a:prstGeom prst="rect">
                      <a:avLst/>
                    </a:prstGeom>
                  </pic:spPr>
                </pic:pic>
              </a:graphicData>
            </a:graphic>
          </wp:inline>
        </w:drawing>
      </w:r>
    </w:p>
    <w:p w14:paraId="647BF984" w14:textId="6F517C9E" w:rsidR="000A21F1" w:rsidRPr="00DB051B" w:rsidRDefault="000A21F1" w:rsidP="000A21F1">
      <w:pPr>
        <w:pStyle w:val="Caption"/>
      </w:pPr>
      <w:r>
        <w:t>For ex. in year 2014, the traffic violations were at peak between 3 - 6 PM. Follows the general idea of work hours in the evening.</w:t>
      </w:r>
    </w:p>
    <w:p w14:paraId="7158CAC6" w14:textId="6F32A7BF" w:rsidR="00E047C8" w:rsidRDefault="00E047C8" w:rsidP="00E047C8">
      <w:pPr>
        <w:pStyle w:val="Heading1"/>
      </w:pPr>
      <w:bookmarkStart w:id="14" w:name="_Toc531385756"/>
      <w:r>
        <w:lastRenderedPageBreak/>
        <w:t>References</w:t>
      </w:r>
      <w:bookmarkEnd w:id="14"/>
    </w:p>
    <w:p w14:paraId="3294EC56" w14:textId="24120681" w:rsidR="00467C35" w:rsidRDefault="00467C35" w:rsidP="00F9124C">
      <w:pPr>
        <w:pStyle w:val="ListParagraph"/>
        <w:numPr>
          <w:ilvl w:val="0"/>
          <w:numId w:val="45"/>
        </w:numPr>
      </w:pPr>
      <w:hyperlink r:id="rId57" w:history="1">
        <w:r w:rsidRPr="009879C8">
          <w:rPr>
            <w:rStyle w:val="Hyperlink"/>
          </w:rPr>
          <w:t>https://opendata.utah.gov/</w:t>
        </w:r>
      </w:hyperlink>
      <w:r>
        <w:t xml:space="preserve"> </w:t>
      </w:r>
    </w:p>
    <w:p w14:paraId="006D85A7" w14:textId="77777777" w:rsidR="00467C35" w:rsidRDefault="00467C35" w:rsidP="00467C35">
      <w:pPr>
        <w:pStyle w:val="ListParagraph"/>
      </w:pPr>
    </w:p>
    <w:p w14:paraId="55E32FC5" w14:textId="7AF056E7" w:rsidR="00F9124C" w:rsidRDefault="00467C35" w:rsidP="00F9124C">
      <w:pPr>
        <w:pStyle w:val="ListParagraph"/>
        <w:numPr>
          <w:ilvl w:val="0"/>
          <w:numId w:val="45"/>
        </w:numPr>
      </w:pPr>
      <w:hyperlink r:id="rId58" w:history="1">
        <w:r w:rsidRPr="009879C8">
          <w:rPr>
            <w:rStyle w:val="Hyperlink"/>
          </w:rPr>
          <w:t>https://leafletjs.com/reference-1.3.4.html</w:t>
        </w:r>
      </w:hyperlink>
      <w:r w:rsidR="00F9124C">
        <w:br/>
      </w:r>
    </w:p>
    <w:p w14:paraId="05232C0B" w14:textId="3295F11B" w:rsidR="00F9124C" w:rsidRDefault="00F9124C" w:rsidP="00F9124C">
      <w:pPr>
        <w:pStyle w:val="ListParagraph"/>
        <w:numPr>
          <w:ilvl w:val="0"/>
          <w:numId w:val="45"/>
        </w:numPr>
      </w:pPr>
      <w:hyperlink r:id="rId59" w:history="1">
        <w:r w:rsidRPr="009879C8">
          <w:rPr>
            <w:rStyle w:val="Hyperlink"/>
          </w:rPr>
          <w:t>https://www.chartjs.org/docs/latest/</w:t>
        </w:r>
      </w:hyperlink>
      <w:r>
        <w:t xml:space="preserve"> </w:t>
      </w:r>
      <w:r>
        <w:br/>
      </w:r>
    </w:p>
    <w:p w14:paraId="32F83ED6" w14:textId="77777777" w:rsidR="00467C35" w:rsidRDefault="00F9124C" w:rsidP="00F9124C">
      <w:pPr>
        <w:pStyle w:val="ListParagraph"/>
        <w:numPr>
          <w:ilvl w:val="0"/>
          <w:numId w:val="45"/>
        </w:numPr>
      </w:pPr>
      <w:hyperlink r:id="rId60" w:history="1">
        <w:r w:rsidRPr="009879C8">
          <w:rPr>
            <w:rStyle w:val="Hyperlink"/>
          </w:rPr>
          <w:t>https://github.com/Leaflet/Leaflet.markercluster</w:t>
        </w:r>
      </w:hyperlink>
      <w:r w:rsidR="00467C35">
        <w:br/>
      </w:r>
    </w:p>
    <w:p w14:paraId="361437C6" w14:textId="457EAECE" w:rsidR="00F9124C" w:rsidRDefault="00467C35" w:rsidP="00F9124C">
      <w:pPr>
        <w:pStyle w:val="ListParagraph"/>
        <w:numPr>
          <w:ilvl w:val="0"/>
          <w:numId w:val="45"/>
        </w:numPr>
      </w:pPr>
      <w:r>
        <w:t>Wikipedia</w:t>
      </w:r>
      <w:r w:rsidR="00290A4A">
        <w:t xml:space="preserve"> and online legal dictionaries </w:t>
      </w:r>
      <w:r>
        <w:t>for definitions of crimes</w:t>
      </w:r>
      <w:r w:rsidR="00F9124C">
        <w:br/>
      </w:r>
    </w:p>
    <w:p w14:paraId="4DAC2288" w14:textId="77777777" w:rsidR="00F9124C" w:rsidRDefault="00F9124C">
      <w:pPr>
        <w:spacing w:line="259" w:lineRule="auto"/>
      </w:pPr>
      <w:r>
        <w:br w:type="page"/>
      </w:r>
    </w:p>
    <w:p w14:paraId="2CFDFFF6" w14:textId="7A9233E1" w:rsidR="00490423" w:rsidRDefault="009A2BCB" w:rsidP="009A2BCB">
      <w:pPr>
        <w:pStyle w:val="Heading1"/>
      </w:pPr>
      <w:bookmarkStart w:id="15" w:name="_Toc531385757"/>
      <w:r>
        <w:lastRenderedPageBreak/>
        <w:t xml:space="preserve">Appendix </w:t>
      </w:r>
      <w:r w:rsidR="00C366B1">
        <w:t>– Proposal Images</w:t>
      </w:r>
      <w:bookmarkEnd w:id="15"/>
    </w:p>
    <w:p w14:paraId="55DD410A" w14:textId="77777777" w:rsidR="00DC4A7A" w:rsidRPr="00DC4A7A" w:rsidRDefault="00DC4A7A" w:rsidP="00DC4A7A"/>
    <w:p w14:paraId="0673497E" w14:textId="77777777" w:rsidR="00DC4A7A" w:rsidRDefault="00DC4A7A" w:rsidP="00DC4A7A">
      <w:pPr>
        <w:keepNext/>
      </w:pPr>
      <w:r>
        <w:rPr>
          <w:noProof/>
        </w:rPr>
        <w:drawing>
          <wp:inline distT="0" distB="0" distL="0" distR="0" wp14:anchorId="4647A97C" wp14:editId="463DE6C5">
            <wp:extent cx="4689043" cy="5814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e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91486" cy="5817744"/>
                    </a:xfrm>
                    <a:prstGeom prst="rect">
                      <a:avLst/>
                    </a:prstGeom>
                  </pic:spPr>
                </pic:pic>
              </a:graphicData>
            </a:graphic>
          </wp:inline>
        </w:drawing>
      </w:r>
    </w:p>
    <w:p w14:paraId="36E63CB6" w14:textId="012937F8" w:rsidR="00DC4A7A" w:rsidRDefault="00DC4A7A" w:rsidP="00DC4A7A">
      <w:pPr>
        <w:pStyle w:val="Caption"/>
        <w:jc w:val="center"/>
      </w:pPr>
      <w:r>
        <w:t>Prototype 1 Design</w:t>
      </w:r>
    </w:p>
    <w:p w14:paraId="2554DD5E" w14:textId="43BD226F" w:rsidR="00AF70B4" w:rsidRDefault="00AF70B4" w:rsidP="00AF70B4"/>
    <w:p w14:paraId="49DEE603" w14:textId="072ACF9E" w:rsidR="00AF70B4" w:rsidRDefault="00AF70B4" w:rsidP="00AF70B4"/>
    <w:p w14:paraId="106BA1AA" w14:textId="0C25B241" w:rsidR="00AF70B4" w:rsidRDefault="00AF70B4">
      <w:pPr>
        <w:spacing w:line="259" w:lineRule="auto"/>
      </w:pPr>
      <w:r>
        <w:br w:type="page"/>
      </w:r>
    </w:p>
    <w:p w14:paraId="0F030A95" w14:textId="77777777" w:rsidR="00AF70B4" w:rsidRDefault="00AF70B4" w:rsidP="00AF70B4">
      <w:pPr>
        <w:keepNext/>
      </w:pPr>
      <w:r>
        <w:rPr>
          <w:b/>
          <w:bCs/>
          <w:noProof/>
        </w:rPr>
        <w:lastRenderedPageBreak/>
        <w:drawing>
          <wp:inline distT="0" distB="0" distL="0" distR="0" wp14:anchorId="61841EC0" wp14:editId="249C8A9C">
            <wp:extent cx="5493715" cy="692759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_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96027" cy="6930514"/>
                    </a:xfrm>
                    <a:prstGeom prst="rect">
                      <a:avLst/>
                    </a:prstGeom>
                  </pic:spPr>
                </pic:pic>
              </a:graphicData>
            </a:graphic>
          </wp:inline>
        </w:drawing>
      </w:r>
    </w:p>
    <w:p w14:paraId="1D3423A2" w14:textId="7FEF73B8" w:rsidR="00AF70B4" w:rsidRDefault="00AF70B4" w:rsidP="00AF70B4">
      <w:pPr>
        <w:pStyle w:val="Caption"/>
        <w:jc w:val="center"/>
      </w:pPr>
      <w:r w:rsidRPr="000A2EE9">
        <w:t xml:space="preserve">Prototype </w:t>
      </w:r>
      <w:r>
        <w:t>2</w:t>
      </w:r>
      <w:r w:rsidRPr="000A2EE9">
        <w:t xml:space="preserve"> Design</w:t>
      </w:r>
    </w:p>
    <w:p w14:paraId="2037467E" w14:textId="039811F0" w:rsidR="00DA7514" w:rsidRDefault="00DA7514">
      <w:pPr>
        <w:spacing w:line="259" w:lineRule="auto"/>
      </w:pPr>
      <w:r>
        <w:br w:type="page"/>
      </w:r>
    </w:p>
    <w:p w14:paraId="50D71266" w14:textId="77777777" w:rsidR="00DA7514" w:rsidRDefault="00DA7514" w:rsidP="00DA7514">
      <w:pPr>
        <w:keepNext/>
      </w:pPr>
      <w:r>
        <w:rPr>
          <w:b/>
          <w:bCs/>
          <w:noProof/>
        </w:rPr>
        <w:lastRenderedPageBreak/>
        <w:drawing>
          <wp:inline distT="0" distB="0" distL="0" distR="0" wp14:anchorId="660531DC" wp14:editId="7056BE27">
            <wp:extent cx="5149901" cy="66293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e_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2891" cy="6633246"/>
                    </a:xfrm>
                    <a:prstGeom prst="rect">
                      <a:avLst/>
                    </a:prstGeom>
                  </pic:spPr>
                </pic:pic>
              </a:graphicData>
            </a:graphic>
          </wp:inline>
        </w:drawing>
      </w:r>
    </w:p>
    <w:p w14:paraId="7BF4E692" w14:textId="333D962E" w:rsidR="005554BC" w:rsidRDefault="00DA7514" w:rsidP="00DA7514">
      <w:pPr>
        <w:pStyle w:val="Caption"/>
        <w:jc w:val="center"/>
      </w:pPr>
      <w:r w:rsidRPr="00B6204E">
        <w:t xml:space="preserve">Prototype </w:t>
      </w:r>
      <w:r>
        <w:t>3</w:t>
      </w:r>
      <w:r w:rsidRPr="00B6204E">
        <w:t xml:space="preserve"> Design</w:t>
      </w:r>
    </w:p>
    <w:p w14:paraId="1C1D8ACD" w14:textId="29238D95" w:rsidR="005554BC" w:rsidRPr="008E28EF" w:rsidRDefault="005554BC" w:rsidP="008E28EF">
      <w:pPr>
        <w:spacing w:line="259" w:lineRule="auto"/>
        <w:rPr>
          <w:i/>
          <w:iCs/>
          <w:color w:val="323232" w:themeColor="text2"/>
          <w:szCs w:val="18"/>
        </w:rPr>
      </w:pPr>
    </w:p>
    <w:sectPr w:rsidR="005554BC" w:rsidRPr="008E28EF" w:rsidSect="00855982">
      <w:footerReference w:type="default" r:id="rId6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34468B" w14:textId="77777777" w:rsidR="001F2398" w:rsidRDefault="001F2398" w:rsidP="00855982">
      <w:pPr>
        <w:spacing w:after="0" w:line="240" w:lineRule="auto"/>
      </w:pPr>
      <w:r>
        <w:separator/>
      </w:r>
    </w:p>
  </w:endnote>
  <w:endnote w:type="continuationSeparator" w:id="0">
    <w:p w14:paraId="44B59106" w14:textId="77777777" w:rsidR="001F2398" w:rsidRDefault="001F2398"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37B47A66" w14:textId="77777777" w:rsidR="00A66D9C" w:rsidRDefault="00A66D9C">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45743" w14:textId="77777777" w:rsidR="001F2398" w:rsidRDefault="001F2398" w:rsidP="00855982">
      <w:pPr>
        <w:spacing w:after="0" w:line="240" w:lineRule="auto"/>
      </w:pPr>
      <w:r>
        <w:separator/>
      </w:r>
    </w:p>
  </w:footnote>
  <w:footnote w:type="continuationSeparator" w:id="0">
    <w:p w14:paraId="21FFEF24" w14:textId="77777777" w:rsidR="001F2398" w:rsidRDefault="001F2398"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DF425B"/>
    <w:multiLevelType w:val="hybridMultilevel"/>
    <w:tmpl w:val="C9148D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7422596"/>
    <w:multiLevelType w:val="hybridMultilevel"/>
    <w:tmpl w:val="293AE5B2"/>
    <w:lvl w:ilvl="0" w:tplc="A3DE283C">
      <w:start w:val="1"/>
      <w:numFmt w:val="bullet"/>
      <w:lvlText w:val=""/>
      <w:lvlJc w:val="left"/>
      <w:pPr>
        <w:ind w:left="720" w:hanging="360"/>
      </w:pPr>
      <w:rPr>
        <w:rFonts w:ascii="Symbol" w:hAnsi="Symbol" w:hint="default"/>
      </w:rPr>
    </w:lvl>
    <w:lvl w:ilvl="1" w:tplc="E91C8BEA">
      <w:start w:val="1"/>
      <w:numFmt w:val="bullet"/>
      <w:lvlText w:val="o"/>
      <w:lvlJc w:val="left"/>
      <w:pPr>
        <w:ind w:left="1440" w:hanging="360"/>
      </w:pPr>
      <w:rPr>
        <w:rFonts w:ascii="Courier New" w:hAnsi="Courier New" w:hint="default"/>
      </w:rPr>
    </w:lvl>
    <w:lvl w:ilvl="2" w:tplc="F09C3B9C">
      <w:start w:val="1"/>
      <w:numFmt w:val="bullet"/>
      <w:lvlText w:val=""/>
      <w:lvlJc w:val="left"/>
      <w:pPr>
        <w:ind w:left="2160" w:hanging="360"/>
      </w:pPr>
      <w:rPr>
        <w:rFonts w:ascii="Wingdings" w:hAnsi="Wingdings" w:hint="default"/>
      </w:rPr>
    </w:lvl>
    <w:lvl w:ilvl="3" w:tplc="1E54C014">
      <w:start w:val="1"/>
      <w:numFmt w:val="bullet"/>
      <w:lvlText w:val=""/>
      <w:lvlJc w:val="left"/>
      <w:pPr>
        <w:ind w:left="2880" w:hanging="360"/>
      </w:pPr>
      <w:rPr>
        <w:rFonts w:ascii="Symbol" w:hAnsi="Symbol" w:hint="default"/>
      </w:rPr>
    </w:lvl>
    <w:lvl w:ilvl="4" w:tplc="42984C86">
      <w:start w:val="1"/>
      <w:numFmt w:val="bullet"/>
      <w:lvlText w:val="o"/>
      <w:lvlJc w:val="left"/>
      <w:pPr>
        <w:ind w:left="3600" w:hanging="360"/>
      </w:pPr>
      <w:rPr>
        <w:rFonts w:ascii="Courier New" w:hAnsi="Courier New" w:hint="default"/>
      </w:rPr>
    </w:lvl>
    <w:lvl w:ilvl="5" w:tplc="0BCAC364">
      <w:start w:val="1"/>
      <w:numFmt w:val="bullet"/>
      <w:lvlText w:val=""/>
      <w:lvlJc w:val="left"/>
      <w:pPr>
        <w:ind w:left="4320" w:hanging="360"/>
      </w:pPr>
      <w:rPr>
        <w:rFonts w:ascii="Wingdings" w:hAnsi="Wingdings" w:hint="default"/>
      </w:rPr>
    </w:lvl>
    <w:lvl w:ilvl="6" w:tplc="5100D428">
      <w:start w:val="1"/>
      <w:numFmt w:val="bullet"/>
      <w:lvlText w:val=""/>
      <w:lvlJc w:val="left"/>
      <w:pPr>
        <w:ind w:left="5040" w:hanging="360"/>
      </w:pPr>
      <w:rPr>
        <w:rFonts w:ascii="Symbol" w:hAnsi="Symbol" w:hint="default"/>
      </w:rPr>
    </w:lvl>
    <w:lvl w:ilvl="7" w:tplc="A546F2B8">
      <w:start w:val="1"/>
      <w:numFmt w:val="bullet"/>
      <w:lvlText w:val="o"/>
      <w:lvlJc w:val="left"/>
      <w:pPr>
        <w:ind w:left="5760" w:hanging="360"/>
      </w:pPr>
      <w:rPr>
        <w:rFonts w:ascii="Courier New" w:hAnsi="Courier New" w:hint="default"/>
      </w:rPr>
    </w:lvl>
    <w:lvl w:ilvl="8" w:tplc="3286C9AE">
      <w:start w:val="1"/>
      <w:numFmt w:val="bullet"/>
      <w:lvlText w:val=""/>
      <w:lvlJc w:val="left"/>
      <w:pPr>
        <w:ind w:left="6480" w:hanging="360"/>
      </w:pPr>
      <w:rPr>
        <w:rFonts w:ascii="Wingdings" w:hAnsi="Wingdings" w:hint="default"/>
      </w:rPr>
    </w:lvl>
  </w:abstractNum>
  <w:abstractNum w:abstractNumId="13" w15:restartNumberingAfterBreak="0">
    <w:nsid w:val="07AC00DB"/>
    <w:multiLevelType w:val="hybridMultilevel"/>
    <w:tmpl w:val="F03E0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40D7818"/>
    <w:multiLevelType w:val="hybridMultilevel"/>
    <w:tmpl w:val="68E82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D5468D6"/>
    <w:multiLevelType w:val="hybridMultilevel"/>
    <w:tmpl w:val="672C727A"/>
    <w:lvl w:ilvl="0" w:tplc="576E9FD6">
      <w:start w:val="1"/>
      <w:numFmt w:val="bullet"/>
      <w:lvlText w:val=""/>
      <w:lvlJc w:val="left"/>
      <w:pPr>
        <w:ind w:left="720" w:hanging="360"/>
      </w:pPr>
      <w:rPr>
        <w:rFonts w:ascii="Symbol" w:hAnsi="Symbol" w:hint="default"/>
      </w:rPr>
    </w:lvl>
    <w:lvl w:ilvl="1" w:tplc="71206FE4">
      <w:start w:val="1"/>
      <w:numFmt w:val="bullet"/>
      <w:lvlText w:val="o"/>
      <w:lvlJc w:val="left"/>
      <w:pPr>
        <w:ind w:left="1440" w:hanging="360"/>
      </w:pPr>
      <w:rPr>
        <w:rFonts w:ascii="Courier New" w:hAnsi="Courier New" w:hint="default"/>
      </w:rPr>
    </w:lvl>
    <w:lvl w:ilvl="2" w:tplc="E95897A4">
      <w:start w:val="1"/>
      <w:numFmt w:val="bullet"/>
      <w:lvlText w:val=""/>
      <w:lvlJc w:val="left"/>
      <w:pPr>
        <w:ind w:left="2160" w:hanging="360"/>
      </w:pPr>
      <w:rPr>
        <w:rFonts w:ascii="Wingdings" w:hAnsi="Wingdings" w:hint="default"/>
      </w:rPr>
    </w:lvl>
    <w:lvl w:ilvl="3" w:tplc="1D2C791C">
      <w:start w:val="1"/>
      <w:numFmt w:val="bullet"/>
      <w:lvlText w:val=""/>
      <w:lvlJc w:val="left"/>
      <w:pPr>
        <w:ind w:left="2880" w:hanging="360"/>
      </w:pPr>
      <w:rPr>
        <w:rFonts w:ascii="Symbol" w:hAnsi="Symbol" w:hint="default"/>
      </w:rPr>
    </w:lvl>
    <w:lvl w:ilvl="4" w:tplc="C2A86332">
      <w:start w:val="1"/>
      <w:numFmt w:val="bullet"/>
      <w:lvlText w:val="o"/>
      <w:lvlJc w:val="left"/>
      <w:pPr>
        <w:ind w:left="3600" w:hanging="360"/>
      </w:pPr>
      <w:rPr>
        <w:rFonts w:ascii="Courier New" w:hAnsi="Courier New" w:hint="default"/>
      </w:rPr>
    </w:lvl>
    <w:lvl w:ilvl="5" w:tplc="D9BC9FF2">
      <w:start w:val="1"/>
      <w:numFmt w:val="bullet"/>
      <w:lvlText w:val=""/>
      <w:lvlJc w:val="left"/>
      <w:pPr>
        <w:ind w:left="4320" w:hanging="360"/>
      </w:pPr>
      <w:rPr>
        <w:rFonts w:ascii="Wingdings" w:hAnsi="Wingdings" w:hint="default"/>
      </w:rPr>
    </w:lvl>
    <w:lvl w:ilvl="6" w:tplc="8CDC6402">
      <w:start w:val="1"/>
      <w:numFmt w:val="bullet"/>
      <w:lvlText w:val=""/>
      <w:lvlJc w:val="left"/>
      <w:pPr>
        <w:ind w:left="5040" w:hanging="360"/>
      </w:pPr>
      <w:rPr>
        <w:rFonts w:ascii="Symbol" w:hAnsi="Symbol" w:hint="default"/>
      </w:rPr>
    </w:lvl>
    <w:lvl w:ilvl="7" w:tplc="F6C68D22">
      <w:start w:val="1"/>
      <w:numFmt w:val="bullet"/>
      <w:lvlText w:val="o"/>
      <w:lvlJc w:val="left"/>
      <w:pPr>
        <w:ind w:left="5760" w:hanging="360"/>
      </w:pPr>
      <w:rPr>
        <w:rFonts w:ascii="Courier New" w:hAnsi="Courier New" w:hint="default"/>
      </w:rPr>
    </w:lvl>
    <w:lvl w:ilvl="8" w:tplc="FD18040C">
      <w:start w:val="1"/>
      <w:numFmt w:val="bullet"/>
      <w:lvlText w:val=""/>
      <w:lvlJc w:val="left"/>
      <w:pPr>
        <w:ind w:left="6480" w:hanging="360"/>
      </w:pPr>
      <w:rPr>
        <w:rFonts w:ascii="Wingdings" w:hAnsi="Wingdings" w:hint="default"/>
      </w:rPr>
    </w:lvl>
  </w:abstractNum>
  <w:abstractNum w:abstractNumId="21" w15:restartNumberingAfterBreak="0">
    <w:nsid w:val="2C03202D"/>
    <w:multiLevelType w:val="hybridMultilevel"/>
    <w:tmpl w:val="1E40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64FE9"/>
    <w:multiLevelType w:val="hybridMultilevel"/>
    <w:tmpl w:val="B1FC9A72"/>
    <w:lvl w:ilvl="0" w:tplc="B63821AE">
      <w:start w:val="1"/>
      <w:numFmt w:val="bullet"/>
      <w:lvlText w:val=""/>
      <w:lvlJc w:val="left"/>
      <w:pPr>
        <w:ind w:left="720" w:hanging="360"/>
      </w:pPr>
      <w:rPr>
        <w:rFonts w:ascii="Symbol" w:hAnsi="Symbol" w:hint="default"/>
      </w:rPr>
    </w:lvl>
    <w:lvl w:ilvl="1" w:tplc="7F4C29F4">
      <w:start w:val="1"/>
      <w:numFmt w:val="bullet"/>
      <w:lvlText w:val="o"/>
      <w:lvlJc w:val="left"/>
      <w:pPr>
        <w:ind w:left="1440" w:hanging="360"/>
      </w:pPr>
      <w:rPr>
        <w:rFonts w:ascii="Courier New" w:hAnsi="Courier New" w:hint="default"/>
      </w:rPr>
    </w:lvl>
    <w:lvl w:ilvl="2" w:tplc="DB583DE8">
      <w:start w:val="1"/>
      <w:numFmt w:val="bullet"/>
      <w:lvlText w:val=""/>
      <w:lvlJc w:val="left"/>
      <w:pPr>
        <w:ind w:left="2160" w:hanging="360"/>
      </w:pPr>
      <w:rPr>
        <w:rFonts w:ascii="Wingdings" w:hAnsi="Wingdings" w:hint="default"/>
      </w:rPr>
    </w:lvl>
    <w:lvl w:ilvl="3" w:tplc="78862F00">
      <w:start w:val="1"/>
      <w:numFmt w:val="bullet"/>
      <w:lvlText w:val=""/>
      <w:lvlJc w:val="left"/>
      <w:pPr>
        <w:ind w:left="2880" w:hanging="360"/>
      </w:pPr>
      <w:rPr>
        <w:rFonts w:ascii="Symbol" w:hAnsi="Symbol" w:hint="default"/>
      </w:rPr>
    </w:lvl>
    <w:lvl w:ilvl="4" w:tplc="5C606468">
      <w:start w:val="1"/>
      <w:numFmt w:val="bullet"/>
      <w:lvlText w:val="o"/>
      <w:lvlJc w:val="left"/>
      <w:pPr>
        <w:ind w:left="3600" w:hanging="360"/>
      </w:pPr>
      <w:rPr>
        <w:rFonts w:ascii="Courier New" w:hAnsi="Courier New" w:hint="default"/>
      </w:rPr>
    </w:lvl>
    <w:lvl w:ilvl="5" w:tplc="414EA634">
      <w:start w:val="1"/>
      <w:numFmt w:val="bullet"/>
      <w:lvlText w:val=""/>
      <w:lvlJc w:val="left"/>
      <w:pPr>
        <w:ind w:left="4320" w:hanging="360"/>
      </w:pPr>
      <w:rPr>
        <w:rFonts w:ascii="Wingdings" w:hAnsi="Wingdings" w:hint="default"/>
      </w:rPr>
    </w:lvl>
    <w:lvl w:ilvl="6" w:tplc="8A462056">
      <w:start w:val="1"/>
      <w:numFmt w:val="bullet"/>
      <w:lvlText w:val=""/>
      <w:lvlJc w:val="left"/>
      <w:pPr>
        <w:ind w:left="5040" w:hanging="360"/>
      </w:pPr>
      <w:rPr>
        <w:rFonts w:ascii="Symbol" w:hAnsi="Symbol" w:hint="default"/>
      </w:rPr>
    </w:lvl>
    <w:lvl w:ilvl="7" w:tplc="E5A6ADE4">
      <w:start w:val="1"/>
      <w:numFmt w:val="bullet"/>
      <w:lvlText w:val="o"/>
      <w:lvlJc w:val="left"/>
      <w:pPr>
        <w:ind w:left="5760" w:hanging="360"/>
      </w:pPr>
      <w:rPr>
        <w:rFonts w:ascii="Courier New" w:hAnsi="Courier New" w:hint="default"/>
      </w:rPr>
    </w:lvl>
    <w:lvl w:ilvl="8" w:tplc="A83CA74A">
      <w:start w:val="1"/>
      <w:numFmt w:val="bullet"/>
      <w:lvlText w:val=""/>
      <w:lvlJc w:val="left"/>
      <w:pPr>
        <w:ind w:left="6480" w:hanging="360"/>
      </w:pPr>
      <w:rPr>
        <w:rFonts w:ascii="Wingdings" w:hAnsi="Wingdings" w:hint="default"/>
      </w:rPr>
    </w:lvl>
  </w:abstractNum>
  <w:abstractNum w:abstractNumId="23"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452F6CE0"/>
    <w:multiLevelType w:val="hybridMultilevel"/>
    <w:tmpl w:val="1448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60EB4"/>
    <w:multiLevelType w:val="hybridMultilevel"/>
    <w:tmpl w:val="654A3F1A"/>
    <w:lvl w:ilvl="0" w:tplc="3C8410DA">
      <w:start w:val="1"/>
      <w:numFmt w:val="bullet"/>
      <w:lvlText w:val=""/>
      <w:lvlJc w:val="left"/>
      <w:pPr>
        <w:ind w:left="720" w:hanging="360"/>
      </w:pPr>
      <w:rPr>
        <w:rFonts w:ascii="Symbol" w:hAnsi="Symbol" w:hint="default"/>
      </w:rPr>
    </w:lvl>
    <w:lvl w:ilvl="1" w:tplc="D1ECF688">
      <w:start w:val="1"/>
      <w:numFmt w:val="bullet"/>
      <w:lvlText w:val="o"/>
      <w:lvlJc w:val="left"/>
      <w:pPr>
        <w:ind w:left="1440" w:hanging="360"/>
      </w:pPr>
      <w:rPr>
        <w:rFonts w:ascii="Courier New" w:hAnsi="Courier New" w:hint="default"/>
      </w:rPr>
    </w:lvl>
    <w:lvl w:ilvl="2" w:tplc="8BC48678">
      <w:start w:val="1"/>
      <w:numFmt w:val="bullet"/>
      <w:lvlText w:val=""/>
      <w:lvlJc w:val="left"/>
      <w:pPr>
        <w:ind w:left="2160" w:hanging="360"/>
      </w:pPr>
      <w:rPr>
        <w:rFonts w:ascii="Wingdings" w:hAnsi="Wingdings" w:hint="default"/>
      </w:rPr>
    </w:lvl>
    <w:lvl w:ilvl="3" w:tplc="5100F70E">
      <w:start w:val="1"/>
      <w:numFmt w:val="bullet"/>
      <w:lvlText w:val=""/>
      <w:lvlJc w:val="left"/>
      <w:pPr>
        <w:ind w:left="2880" w:hanging="360"/>
      </w:pPr>
      <w:rPr>
        <w:rFonts w:ascii="Symbol" w:hAnsi="Symbol" w:hint="default"/>
      </w:rPr>
    </w:lvl>
    <w:lvl w:ilvl="4" w:tplc="6940266A">
      <w:start w:val="1"/>
      <w:numFmt w:val="bullet"/>
      <w:lvlText w:val="o"/>
      <w:lvlJc w:val="left"/>
      <w:pPr>
        <w:ind w:left="3600" w:hanging="360"/>
      </w:pPr>
      <w:rPr>
        <w:rFonts w:ascii="Courier New" w:hAnsi="Courier New" w:hint="default"/>
      </w:rPr>
    </w:lvl>
    <w:lvl w:ilvl="5" w:tplc="2C16A5C2">
      <w:start w:val="1"/>
      <w:numFmt w:val="bullet"/>
      <w:lvlText w:val=""/>
      <w:lvlJc w:val="left"/>
      <w:pPr>
        <w:ind w:left="4320" w:hanging="360"/>
      </w:pPr>
      <w:rPr>
        <w:rFonts w:ascii="Wingdings" w:hAnsi="Wingdings" w:hint="default"/>
      </w:rPr>
    </w:lvl>
    <w:lvl w:ilvl="6" w:tplc="B1F475AE">
      <w:start w:val="1"/>
      <w:numFmt w:val="bullet"/>
      <w:lvlText w:val=""/>
      <w:lvlJc w:val="left"/>
      <w:pPr>
        <w:ind w:left="5040" w:hanging="360"/>
      </w:pPr>
      <w:rPr>
        <w:rFonts w:ascii="Symbol" w:hAnsi="Symbol" w:hint="default"/>
      </w:rPr>
    </w:lvl>
    <w:lvl w:ilvl="7" w:tplc="2272CFEE">
      <w:start w:val="1"/>
      <w:numFmt w:val="bullet"/>
      <w:lvlText w:val="o"/>
      <w:lvlJc w:val="left"/>
      <w:pPr>
        <w:ind w:left="5760" w:hanging="360"/>
      </w:pPr>
      <w:rPr>
        <w:rFonts w:ascii="Courier New" w:hAnsi="Courier New" w:hint="default"/>
      </w:rPr>
    </w:lvl>
    <w:lvl w:ilvl="8" w:tplc="79A2A2E8">
      <w:start w:val="1"/>
      <w:numFmt w:val="bullet"/>
      <w:lvlText w:val=""/>
      <w:lvlJc w:val="left"/>
      <w:pPr>
        <w:ind w:left="6480" w:hanging="360"/>
      </w:pPr>
      <w:rPr>
        <w:rFonts w:ascii="Wingdings" w:hAnsi="Wingdings" w:hint="default"/>
      </w:rPr>
    </w:lvl>
  </w:abstractNum>
  <w:abstractNum w:abstractNumId="26"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A1C619C"/>
    <w:multiLevelType w:val="hybridMultilevel"/>
    <w:tmpl w:val="BAC0089C"/>
    <w:lvl w:ilvl="0" w:tplc="B56A1876">
      <w:start w:val="1"/>
      <w:numFmt w:val="bullet"/>
      <w:lvlText w:val=""/>
      <w:lvlJc w:val="left"/>
      <w:pPr>
        <w:ind w:left="720" w:hanging="360"/>
      </w:pPr>
      <w:rPr>
        <w:rFonts w:ascii="Symbol" w:hAnsi="Symbol" w:hint="default"/>
      </w:rPr>
    </w:lvl>
    <w:lvl w:ilvl="1" w:tplc="AD4841DC">
      <w:start w:val="1"/>
      <w:numFmt w:val="bullet"/>
      <w:lvlText w:val="o"/>
      <w:lvlJc w:val="left"/>
      <w:pPr>
        <w:ind w:left="1440" w:hanging="360"/>
      </w:pPr>
      <w:rPr>
        <w:rFonts w:ascii="Courier New" w:hAnsi="Courier New" w:hint="default"/>
      </w:rPr>
    </w:lvl>
    <w:lvl w:ilvl="2" w:tplc="05108FE2">
      <w:start w:val="1"/>
      <w:numFmt w:val="bullet"/>
      <w:lvlText w:val=""/>
      <w:lvlJc w:val="left"/>
      <w:pPr>
        <w:ind w:left="2160" w:hanging="360"/>
      </w:pPr>
      <w:rPr>
        <w:rFonts w:ascii="Wingdings" w:hAnsi="Wingdings" w:hint="default"/>
      </w:rPr>
    </w:lvl>
    <w:lvl w:ilvl="3" w:tplc="7CBA549C">
      <w:start w:val="1"/>
      <w:numFmt w:val="bullet"/>
      <w:lvlText w:val=""/>
      <w:lvlJc w:val="left"/>
      <w:pPr>
        <w:ind w:left="2880" w:hanging="360"/>
      </w:pPr>
      <w:rPr>
        <w:rFonts w:ascii="Symbol" w:hAnsi="Symbol" w:hint="default"/>
      </w:rPr>
    </w:lvl>
    <w:lvl w:ilvl="4" w:tplc="7D4C2B86">
      <w:start w:val="1"/>
      <w:numFmt w:val="bullet"/>
      <w:lvlText w:val="o"/>
      <w:lvlJc w:val="left"/>
      <w:pPr>
        <w:ind w:left="3600" w:hanging="360"/>
      </w:pPr>
      <w:rPr>
        <w:rFonts w:ascii="Courier New" w:hAnsi="Courier New" w:hint="default"/>
      </w:rPr>
    </w:lvl>
    <w:lvl w:ilvl="5" w:tplc="30301540">
      <w:start w:val="1"/>
      <w:numFmt w:val="bullet"/>
      <w:lvlText w:val=""/>
      <w:lvlJc w:val="left"/>
      <w:pPr>
        <w:ind w:left="4320" w:hanging="360"/>
      </w:pPr>
      <w:rPr>
        <w:rFonts w:ascii="Wingdings" w:hAnsi="Wingdings" w:hint="default"/>
      </w:rPr>
    </w:lvl>
    <w:lvl w:ilvl="6" w:tplc="BF442C0C">
      <w:start w:val="1"/>
      <w:numFmt w:val="bullet"/>
      <w:lvlText w:val=""/>
      <w:lvlJc w:val="left"/>
      <w:pPr>
        <w:ind w:left="5040" w:hanging="360"/>
      </w:pPr>
      <w:rPr>
        <w:rFonts w:ascii="Symbol" w:hAnsi="Symbol" w:hint="default"/>
      </w:rPr>
    </w:lvl>
    <w:lvl w:ilvl="7" w:tplc="264EC3CE">
      <w:start w:val="1"/>
      <w:numFmt w:val="bullet"/>
      <w:lvlText w:val="o"/>
      <w:lvlJc w:val="left"/>
      <w:pPr>
        <w:ind w:left="5760" w:hanging="360"/>
      </w:pPr>
      <w:rPr>
        <w:rFonts w:ascii="Courier New" w:hAnsi="Courier New" w:hint="default"/>
      </w:rPr>
    </w:lvl>
    <w:lvl w:ilvl="8" w:tplc="6DA85EDC">
      <w:start w:val="1"/>
      <w:numFmt w:val="bullet"/>
      <w:lvlText w:val=""/>
      <w:lvlJc w:val="left"/>
      <w:pPr>
        <w:ind w:left="6480" w:hanging="360"/>
      </w:pPr>
      <w:rPr>
        <w:rFonts w:ascii="Wingdings" w:hAnsi="Wingdings" w:hint="default"/>
      </w:rPr>
    </w:lvl>
  </w:abstractNum>
  <w:abstractNum w:abstractNumId="28" w15:restartNumberingAfterBreak="0">
    <w:nsid w:val="58707792"/>
    <w:multiLevelType w:val="hybridMultilevel"/>
    <w:tmpl w:val="CD6AF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BC50B5"/>
    <w:multiLevelType w:val="hybridMultilevel"/>
    <w:tmpl w:val="148C9DB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5C3D59E4"/>
    <w:multiLevelType w:val="hybridMultilevel"/>
    <w:tmpl w:val="9D7E6216"/>
    <w:lvl w:ilvl="0" w:tplc="7C60D03E">
      <w:start w:val="1"/>
      <w:numFmt w:val="bullet"/>
      <w:lvlText w:val=""/>
      <w:lvlJc w:val="left"/>
      <w:pPr>
        <w:ind w:left="720" w:hanging="360"/>
      </w:pPr>
      <w:rPr>
        <w:rFonts w:ascii="Symbol" w:hAnsi="Symbol" w:hint="default"/>
      </w:rPr>
    </w:lvl>
    <w:lvl w:ilvl="1" w:tplc="64E060F0">
      <w:start w:val="1"/>
      <w:numFmt w:val="bullet"/>
      <w:lvlText w:val="o"/>
      <w:lvlJc w:val="left"/>
      <w:pPr>
        <w:ind w:left="1440" w:hanging="360"/>
      </w:pPr>
      <w:rPr>
        <w:rFonts w:ascii="Courier New" w:hAnsi="Courier New" w:hint="default"/>
      </w:rPr>
    </w:lvl>
    <w:lvl w:ilvl="2" w:tplc="7062E6F6">
      <w:start w:val="1"/>
      <w:numFmt w:val="bullet"/>
      <w:lvlText w:val=""/>
      <w:lvlJc w:val="left"/>
      <w:pPr>
        <w:ind w:left="2160" w:hanging="360"/>
      </w:pPr>
      <w:rPr>
        <w:rFonts w:ascii="Wingdings" w:hAnsi="Wingdings" w:hint="default"/>
      </w:rPr>
    </w:lvl>
    <w:lvl w:ilvl="3" w:tplc="0BBECC6A">
      <w:start w:val="1"/>
      <w:numFmt w:val="bullet"/>
      <w:lvlText w:val=""/>
      <w:lvlJc w:val="left"/>
      <w:pPr>
        <w:ind w:left="2880" w:hanging="360"/>
      </w:pPr>
      <w:rPr>
        <w:rFonts w:ascii="Symbol" w:hAnsi="Symbol" w:hint="default"/>
      </w:rPr>
    </w:lvl>
    <w:lvl w:ilvl="4" w:tplc="8864EA88">
      <w:start w:val="1"/>
      <w:numFmt w:val="bullet"/>
      <w:lvlText w:val="o"/>
      <w:lvlJc w:val="left"/>
      <w:pPr>
        <w:ind w:left="3600" w:hanging="360"/>
      </w:pPr>
      <w:rPr>
        <w:rFonts w:ascii="Courier New" w:hAnsi="Courier New" w:hint="default"/>
      </w:rPr>
    </w:lvl>
    <w:lvl w:ilvl="5" w:tplc="285CAF5C">
      <w:start w:val="1"/>
      <w:numFmt w:val="bullet"/>
      <w:lvlText w:val=""/>
      <w:lvlJc w:val="left"/>
      <w:pPr>
        <w:ind w:left="4320" w:hanging="360"/>
      </w:pPr>
      <w:rPr>
        <w:rFonts w:ascii="Wingdings" w:hAnsi="Wingdings" w:hint="default"/>
      </w:rPr>
    </w:lvl>
    <w:lvl w:ilvl="6" w:tplc="F3BE48A6">
      <w:start w:val="1"/>
      <w:numFmt w:val="bullet"/>
      <w:lvlText w:val=""/>
      <w:lvlJc w:val="left"/>
      <w:pPr>
        <w:ind w:left="5040" w:hanging="360"/>
      </w:pPr>
      <w:rPr>
        <w:rFonts w:ascii="Symbol" w:hAnsi="Symbol" w:hint="default"/>
      </w:rPr>
    </w:lvl>
    <w:lvl w:ilvl="7" w:tplc="6C1AAF82">
      <w:start w:val="1"/>
      <w:numFmt w:val="bullet"/>
      <w:lvlText w:val="o"/>
      <w:lvlJc w:val="left"/>
      <w:pPr>
        <w:ind w:left="5760" w:hanging="360"/>
      </w:pPr>
      <w:rPr>
        <w:rFonts w:ascii="Courier New" w:hAnsi="Courier New" w:hint="default"/>
      </w:rPr>
    </w:lvl>
    <w:lvl w:ilvl="8" w:tplc="93EA0B6A">
      <w:start w:val="1"/>
      <w:numFmt w:val="bullet"/>
      <w:lvlText w:val=""/>
      <w:lvlJc w:val="left"/>
      <w:pPr>
        <w:ind w:left="6480" w:hanging="360"/>
      </w:pPr>
      <w:rPr>
        <w:rFonts w:ascii="Wingdings" w:hAnsi="Wingdings" w:hint="default"/>
      </w:rPr>
    </w:lvl>
  </w:abstractNum>
  <w:abstractNum w:abstractNumId="31" w15:restartNumberingAfterBreak="0">
    <w:nsid w:val="5EC33246"/>
    <w:multiLevelType w:val="hybridMultilevel"/>
    <w:tmpl w:val="CA98D4B0"/>
    <w:lvl w:ilvl="0" w:tplc="FDDCAFA8">
      <w:start w:val="1"/>
      <w:numFmt w:val="bullet"/>
      <w:lvlText w:val=""/>
      <w:lvlJc w:val="left"/>
      <w:pPr>
        <w:ind w:left="720" w:hanging="360"/>
      </w:pPr>
      <w:rPr>
        <w:rFonts w:ascii="Symbol" w:hAnsi="Symbol" w:hint="default"/>
      </w:rPr>
    </w:lvl>
    <w:lvl w:ilvl="1" w:tplc="43C68D1C">
      <w:start w:val="1"/>
      <w:numFmt w:val="bullet"/>
      <w:lvlText w:val="o"/>
      <w:lvlJc w:val="left"/>
      <w:pPr>
        <w:ind w:left="1440" w:hanging="360"/>
      </w:pPr>
      <w:rPr>
        <w:rFonts w:ascii="Courier New" w:hAnsi="Courier New" w:hint="default"/>
      </w:rPr>
    </w:lvl>
    <w:lvl w:ilvl="2" w:tplc="037864DE">
      <w:start w:val="1"/>
      <w:numFmt w:val="bullet"/>
      <w:lvlText w:val=""/>
      <w:lvlJc w:val="left"/>
      <w:pPr>
        <w:ind w:left="2160" w:hanging="360"/>
      </w:pPr>
      <w:rPr>
        <w:rFonts w:ascii="Wingdings" w:hAnsi="Wingdings" w:hint="default"/>
      </w:rPr>
    </w:lvl>
    <w:lvl w:ilvl="3" w:tplc="2A58CD86">
      <w:start w:val="1"/>
      <w:numFmt w:val="bullet"/>
      <w:lvlText w:val=""/>
      <w:lvlJc w:val="left"/>
      <w:pPr>
        <w:ind w:left="2880" w:hanging="360"/>
      </w:pPr>
      <w:rPr>
        <w:rFonts w:ascii="Symbol" w:hAnsi="Symbol" w:hint="default"/>
      </w:rPr>
    </w:lvl>
    <w:lvl w:ilvl="4" w:tplc="26D4D978">
      <w:start w:val="1"/>
      <w:numFmt w:val="bullet"/>
      <w:lvlText w:val="o"/>
      <w:lvlJc w:val="left"/>
      <w:pPr>
        <w:ind w:left="3600" w:hanging="360"/>
      </w:pPr>
      <w:rPr>
        <w:rFonts w:ascii="Courier New" w:hAnsi="Courier New" w:hint="default"/>
      </w:rPr>
    </w:lvl>
    <w:lvl w:ilvl="5" w:tplc="4FAE1FD2">
      <w:start w:val="1"/>
      <w:numFmt w:val="bullet"/>
      <w:lvlText w:val=""/>
      <w:lvlJc w:val="left"/>
      <w:pPr>
        <w:ind w:left="4320" w:hanging="360"/>
      </w:pPr>
      <w:rPr>
        <w:rFonts w:ascii="Wingdings" w:hAnsi="Wingdings" w:hint="default"/>
      </w:rPr>
    </w:lvl>
    <w:lvl w:ilvl="6" w:tplc="00143FA0">
      <w:start w:val="1"/>
      <w:numFmt w:val="bullet"/>
      <w:lvlText w:val=""/>
      <w:lvlJc w:val="left"/>
      <w:pPr>
        <w:ind w:left="5040" w:hanging="360"/>
      </w:pPr>
      <w:rPr>
        <w:rFonts w:ascii="Symbol" w:hAnsi="Symbol" w:hint="default"/>
      </w:rPr>
    </w:lvl>
    <w:lvl w:ilvl="7" w:tplc="44025FC4">
      <w:start w:val="1"/>
      <w:numFmt w:val="bullet"/>
      <w:lvlText w:val="o"/>
      <w:lvlJc w:val="left"/>
      <w:pPr>
        <w:ind w:left="5760" w:hanging="360"/>
      </w:pPr>
      <w:rPr>
        <w:rFonts w:ascii="Courier New" w:hAnsi="Courier New" w:hint="default"/>
      </w:rPr>
    </w:lvl>
    <w:lvl w:ilvl="8" w:tplc="3F1453D4">
      <w:start w:val="1"/>
      <w:numFmt w:val="bullet"/>
      <w:lvlText w:val=""/>
      <w:lvlJc w:val="left"/>
      <w:pPr>
        <w:ind w:left="6480" w:hanging="360"/>
      </w:pPr>
      <w:rPr>
        <w:rFonts w:ascii="Wingdings" w:hAnsi="Wingdings" w:hint="default"/>
      </w:rPr>
    </w:lvl>
  </w:abstractNum>
  <w:abstractNum w:abstractNumId="32" w15:restartNumberingAfterBreak="0">
    <w:nsid w:val="62383808"/>
    <w:multiLevelType w:val="hybridMultilevel"/>
    <w:tmpl w:val="92323536"/>
    <w:lvl w:ilvl="0" w:tplc="DC0EC8AC">
      <w:start w:val="1"/>
      <w:numFmt w:val="bullet"/>
      <w:lvlText w:val=""/>
      <w:lvlJc w:val="left"/>
      <w:pPr>
        <w:ind w:left="720" w:hanging="360"/>
      </w:pPr>
      <w:rPr>
        <w:rFonts w:ascii="Symbol" w:hAnsi="Symbol" w:hint="default"/>
      </w:rPr>
    </w:lvl>
    <w:lvl w:ilvl="1" w:tplc="2544202A">
      <w:start w:val="1"/>
      <w:numFmt w:val="bullet"/>
      <w:lvlText w:val="o"/>
      <w:lvlJc w:val="left"/>
      <w:pPr>
        <w:ind w:left="1440" w:hanging="360"/>
      </w:pPr>
      <w:rPr>
        <w:rFonts w:ascii="Courier New" w:hAnsi="Courier New" w:hint="default"/>
      </w:rPr>
    </w:lvl>
    <w:lvl w:ilvl="2" w:tplc="50A2B3C0">
      <w:start w:val="1"/>
      <w:numFmt w:val="bullet"/>
      <w:lvlText w:val=""/>
      <w:lvlJc w:val="left"/>
      <w:pPr>
        <w:ind w:left="2160" w:hanging="360"/>
      </w:pPr>
      <w:rPr>
        <w:rFonts w:ascii="Wingdings" w:hAnsi="Wingdings" w:hint="default"/>
      </w:rPr>
    </w:lvl>
    <w:lvl w:ilvl="3" w:tplc="4EFC74A8">
      <w:start w:val="1"/>
      <w:numFmt w:val="bullet"/>
      <w:lvlText w:val=""/>
      <w:lvlJc w:val="left"/>
      <w:pPr>
        <w:ind w:left="2880" w:hanging="360"/>
      </w:pPr>
      <w:rPr>
        <w:rFonts w:ascii="Symbol" w:hAnsi="Symbol" w:hint="default"/>
      </w:rPr>
    </w:lvl>
    <w:lvl w:ilvl="4" w:tplc="D076EBC0">
      <w:start w:val="1"/>
      <w:numFmt w:val="bullet"/>
      <w:lvlText w:val="o"/>
      <w:lvlJc w:val="left"/>
      <w:pPr>
        <w:ind w:left="3600" w:hanging="360"/>
      </w:pPr>
      <w:rPr>
        <w:rFonts w:ascii="Courier New" w:hAnsi="Courier New" w:hint="default"/>
      </w:rPr>
    </w:lvl>
    <w:lvl w:ilvl="5" w:tplc="CDD29064">
      <w:start w:val="1"/>
      <w:numFmt w:val="bullet"/>
      <w:lvlText w:val=""/>
      <w:lvlJc w:val="left"/>
      <w:pPr>
        <w:ind w:left="4320" w:hanging="360"/>
      </w:pPr>
      <w:rPr>
        <w:rFonts w:ascii="Wingdings" w:hAnsi="Wingdings" w:hint="default"/>
      </w:rPr>
    </w:lvl>
    <w:lvl w:ilvl="6" w:tplc="CF72F1D4">
      <w:start w:val="1"/>
      <w:numFmt w:val="bullet"/>
      <w:lvlText w:val=""/>
      <w:lvlJc w:val="left"/>
      <w:pPr>
        <w:ind w:left="5040" w:hanging="360"/>
      </w:pPr>
      <w:rPr>
        <w:rFonts w:ascii="Symbol" w:hAnsi="Symbol" w:hint="default"/>
      </w:rPr>
    </w:lvl>
    <w:lvl w:ilvl="7" w:tplc="10D2AC2A">
      <w:start w:val="1"/>
      <w:numFmt w:val="bullet"/>
      <w:lvlText w:val="o"/>
      <w:lvlJc w:val="left"/>
      <w:pPr>
        <w:ind w:left="5760" w:hanging="360"/>
      </w:pPr>
      <w:rPr>
        <w:rFonts w:ascii="Courier New" w:hAnsi="Courier New" w:hint="default"/>
      </w:rPr>
    </w:lvl>
    <w:lvl w:ilvl="8" w:tplc="6FD248D8">
      <w:start w:val="1"/>
      <w:numFmt w:val="bullet"/>
      <w:lvlText w:val=""/>
      <w:lvlJc w:val="left"/>
      <w:pPr>
        <w:ind w:left="6480" w:hanging="360"/>
      </w:pPr>
      <w:rPr>
        <w:rFonts w:ascii="Wingdings" w:hAnsi="Wingdings" w:hint="default"/>
      </w:rPr>
    </w:lvl>
  </w:abstractNum>
  <w:abstractNum w:abstractNumId="33" w15:restartNumberingAfterBreak="0">
    <w:nsid w:val="69FA72E1"/>
    <w:multiLevelType w:val="hybridMultilevel"/>
    <w:tmpl w:val="1E04F7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441312"/>
    <w:multiLevelType w:val="hybridMultilevel"/>
    <w:tmpl w:val="A0AA010E"/>
    <w:lvl w:ilvl="0" w:tplc="F7EE0A24">
      <w:start w:val="1"/>
      <w:numFmt w:val="bullet"/>
      <w:lvlText w:val=""/>
      <w:lvlJc w:val="left"/>
      <w:pPr>
        <w:ind w:left="720" w:hanging="360"/>
      </w:pPr>
      <w:rPr>
        <w:rFonts w:ascii="Symbol" w:hAnsi="Symbol" w:hint="default"/>
      </w:rPr>
    </w:lvl>
    <w:lvl w:ilvl="1" w:tplc="7E702A9A">
      <w:start w:val="1"/>
      <w:numFmt w:val="bullet"/>
      <w:lvlText w:val="o"/>
      <w:lvlJc w:val="left"/>
      <w:pPr>
        <w:ind w:left="1440" w:hanging="360"/>
      </w:pPr>
      <w:rPr>
        <w:rFonts w:ascii="Courier New" w:hAnsi="Courier New" w:hint="default"/>
      </w:rPr>
    </w:lvl>
    <w:lvl w:ilvl="2" w:tplc="CBFE6F1E">
      <w:start w:val="1"/>
      <w:numFmt w:val="bullet"/>
      <w:lvlText w:val=""/>
      <w:lvlJc w:val="left"/>
      <w:pPr>
        <w:ind w:left="2160" w:hanging="360"/>
      </w:pPr>
      <w:rPr>
        <w:rFonts w:ascii="Wingdings" w:hAnsi="Wingdings" w:hint="default"/>
      </w:rPr>
    </w:lvl>
    <w:lvl w:ilvl="3" w:tplc="2B7A4AEC">
      <w:start w:val="1"/>
      <w:numFmt w:val="bullet"/>
      <w:lvlText w:val=""/>
      <w:lvlJc w:val="left"/>
      <w:pPr>
        <w:ind w:left="2880" w:hanging="360"/>
      </w:pPr>
      <w:rPr>
        <w:rFonts w:ascii="Symbol" w:hAnsi="Symbol" w:hint="default"/>
      </w:rPr>
    </w:lvl>
    <w:lvl w:ilvl="4" w:tplc="C9CC38CA">
      <w:start w:val="1"/>
      <w:numFmt w:val="bullet"/>
      <w:lvlText w:val="o"/>
      <w:lvlJc w:val="left"/>
      <w:pPr>
        <w:ind w:left="3600" w:hanging="360"/>
      </w:pPr>
      <w:rPr>
        <w:rFonts w:ascii="Courier New" w:hAnsi="Courier New" w:hint="default"/>
      </w:rPr>
    </w:lvl>
    <w:lvl w:ilvl="5" w:tplc="1A268F0A">
      <w:start w:val="1"/>
      <w:numFmt w:val="bullet"/>
      <w:lvlText w:val=""/>
      <w:lvlJc w:val="left"/>
      <w:pPr>
        <w:ind w:left="4320" w:hanging="360"/>
      </w:pPr>
      <w:rPr>
        <w:rFonts w:ascii="Wingdings" w:hAnsi="Wingdings" w:hint="default"/>
      </w:rPr>
    </w:lvl>
    <w:lvl w:ilvl="6" w:tplc="1EDEA0E6">
      <w:start w:val="1"/>
      <w:numFmt w:val="bullet"/>
      <w:lvlText w:val=""/>
      <w:lvlJc w:val="left"/>
      <w:pPr>
        <w:ind w:left="5040" w:hanging="360"/>
      </w:pPr>
      <w:rPr>
        <w:rFonts w:ascii="Symbol" w:hAnsi="Symbol" w:hint="default"/>
      </w:rPr>
    </w:lvl>
    <w:lvl w:ilvl="7" w:tplc="1248DA8A">
      <w:start w:val="1"/>
      <w:numFmt w:val="bullet"/>
      <w:lvlText w:val="o"/>
      <w:lvlJc w:val="left"/>
      <w:pPr>
        <w:ind w:left="5760" w:hanging="360"/>
      </w:pPr>
      <w:rPr>
        <w:rFonts w:ascii="Courier New" w:hAnsi="Courier New" w:hint="default"/>
      </w:rPr>
    </w:lvl>
    <w:lvl w:ilvl="8" w:tplc="5C5A4B7E">
      <w:start w:val="1"/>
      <w:numFmt w:val="bullet"/>
      <w:lvlText w:val=""/>
      <w:lvlJc w:val="left"/>
      <w:pPr>
        <w:ind w:left="6480" w:hanging="360"/>
      </w:pPr>
      <w:rPr>
        <w:rFonts w:ascii="Wingdings" w:hAnsi="Wingdings" w:hint="default"/>
      </w:rPr>
    </w:lvl>
  </w:abstractNum>
  <w:abstractNum w:abstractNumId="35" w15:restartNumberingAfterBreak="0">
    <w:nsid w:val="74942617"/>
    <w:multiLevelType w:val="hybridMultilevel"/>
    <w:tmpl w:val="75D051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8523718"/>
    <w:multiLevelType w:val="hybridMultilevel"/>
    <w:tmpl w:val="8F1CA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18"/>
  </w:num>
  <w:num w:numId="5">
    <w:abstractNumId w:val="18"/>
  </w:num>
  <w:num w:numId="6">
    <w:abstractNumId w:val="18"/>
  </w:num>
  <w:num w:numId="7">
    <w:abstractNumId w:val="18"/>
  </w:num>
  <w:num w:numId="8">
    <w:abstractNumId w:val="18"/>
  </w:num>
  <w:num w:numId="9">
    <w:abstractNumId w:val="18"/>
  </w:num>
  <w:num w:numId="10">
    <w:abstractNumId w:val="18"/>
  </w:num>
  <w:num w:numId="11">
    <w:abstractNumId w:val="18"/>
  </w:num>
  <w:num w:numId="12">
    <w:abstractNumId w:val="18"/>
  </w:num>
  <w:num w:numId="13">
    <w:abstractNumId w:val="11"/>
  </w:num>
  <w:num w:numId="14">
    <w:abstractNumId w:val="26"/>
  </w:num>
  <w:num w:numId="15">
    <w:abstractNumId w:val="14"/>
  </w:num>
  <w:num w:numId="16">
    <w:abstractNumId w:val="15"/>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6"/>
  </w:num>
  <w:num w:numId="28">
    <w:abstractNumId w:val="19"/>
  </w:num>
  <w:num w:numId="29">
    <w:abstractNumId w:val="23"/>
  </w:num>
  <w:num w:numId="30">
    <w:abstractNumId w:val="32"/>
  </w:num>
  <w:num w:numId="31">
    <w:abstractNumId w:val="34"/>
  </w:num>
  <w:num w:numId="32">
    <w:abstractNumId w:val="27"/>
  </w:num>
  <w:num w:numId="33">
    <w:abstractNumId w:val="25"/>
  </w:num>
  <w:num w:numId="34">
    <w:abstractNumId w:val="12"/>
  </w:num>
  <w:num w:numId="35">
    <w:abstractNumId w:val="31"/>
  </w:num>
  <w:num w:numId="36">
    <w:abstractNumId w:val="22"/>
  </w:num>
  <w:num w:numId="37">
    <w:abstractNumId w:val="20"/>
  </w:num>
  <w:num w:numId="38">
    <w:abstractNumId w:val="30"/>
  </w:num>
  <w:num w:numId="39">
    <w:abstractNumId w:val="21"/>
  </w:num>
  <w:num w:numId="40">
    <w:abstractNumId w:val="17"/>
  </w:num>
  <w:num w:numId="41">
    <w:abstractNumId w:val="35"/>
  </w:num>
  <w:num w:numId="42">
    <w:abstractNumId w:val="10"/>
  </w:num>
  <w:num w:numId="43">
    <w:abstractNumId w:val="33"/>
  </w:num>
  <w:num w:numId="44">
    <w:abstractNumId w:val="29"/>
  </w:num>
  <w:num w:numId="45">
    <w:abstractNumId w:val="13"/>
  </w:num>
  <w:num w:numId="46">
    <w:abstractNumId w:val="36"/>
  </w:num>
  <w:num w:numId="47">
    <w:abstractNumId w:val="24"/>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665"/>
    <w:rsid w:val="00006D65"/>
    <w:rsid w:val="000227A5"/>
    <w:rsid w:val="00023E7D"/>
    <w:rsid w:val="00025345"/>
    <w:rsid w:val="00035D4E"/>
    <w:rsid w:val="00051177"/>
    <w:rsid w:val="0005416A"/>
    <w:rsid w:val="000805DB"/>
    <w:rsid w:val="000A21F1"/>
    <w:rsid w:val="000B163C"/>
    <w:rsid w:val="000C25E9"/>
    <w:rsid w:val="000D6A30"/>
    <w:rsid w:val="000E0474"/>
    <w:rsid w:val="000E386E"/>
    <w:rsid w:val="000E63F0"/>
    <w:rsid w:val="000F1882"/>
    <w:rsid w:val="00106C4D"/>
    <w:rsid w:val="00122C98"/>
    <w:rsid w:val="00142516"/>
    <w:rsid w:val="001506A3"/>
    <w:rsid w:val="001534CB"/>
    <w:rsid w:val="0016017A"/>
    <w:rsid w:val="001735C8"/>
    <w:rsid w:val="001A423A"/>
    <w:rsid w:val="001C19D9"/>
    <w:rsid w:val="001C4B47"/>
    <w:rsid w:val="001C7B7F"/>
    <w:rsid w:val="001D4362"/>
    <w:rsid w:val="001D5E77"/>
    <w:rsid w:val="001E70BE"/>
    <w:rsid w:val="001F0C48"/>
    <w:rsid w:val="001F2398"/>
    <w:rsid w:val="00202121"/>
    <w:rsid w:val="0020299A"/>
    <w:rsid w:val="00211294"/>
    <w:rsid w:val="00236300"/>
    <w:rsid w:val="002404E9"/>
    <w:rsid w:val="002474DC"/>
    <w:rsid w:val="00256727"/>
    <w:rsid w:val="00263F32"/>
    <w:rsid w:val="00275C49"/>
    <w:rsid w:val="00290A4A"/>
    <w:rsid w:val="00293829"/>
    <w:rsid w:val="002B6D84"/>
    <w:rsid w:val="002B7689"/>
    <w:rsid w:val="002D3C82"/>
    <w:rsid w:val="002D5587"/>
    <w:rsid w:val="002F4FFC"/>
    <w:rsid w:val="002F7663"/>
    <w:rsid w:val="00316772"/>
    <w:rsid w:val="00330A53"/>
    <w:rsid w:val="00341AC8"/>
    <w:rsid w:val="003429E0"/>
    <w:rsid w:val="00346ECF"/>
    <w:rsid w:val="0035185F"/>
    <w:rsid w:val="003835DC"/>
    <w:rsid w:val="003905FE"/>
    <w:rsid w:val="00394908"/>
    <w:rsid w:val="003B52E1"/>
    <w:rsid w:val="003B7A04"/>
    <w:rsid w:val="003C1ABF"/>
    <w:rsid w:val="003F1452"/>
    <w:rsid w:val="0040588C"/>
    <w:rsid w:val="004351A0"/>
    <w:rsid w:val="00435421"/>
    <w:rsid w:val="00452948"/>
    <w:rsid w:val="00452AF3"/>
    <w:rsid w:val="00467C35"/>
    <w:rsid w:val="0048650B"/>
    <w:rsid w:val="00490423"/>
    <w:rsid w:val="004F35BC"/>
    <w:rsid w:val="004F5807"/>
    <w:rsid w:val="00502357"/>
    <w:rsid w:val="00510E9C"/>
    <w:rsid w:val="00524673"/>
    <w:rsid w:val="00536210"/>
    <w:rsid w:val="005554BC"/>
    <w:rsid w:val="00571218"/>
    <w:rsid w:val="00571FC7"/>
    <w:rsid w:val="0058028A"/>
    <w:rsid w:val="00590FB2"/>
    <w:rsid w:val="005C246D"/>
    <w:rsid w:val="005C622C"/>
    <w:rsid w:val="005E44C4"/>
    <w:rsid w:val="005F1778"/>
    <w:rsid w:val="0060028D"/>
    <w:rsid w:val="00607AFE"/>
    <w:rsid w:val="00622D2C"/>
    <w:rsid w:val="006313F5"/>
    <w:rsid w:val="00633C02"/>
    <w:rsid w:val="00636B49"/>
    <w:rsid w:val="0064046B"/>
    <w:rsid w:val="00646316"/>
    <w:rsid w:val="0064786B"/>
    <w:rsid w:val="00691025"/>
    <w:rsid w:val="00694688"/>
    <w:rsid w:val="006D0D4A"/>
    <w:rsid w:val="006E4CAD"/>
    <w:rsid w:val="00701531"/>
    <w:rsid w:val="00730CD1"/>
    <w:rsid w:val="00742DC0"/>
    <w:rsid w:val="00753EDD"/>
    <w:rsid w:val="007621FC"/>
    <w:rsid w:val="00780FB0"/>
    <w:rsid w:val="0078213F"/>
    <w:rsid w:val="007833A7"/>
    <w:rsid w:val="00783FE7"/>
    <w:rsid w:val="00785CE5"/>
    <w:rsid w:val="00794B93"/>
    <w:rsid w:val="007C665D"/>
    <w:rsid w:val="007F6A69"/>
    <w:rsid w:val="00804A56"/>
    <w:rsid w:val="00811B5A"/>
    <w:rsid w:val="00812987"/>
    <w:rsid w:val="008215E1"/>
    <w:rsid w:val="00824E2F"/>
    <w:rsid w:val="00837665"/>
    <w:rsid w:val="00855982"/>
    <w:rsid w:val="008912F3"/>
    <w:rsid w:val="00894C61"/>
    <w:rsid w:val="008A4306"/>
    <w:rsid w:val="008C2706"/>
    <w:rsid w:val="008D1ED8"/>
    <w:rsid w:val="008E14BF"/>
    <w:rsid w:val="008E28EF"/>
    <w:rsid w:val="008E40F9"/>
    <w:rsid w:val="0090369A"/>
    <w:rsid w:val="00904E54"/>
    <w:rsid w:val="00915451"/>
    <w:rsid w:val="00932CEE"/>
    <w:rsid w:val="00945FF4"/>
    <w:rsid w:val="00962183"/>
    <w:rsid w:val="00963CBD"/>
    <w:rsid w:val="00966637"/>
    <w:rsid w:val="00983283"/>
    <w:rsid w:val="009A2BCB"/>
    <w:rsid w:val="009A393C"/>
    <w:rsid w:val="009B0DF3"/>
    <w:rsid w:val="009E0474"/>
    <w:rsid w:val="009F3D10"/>
    <w:rsid w:val="00A10484"/>
    <w:rsid w:val="00A16C84"/>
    <w:rsid w:val="00A26FCB"/>
    <w:rsid w:val="00A307F7"/>
    <w:rsid w:val="00A451E9"/>
    <w:rsid w:val="00A66D9C"/>
    <w:rsid w:val="00A67F78"/>
    <w:rsid w:val="00A77CCC"/>
    <w:rsid w:val="00AA3DBD"/>
    <w:rsid w:val="00AA512F"/>
    <w:rsid w:val="00AE3A8B"/>
    <w:rsid w:val="00AF3B64"/>
    <w:rsid w:val="00AF70B4"/>
    <w:rsid w:val="00B00CA9"/>
    <w:rsid w:val="00B104CB"/>
    <w:rsid w:val="00B12C78"/>
    <w:rsid w:val="00B351B5"/>
    <w:rsid w:val="00B36AEE"/>
    <w:rsid w:val="00B54741"/>
    <w:rsid w:val="00B86264"/>
    <w:rsid w:val="00B92B89"/>
    <w:rsid w:val="00B93B00"/>
    <w:rsid w:val="00BA1147"/>
    <w:rsid w:val="00BB4D64"/>
    <w:rsid w:val="00BD61DA"/>
    <w:rsid w:val="00BE634F"/>
    <w:rsid w:val="00BE6644"/>
    <w:rsid w:val="00BF1752"/>
    <w:rsid w:val="00BF39B2"/>
    <w:rsid w:val="00C02DF7"/>
    <w:rsid w:val="00C14A4D"/>
    <w:rsid w:val="00C21E7B"/>
    <w:rsid w:val="00C366B1"/>
    <w:rsid w:val="00C56EA7"/>
    <w:rsid w:val="00C70746"/>
    <w:rsid w:val="00C70CB8"/>
    <w:rsid w:val="00C76C64"/>
    <w:rsid w:val="00C83008"/>
    <w:rsid w:val="00C864AE"/>
    <w:rsid w:val="00C94C92"/>
    <w:rsid w:val="00CA5A78"/>
    <w:rsid w:val="00CA5F88"/>
    <w:rsid w:val="00CB33CB"/>
    <w:rsid w:val="00CB6656"/>
    <w:rsid w:val="00CC7764"/>
    <w:rsid w:val="00CD6291"/>
    <w:rsid w:val="00CF0E3A"/>
    <w:rsid w:val="00D1262A"/>
    <w:rsid w:val="00D24A18"/>
    <w:rsid w:val="00D35A73"/>
    <w:rsid w:val="00D375DD"/>
    <w:rsid w:val="00D50513"/>
    <w:rsid w:val="00D57B3B"/>
    <w:rsid w:val="00D6314C"/>
    <w:rsid w:val="00D73379"/>
    <w:rsid w:val="00D80BFE"/>
    <w:rsid w:val="00D933FE"/>
    <w:rsid w:val="00DA5BB7"/>
    <w:rsid w:val="00DA7514"/>
    <w:rsid w:val="00DB051B"/>
    <w:rsid w:val="00DC2667"/>
    <w:rsid w:val="00DC4A7A"/>
    <w:rsid w:val="00DC5742"/>
    <w:rsid w:val="00DD084A"/>
    <w:rsid w:val="00DD574A"/>
    <w:rsid w:val="00DE08B9"/>
    <w:rsid w:val="00DE0E59"/>
    <w:rsid w:val="00DF03DA"/>
    <w:rsid w:val="00DF52B3"/>
    <w:rsid w:val="00E025C9"/>
    <w:rsid w:val="00E047C8"/>
    <w:rsid w:val="00E0653E"/>
    <w:rsid w:val="00E33FF0"/>
    <w:rsid w:val="00E601B3"/>
    <w:rsid w:val="00E6622D"/>
    <w:rsid w:val="00E669FC"/>
    <w:rsid w:val="00E70518"/>
    <w:rsid w:val="00E825C9"/>
    <w:rsid w:val="00E84B82"/>
    <w:rsid w:val="00EA210E"/>
    <w:rsid w:val="00EC3921"/>
    <w:rsid w:val="00EF590A"/>
    <w:rsid w:val="00F408E8"/>
    <w:rsid w:val="00F41C8A"/>
    <w:rsid w:val="00F42E84"/>
    <w:rsid w:val="00F557ED"/>
    <w:rsid w:val="00F87C66"/>
    <w:rsid w:val="00F9124C"/>
    <w:rsid w:val="00F93E89"/>
    <w:rsid w:val="00F95344"/>
    <w:rsid w:val="00FA36E7"/>
    <w:rsid w:val="00FA4D07"/>
    <w:rsid w:val="00FA6311"/>
    <w:rsid w:val="00FA7E00"/>
    <w:rsid w:val="00FB208B"/>
    <w:rsid w:val="00FB26A9"/>
    <w:rsid w:val="00FB66AA"/>
    <w:rsid w:val="00FC176A"/>
    <w:rsid w:val="00FD262C"/>
    <w:rsid w:val="00FE0D44"/>
    <w:rsid w:val="00FE1087"/>
    <w:rsid w:val="00FE382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BD1B"/>
  <w15:chartTrackingRefBased/>
  <w15:docId w15:val="{56C24072-4066-46A7-9D7C-283E85FEC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5BB7"/>
    <w:pPr>
      <w:spacing w:line="288" w:lineRule="auto"/>
    </w:pPr>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qFormat/>
    <w:rsid w:val="00837665"/>
    <w:pPr>
      <w:ind w:left="720"/>
      <w:contextualSpacing/>
    </w:pPr>
  </w:style>
  <w:style w:type="paragraph" w:styleId="TOC1">
    <w:name w:val="toc 1"/>
    <w:basedOn w:val="Normal"/>
    <w:next w:val="Normal"/>
    <w:autoRedefine/>
    <w:uiPriority w:val="39"/>
    <w:unhideWhenUsed/>
    <w:rsid w:val="00DC2667"/>
    <w:pPr>
      <w:spacing w:after="100"/>
    </w:pPr>
  </w:style>
  <w:style w:type="paragraph" w:styleId="TOC2">
    <w:name w:val="toc 2"/>
    <w:basedOn w:val="Normal"/>
    <w:next w:val="Normal"/>
    <w:autoRedefine/>
    <w:uiPriority w:val="39"/>
    <w:unhideWhenUsed/>
    <w:rsid w:val="00DC2667"/>
    <w:pPr>
      <w:spacing w:after="100"/>
      <w:ind w:left="220"/>
    </w:pPr>
  </w:style>
  <w:style w:type="table" w:styleId="TableGrid">
    <w:name w:val="Table Grid"/>
    <w:basedOn w:val="TableNormal"/>
    <w:uiPriority w:val="39"/>
    <w:rsid w:val="0081298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9124C"/>
    <w:rPr>
      <w:color w:val="605E5C"/>
      <w:shd w:val="clear" w:color="auto" w:fill="E1DFDD"/>
    </w:rPr>
  </w:style>
  <w:style w:type="paragraph" w:styleId="TOC3">
    <w:name w:val="toc 3"/>
    <w:basedOn w:val="Normal"/>
    <w:next w:val="Normal"/>
    <w:autoRedefine/>
    <w:uiPriority w:val="39"/>
    <w:unhideWhenUsed/>
    <w:rsid w:val="006313F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chitrathore.github.io/slc_crime_landscape/"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4.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3.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yashgangrade09/dataviscourse-pr-crime-landscape.gi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leafletjs.com/reference-1.3.4.html" TargetMode="External"/><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opendata.utah.gov/Public-Safety/SALT-LAKE-CITY-POLICE-CASES-2016/trgz-4r9d"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opendata.utah.gov/" TargetMode="External"/><Relationship Id="rId61" Type="http://schemas.openxmlformats.org/officeDocument/2006/relationships/image" Target="media/image42.jpe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Leaflet/Leaflet.markercluster"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pendata.utah.gov/"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www.youtube.com/watch?v=a9RgT5zZu4g&amp;feature=youtu.be"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chartjs.org/docs/lates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20Gangrad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9E071A12-A70B-46B1-B06E-84708E8DC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726</TotalTime>
  <Pages>31</Pages>
  <Words>3667</Words>
  <Characters>20902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 Gangrade</dc:creator>
  <cp:lastModifiedBy>Yash Gangrade</cp:lastModifiedBy>
  <cp:revision>323</cp:revision>
  <cp:lastPrinted>2018-12-01T07:02:00Z</cp:lastPrinted>
  <dcterms:created xsi:type="dcterms:W3CDTF">2018-11-10T03:30:00Z</dcterms:created>
  <dcterms:modified xsi:type="dcterms:W3CDTF">2018-12-01T07:03:00Z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