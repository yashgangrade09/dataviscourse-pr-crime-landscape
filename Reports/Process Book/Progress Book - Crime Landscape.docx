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FC8C51B"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543E9CB6" w14:textId="375C1E42" w:rsidR="001534CB" w:rsidRDefault="001534CB" w:rsidP="001534CB">
      <w:pPr>
        <w:jc w:val="both"/>
      </w:pPr>
    </w:p>
    <w:p w14:paraId="6401AA08" w14:textId="7531B782" w:rsidR="001534CB" w:rsidRDefault="001534CB" w:rsidP="001534CB">
      <w:pPr>
        <w:jc w:val="both"/>
      </w:pPr>
    </w:p>
    <w:p w14:paraId="0F59F6F5" w14:textId="23C200F4" w:rsidR="001534CB" w:rsidRDefault="001534CB" w:rsidP="001534CB">
      <w:pPr>
        <w:jc w:val="both"/>
      </w:pPr>
    </w:p>
    <w:p w14:paraId="64AB447D" w14:textId="37F49133" w:rsidR="001534CB" w:rsidRDefault="001534CB" w:rsidP="001534CB">
      <w:pPr>
        <w:jc w:val="both"/>
      </w:pPr>
    </w:p>
    <w:p w14:paraId="3C733209" w14:textId="4A50667B" w:rsidR="001534CB" w:rsidRDefault="001534CB" w:rsidP="001534CB">
      <w:pPr>
        <w:jc w:val="both"/>
      </w:pPr>
    </w:p>
    <w:p w14:paraId="09786849" w14:textId="77777777" w:rsidR="001534CB" w:rsidRDefault="001534CB" w:rsidP="001534CB">
      <w:pPr>
        <w:jc w:val="both"/>
      </w:pPr>
    </w:p>
    <w:p w14:paraId="1535AE94" w14:textId="77777777" w:rsidR="00837665" w:rsidRDefault="00837665" w:rsidP="00837665">
      <w:pPr>
        <w:pStyle w:val="Heading1"/>
      </w:pPr>
      <w:bookmarkStart w:id="3" w:name="_Toc529566991"/>
      <w:r>
        <w:lastRenderedPageBreak/>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0FA4A16B" w14:textId="77777777" w:rsidR="00966637" w:rsidRDefault="00966637" w:rsidP="00966637">
      <w:pPr>
        <w:jc w:val="both"/>
      </w:pPr>
      <w:r>
        <w:t>Each year dataset had the following information: Case Number, UCR Code or NCIC Code, Description, IBR Code, Occurred Date, Reported Date, Day of Week, Location, City, City Council, Police Zone, Police Grid, X-Coordinate, Y-Coordinate.</w:t>
      </w:r>
    </w:p>
    <w:p w14:paraId="39D12CD6" w14:textId="77777777" w:rsidR="00966637" w:rsidRDefault="00966637" w:rsidP="00966637">
      <w:pPr>
        <w:jc w:val="both"/>
      </w:pPr>
      <w:r>
        <w:t>The two main problems with these datasets are:</w:t>
      </w:r>
    </w:p>
    <w:p w14:paraId="28B1D29A" w14:textId="77777777" w:rsidR="00966637" w:rsidRDefault="00966637" w:rsidP="00966637">
      <w:pPr>
        <w:pStyle w:val="ListParagraph"/>
        <w:numPr>
          <w:ilvl w:val="0"/>
          <w:numId w:val="41"/>
        </w:numPr>
        <w:spacing w:after="200" w:line="276" w:lineRule="auto"/>
        <w:jc w:val="both"/>
      </w:pPr>
      <w:r>
        <w:t>The schema is not the same in each year dataset. For example, some years display the UCR Code for each record while some display the NCIC Code. The column names are also different for every year.</w:t>
      </w:r>
    </w:p>
    <w:p w14:paraId="48E93503" w14:textId="77777777" w:rsidR="00966637" w:rsidRDefault="00966637" w:rsidP="00966637">
      <w:pPr>
        <w:pStyle w:val="ListParagraph"/>
        <w:numPr>
          <w:ilvl w:val="0"/>
          <w:numId w:val="41"/>
        </w:numPr>
        <w:spacing w:after="200" w:line="276" w:lineRule="auto"/>
        <w:jc w:val="both"/>
      </w:pPr>
      <w:r>
        <w:t>Some crime types are not recorded over all the years.</w:t>
      </w:r>
    </w:p>
    <w:p w14:paraId="35A3907A" w14:textId="77777777" w:rsidR="00966637" w:rsidRDefault="00966637" w:rsidP="00966637">
      <w:pPr>
        <w:pStyle w:val="ListParagraph"/>
        <w:numPr>
          <w:ilvl w:val="0"/>
          <w:numId w:val="41"/>
        </w:numPr>
        <w:spacing w:after="200" w:line="276" w:lineRule="auto"/>
        <w:jc w:val="both"/>
      </w:pPr>
      <w:r>
        <w:t>The size of each dataset is around 10 MB and trying to load all the data will make the visualization slow.</w:t>
      </w:r>
    </w:p>
    <w:p w14:paraId="5EEA70BC" w14:textId="77777777" w:rsidR="00966637" w:rsidRDefault="00966637" w:rsidP="00966637">
      <w:pPr>
        <w:jc w:val="both"/>
      </w:pPr>
      <w:r>
        <w:t>In order to overcome these problems, we took the following measures:</w:t>
      </w:r>
    </w:p>
    <w:p w14:paraId="62F3C306" w14:textId="77777777" w:rsidR="00966637" w:rsidRDefault="00966637" w:rsidP="00966637">
      <w:pPr>
        <w:pStyle w:val="ListParagraph"/>
        <w:numPr>
          <w:ilvl w:val="0"/>
          <w:numId w:val="42"/>
        </w:numPr>
        <w:spacing w:after="200" w:line="276" w:lineRule="auto"/>
        <w:jc w:val="both"/>
      </w:pPr>
      <w:r>
        <w:t>We decided on a schema that would be uniform in data across all the years.</w:t>
      </w:r>
    </w:p>
    <w:p w14:paraId="3C8D9825" w14:textId="77777777" w:rsidR="00966637" w:rsidRDefault="00966637" w:rsidP="00966637">
      <w:pPr>
        <w:pStyle w:val="ListParagraph"/>
        <w:numPr>
          <w:ilvl w:val="0"/>
          <w:numId w:val="42"/>
        </w:numPr>
        <w:spacing w:after="200" w:line="276" w:lineRule="auto"/>
        <w:jc w:val="both"/>
      </w:pPr>
      <w:r>
        <w:t>We removed all rows in which data from any of the columns in the schema are missing.</w:t>
      </w:r>
    </w:p>
    <w:p w14:paraId="1F128A8D" w14:textId="77777777" w:rsidR="00966637" w:rsidRDefault="00966637" w:rsidP="00966637">
      <w:pPr>
        <w:pStyle w:val="ListParagraph"/>
        <w:numPr>
          <w:ilvl w:val="0"/>
          <w:numId w:val="42"/>
        </w:numPr>
        <w:spacing w:after="200" w:line="276" w:lineRule="auto"/>
        <w:jc w:val="both"/>
      </w:pPr>
      <w:r>
        <w:t>We considered only a subset of the crimes to visualize which are more significant in the dataset and which are present over all the years from 2008 to 2016.</w:t>
      </w:r>
    </w:p>
    <w:p w14:paraId="255A0529" w14:textId="6080FD92" w:rsidR="00966637" w:rsidRDefault="00966637" w:rsidP="00966637">
      <w:pPr>
        <w:pStyle w:val="ListParagraph"/>
        <w:numPr>
          <w:ilvl w:val="0"/>
          <w:numId w:val="42"/>
        </w:numPr>
        <w:spacing w:after="200" w:line="276" w:lineRule="auto"/>
        <w:jc w:val="both"/>
      </w:pPr>
      <w:r>
        <w:t xml:space="preserve">We also grouped certain crimes which were </w:t>
      </w:r>
      <w:r>
        <w:t>like</w:t>
      </w:r>
      <w:r>
        <w:t xml:space="preserve"> each other.</w:t>
      </w:r>
    </w:p>
    <w:p w14:paraId="0984C9BE" w14:textId="77777777" w:rsidR="00966637" w:rsidRDefault="00966637" w:rsidP="00966637">
      <w:pPr>
        <w:jc w:val="both"/>
      </w:pPr>
      <w:r>
        <w:t>We processed each year dataset and create a CSV file named ‘[year]_processed_nowhitespace.csv’ with the following columns:</w:t>
      </w:r>
    </w:p>
    <w:p w14:paraId="463C3B51" w14:textId="77777777" w:rsidR="00966637" w:rsidRDefault="00966637" w:rsidP="00966637">
      <w:pPr>
        <w:jc w:val="both"/>
      </w:pPr>
      <w:r w:rsidRPr="00742882">
        <w:rPr>
          <w:b/>
        </w:rPr>
        <w:t>DESCRIPTION</w:t>
      </w:r>
      <w:r>
        <w:rPr>
          <w:b/>
        </w:rPr>
        <w:t xml:space="preserve">: </w:t>
      </w:r>
      <w:r>
        <w:t xml:space="preserve">It is a description of the crime in a </w:t>
      </w:r>
      <w:proofErr w:type="gramStart"/>
      <w:r>
        <w:t>particular record</w:t>
      </w:r>
      <w:proofErr w:type="gramEnd"/>
      <w:r>
        <w:t>. The value is one of the following categories: Assault, Burglary/ Larceny/ Robbery, Damaged Property, Drugs, Homicide, Kidnap, Traffic, Weapons.</w:t>
      </w:r>
    </w:p>
    <w:p w14:paraId="0FBC5C3C" w14:textId="77777777" w:rsidR="00966637" w:rsidRPr="00742882" w:rsidRDefault="00966637" w:rsidP="00966637">
      <w:pPr>
        <w:jc w:val="both"/>
        <w:rPr>
          <w:b/>
        </w:rPr>
      </w:pPr>
      <w:r>
        <w:t xml:space="preserve">The original data had a column for Occurred Date and Reported Date. In most cases the Occurred Date and Reported Date are the same. We considered Occurred Date for finding the valued of </w:t>
      </w:r>
      <w:r w:rsidRPr="000A2E1A">
        <w:rPr>
          <w:b/>
        </w:rPr>
        <w:t>DAY</w:t>
      </w:r>
      <w:r>
        <w:t xml:space="preserve">, </w:t>
      </w:r>
      <w:r w:rsidRPr="000A2E1A">
        <w:rPr>
          <w:b/>
        </w:rPr>
        <w:t>MONTH</w:t>
      </w:r>
      <w:r>
        <w:t xml:space="preserve">, </w:t>
      </w:r>
      <w:r w:rsidRPr="000A2E1A">
        <w:rPr>
          <w:b/>
        </w:rPr>
        <w:t>YEAR</w:t>
      </w:r>
      <w:r>
        <w:t xml:space="preserve"> and </w:t>
      </w:r>
      <w:r w:rsidRPr="000A2E1A">
        <w:rPr>
          <w:b/>
        </w:rPr>
        <w:t>TOD</w:t>
      </w:r>
      <w:r>
        <w:t xml:space="preserve"> columns for </w:t>
      </w:r>
      <w:proofErr w:type="gramStart"/>
      <w:r>
        <w:t>all of</w:t>
      </w:r>
      <w:proofErr w:type="gramEnd"/>
      <w:r>
        <w:t xml:space="preserve"> the years except 2011, where we considered the Reported Date since Occurred Date was not recorded.</w:t>
      </w:r>
    </w:p>
    <w:p w14:paraId="482B1A0D" w14:textId="77777777" w:rsidR="00966637" w:rsidRDefault="00966637" w:rsidP="00966637">
      <w:pPr>
        <w:jc w:val="both"/>
      </w:pPr>
      <w:r w:rsidRPr="00742882">
        <w:rPr>
          <w:b/>
        </w:rPr>
        <w:t>DAY</w:t>
      </w:r>
      <w:r>
        <w:rPr>
          <w:b/>
        </w:rPr>
        <w:t xml:space="preserve">: </w:t>
      </w:r>
      <w:r>
        <w:t>It is the day of the month that the crime in the record was committed.</w:t>
      </w:r>
    </w:p>
    <w:p w14:paraId="38933DAA" w14:textId="77777777" w:rsidR="00966637" w:rsidRDefault="00966637" w:rsidP="00966637">
      <w:pPr>
        <w:jc w:val="both"/>
      </w:pPr>
      <w:r w:rsidRPr="000A2E1A">
        <w:rPr>
          <w:b/>
        </w:rPr>
        <w:t>MONTH:</w:t>
      </w:r>
      <w:r>
        <w:t xml:space="preserve"> It is the month of the year that the crime in the record was committed.</w:t>
      </w:r>
    </w:p>
    <w:p w14:paraId="03B16D8A" w14:textId="77777777" w:rsidR="00966637" w:rsidRDefault="00966637" w:rsidP="00966637">
      <w:pPr>
        <w:jc w:val="both"/>
      </w:pPr>
      <w:r w:rsidRPr="000A2E1A">
        <w:rPr>
          <w:b/>
        </w:rPr>
        <w:t>YEAR:</w:t>
      </w:r>
      <w:r>
        <w:t xml:space="preserve"> It is the year that the crime in the record was committed.</w:t>
      </w:r>
    </w:p>
    <w:p w14:paraId="48C40540" w14:textId="77777777" w:rsidR="00966637" w:rsidRDefault="00966637" w:rsidP="00966637">
      <w:pPr>
        <w:jc w:val="both"/>
      </w:pPr>
      <w:r w:rsidRPr="000A2E1A">
        <w:rPr>
          <w:b/>
        </w:rPr>
        <w:lastRenderedPageBreak/>
        <w:t>TOD:</w:t>
      </w:r>
      <w:r w:rsidRPr="000A2E1A">
        <w:t xml:space="preserve"> </w:t>
      </w:r>
      <w:r>
        <w:t xml:space="preserve">It is the time of day that the crime in the record was committed. The 24 hours in a day are divided into 8 parts: 12 am to 3 am, 3 am to 6 am, 6 am to 9 am, 9 am to 12 pm, 12 pm to 3 pm, 3 pm to 6 pm, 6 pm to 9 pm, and 9 pm to 12 am. The value of </w:t>
      </w:r>
      <w:r w:rsidRPr="000A2E1A">
        <w:rPr>
          <w:b/>
        </w:rPr>
        <w:t>TOD</w:t>
      </w:r>
      <w:r>
        <w:t xml:space="preserve"> is between 1 and 8 according to which octant it belongs to.</w:t>
      </w:r>
    </w:p>
    <w:p w14:paraId="230A31FB" w14:textId="77777777" w:rsidR="00966637" w:rsidRDefault="00966637" w:rsidP="00966637">
      <w:pPr>
        <w:jc w:val="both"/>
      </w:pPr>
      <w:r w:rsidRPr="000A2E1A">
        <w:rPr>
          <w:b/>
        </w:rPr>
        <w:t>DOW:</w:t>
      </w:r>
      <w:r w:rsidRPr="000A2E1A">
        <w:t xml:space="preserve"> </w:t>
      </w:r>
      <w:r>
        <w:t>It is the day of the week that the crime in the record was committed. This data was directly taken from the original dataset. It is a value between 1 and 7 depending on the day of the week where 1 means the crime was committed on a Sunday.</w:t>
      </w:r>
    </w:p>
    <w:p w14:paraId="592C39D5" w14:textId="77777777" w:rsidR="00966637" w:rsidRDefault="00966637" w:rsidP="00966637">
      <w:pPr>
        <w:jc w:val="both"/>
      </w:pPr>
      <w:r w:rsidRPr="000A2E1A">
        <w:rPr>
          <w:b/>
        </w:rPr>
        <w:t>ADDRESS:</w:t>
      </w:r>
      <w:r>
        <w:t xml:space="preserve"> It is the street address of the location where the crime in the record was committed. This was also directly taken from the original dataset with very little processing like removing of whitespaces.</w:t>
      </w:r>
    </w:p>
    <w:p w14:paraId="10B37D71" w14:textId="77777777" w:rsidR="00966637" w:rsidRDefault="00966637" w:rsidP="00966637">
      <w:pPr>
        <w:jc w:val="both"/>
      </w:pPr>
      <w:r>
        <w:t xml:space="preserve">In order to populate the Map View, we need the </w:t>
      </w:r>
      <w:r w:rsidRPr="000A2E1A">
        <w:rPr>
          <w:b/>
        </w:rPr>
        <w:t>LATITUDE</w:t>
      </w:r>
      <w:r>
        <w:t xml:space="preserve"> and </w:t>
      </w:r>
      <w:r w:rsidRPr="000A2E1A">
        <w:rPr>
          <w:b/>
        </w:rPr>
        <w:t>LONGITUDE</w:t>
      </w:r>
      <w:r>
        <w:t xml:space="preserve">. The X-coordinate and Y-coordinate in the original dataset are State Plane Coordinates and we could not figure out a way to convert them into the corresponding latitude and longitude. Hence, we had to use the street address to find the latitude and longitude. We aggregated all the year datasets and got a list of the unique addresses. Then we tried to use a python package called </w:t>
      </w:r>
      <w:proofErr w:type="spellStart"/>
      <w:r>
        <w:t>geopy</w:t>
      </w:r>
      <w:proofErr w:type="spellEnd"/>
      <w:r>
        <w:t xml:space="preserve"> to find the latitude and longitude for each address. When this method could not find the latitude and longitude of over 3000 addresses out of 9224 addresses, we turned to Google Maps to obtain the latitude and longitudes.</w:t>
      </w:r>
    </w:p>
    <w:p w14:paraId="50E02274" w14:textId="77777777" w:rsidR="00966637" w:rsidRDefault="00966637" w:rsidP="00966637">
      <w:pPr>
        <w:jc w:val="both"/>
      </w:pPr>
      <w:r w:rsidRPr="003E0B32">
        <w:rPr>
          <w:b/>
        </w:rPr>
        <w:t>LATITUDE:</w:t>
      </w:r>
      <w:r>
        <w:t xml:space="preserve"> The latitude of the location where the crime in the record was committed.</w:t>
      </w:r>
    </w:p>
    <w:p w14:paraId="4B23D76A" w14:textId="4EA87A55" w:rsidR="00966637" w:rsidRDefault="00966637" w:rsidP="00966637">
      <w:pPr>
        <w:jc w:val="both"/>
      </w:pPr>
      <w:r w:rsidRPr="003E0B32">
        <w:rPr>
          <w:b/>
        </w:rPr>
        <w:t>LONGITUDE:</w:t>
      </w:r>
      <w:r>
        <w:t xml:space="preserve"> The longitude of the location where the crime in the record was committed</w:t>
      </w:r>
      <w:r>
        <w:t>.</w:t>
      </w:r>
    </w:p>
    <w:p w14:paraId="390BCB49" w14:textId="77777777" w:rsidR="00966637" w:rsidRDefault="00966637" w:rsidP="00966637">
      <w:pPr>
        <w:jc w:val="both"/>
      </w:pPr>
      <w:r>
        <w:t>These steps reduced the size of the data files drastically from around 10 MB to 2 MB, but we faced trouble again while implementing the statistics view. The main problem was that we had to process the data again to be able to create Line Charts for the Yearly Statistics, Monthly Statistics, Weekly Statistics, and Hourly Statistics from it. If we did the processing in JavaScript, it was taking a lot of time to process and load the data. Hence, we decide to create separate json files called ‘</w:t>
      </w:r>
      <w:proofErr w:type="spellStart"/>
      <w:r>
        <w:t>all_</w:t>
      </w:r>
      <w:proofErr w:type="gramStart"/>
      <w:r>
        <w:t>years.json</w:t>
      </w:r>
      <w:proofErr w:type="spellEnd"/>
      <w:proofErr w:type="gramEnd"/>
      <w:r>
        <w:t>’, ‘</w:t>
      </w:r>
      <w:proofErr w:type="spellStart"/>
      <w:r>
        <w:t>all_months.json</w:t>
      </w:r>
      <w:proofErr w:type="spellEnd"/>
      <w:r>
        <w:t>’, ‘</w:t>
      </w:r>
      <w:proofErr w:type="spellStart"/>
      <w:r>
        <w:t>all_weeks.json</w:t>
      </w:r>
      <w:proofErr w:type="spellEnd"/>
      <w:r>
        <w:t>’ and ‘</w:t>
      </w:r>
      <w:proofErr w:type="spellStart"/>
      <w:r>
        <w:t>all_hours.json</w:t>
      </w:r>
      <w:proofErr w:type="spellEnd"/>
      <w:r>
        <w:t>’. ‘</w:t>
      </w:r>
      <w:proofErr w:type="spellStart"/>
      <w:r>
        <w:t>all_</w:t>
      </w:r>
      <w:proofErr w:type="gramStart"/>
      <w:r>
        <w:t>years.json</w:t>
      </w:r>
      <w:proofErr w:type="spellEnd"/>
      <w:proofErr w:type="gramEnd"/>
      <w:r>
        <w:t>’ contains the aggregated data over the years for each crime type. ‘</w:t>
      </w:r>
      <w:proofErr w:type="spellStart"/>
      <w:r>
        <w:t>all_</w:t>
      </w:r>
      <w:proofErr w:type="gramStart"/>
      <w:r>
        <w:t>months.json</w:t>
      </w:r>
      <w:proofErr w:type="spellEnd"/>
      <w:proofErr w:type="gramEnd"/>
      <w:r>
        <w:t>’, ‘</w:t>
      </w:r>
      <w:proofErr w:type="spellStart"/>
      <w:r>
        <w:t>all_weeks.json</w:t>
      </w:r>
      <w:proofErr w:type="spellEnd"/>
      <w:r>
        <w:t>’ and ‘</w:t>
      </w:r>
      <w:proofErr w:type="spellStart"/>
      <w:r>
        <w:t>all_hours.json</w:t>
      </w:r>
      <w:proofErr w:type="spellEnd"/>
      <w:r>
        <w:t>’ contain the aggregated data over the years for each month of year, day of week or time of day for each crime type.</w:t>
      </w:r>
    </w:p>
    <w:p w14:paraId="363E508A" w14:textId="77777777" w:rsidR="00966637" w:rsidRDefault="00966637" w:rsidP="00837665">
      <w:pPr>
        <w:jc w:val="both"/>
      </w:pPr>
    </w:p>
    <w:p w14:paraId="45AD0F3B" w14:textId="77777777" w:rsidR="00122C98" w:rsidRDefault="00122C98">
      <w:pPr>
        <w:spacing w:line="259" w:lineRule="auto"/>
      </w:pPr>
      <w:r>
        <w:br w:type="page"/>
      </w:r>
    </w:p>
    <w:p w14:paraId="6754DE22" w14:textId="7FBFC894" w:rsidR="00837665" w:rsidRDefault="00122C98" w:rsidP="00837665">
      <w:pPr>
        <w:pStyle w:val="Heading1"/>
      </w:pPr>
      <w:r>
        <w:lastRenderedPageBreak/>
        <w:t>Design Evolution</w:t>
      </w:r>
      <w:r w:rsidR="0060028D">
        <w:t xml:space="preserve"> and Implementation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7C5EFCEE" w:rsidR="00DA5BB7"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631A3B15" w14:textId="77777777" w:rsidR="00DA5BB7" w:rsidRDefault="00DA5BB7">
      <w:pPr>
        <w:spacing w:line="259" w:lineRule="auto"/>
      </w:pPr>
      <w:r>
        <w:br w:type="page"/>
      </w:r>
    </w:p>
    <w:p w14:paraId="551CA278" w14:textId="15852E2C" w:rsidR="00341AC8" w:rsidRPr="00D375DD" w:rsidRDefault="00341AC8" w:rsidP="00341AC8">
      <w:pPr>
        <w:pStyle w:val="Heading2"/>
        <w:rPr>
          <w:sz w:val="32"/>
        </w:rPr>
      </w:pPr>
      <w:r w:rsidRPr="00D375DD">
        <w:rPr>
          <w:sz w:val="32"/>
        </w:rPr>
        <w:lastRenderedPageBreak/>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647FB3A9" w14:textId="509B0760" w:rsidR="00DA5BB7" w:rsidRPr="00F95344" w:rsidRDefault="00DA5BB7" w:rsidP="004F35BC">
      <w:pPr>
        <w:pStyle w:val="ListParagraph"/>
        <w:numPr>
          <w:ilvl w:val="0"/>
          <w:numId w:val="40"/>
        </w:numPr>
        <w:rPr>
          <w:b/>
          <w:sz w:val="32"/>
        </w:rPr>
      </w:pPr>
      <w:r w:rsidRPr="00F95344">
        <w:rPr>
          <w:b/>
          <w:sz w:val="32"/>
        </w:rPr>
        <w:t>Page Structure</w:t>
      </w:r>
    </w:p>
    <w:p w14:paraId="75BBCA71" w14:textId="77777777" w:rsidR="00DA5BB7" w:rsidRPr="00AA73EB" w:rsidRDefault="00DA5BB7" w:rsidP="00DA5BB7">
      <w:pPr>
        <w:pStyle w:val="Heading2"/>
      </w:pPr>
      <w:r>
        <w:t>Page Structure</w:t>
      </w:r>
    </w:p>
    <w:p w14:paraId="405253A7" w14:textId="77777777" w:rsidR="00DA5BB7" w:rsidRDefault="00DA5BB7" w:rsidP="00DA5BB7">
      <w:pPr>
        <w:jc w:val="both"/>
      </w:pPr>
      <w:r>
        <w:t xml:space="preserve">We first created the basic structure of the directory and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proofErr w:type="spellEnd"/>
      <w:r>
        <w:t xml:space="preserve"> This assists us in arranging the </w:t>
      </w:r>
      <w:proofErr w:type="spellStart"/>
      <w:r>
        <w:t>divs</w:t>
      </w:r>
      <w:proofErr w:type="spellEnd"/>
      <w:r>
        <w:t xml:space="preserve"> according to the structure required. Also, we can work on a view separately without disturbing the entire structure. Below is the initial starting structure of the visualization.</w:t>
      </w:r>
    </w:p>
    <w:p w14:paraId="315FF839" w14:textId="77777777" w:rsidR="00DA5BB7" w:rsidRPr="00AA73EB" w:rsidRDefault="00DA5BB7" w:rsidP="00DA5BB7">
      <w:r>
        <w:rPr>
          <w:noProof/>
        </w:rPr>
        <w:drawing>
          <wp:inline distT="0" distB="0" distL="0" distR="0" wp14:anchorId="2BD41E8F" wp14:editId="206C8496">
            <wp:extent cx="5807122" cy="326960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6">
                      <a:extLst>
                        <a:ext uri="{28A0092B-C50C-407E-A947-70E740481C1C}">
                          <a14:useLocalDpi xmlns:a14="http://schemas.microsoft.com/office/drawing/2010/main" val="0"/>
                        </a:ext>
                      </a:extLst>
                    </a:blip>
                    <a:stretch>
                      <a:fillRect/>
                    </a:stretch>
                  </pic:blipFill>
                  <pic:spPr>
                    <a:xfrm>
                      <a:off x="0" y="0"/>
                      <a:ext cx="5807122" cy="3269608"/>
                    </a:xfrm>
                    <a:prstGeom prst="rect">
                      <a:avLst/>
                    </a:prstGeom>
                  </pic:spPr>
                </pic:pic>
              </a:graphicData>
            </a:graphic>
          </wp:inline>
        </w:drawing>
      </w:r>
    </w:p>
    <w:p w14:paraId="49C27248" w14:textId="77777777" w:rsidR="00DA5BB7" w:rsidRDefault="00DA5BB7" w:rsidP="00DA5BB7">
      <w:pPr>
        <w:pStyle w:val="Heading2"/>
      </w:pPr>
      <w:r>
        <w:t>Year Slider</w:t>
      </w:r>
    </w:p>
    <w:p w14:paraId="43A70A40" w14:textId="77777777" w:rsidR="00DA5BB7" w:rsidRDefault="00DA5BB7" w:rsidP="00DA5BB7">
      <w:pPr>
        <w:jc w:val="both"/>
      </w:pPr>
      <w:r>
        <w:t>The visualization needs a year slider to update the map when the year is changed. We directly used the year slider structure from the Gap Minder HW here. Similar slider will be attached for the month data as well. An image of year slider is attached below.</w:t>
      </w:r>
    </w:p>
    <w:p w14:paraId="6676C6F6" w14:textId="005981F4" w:rsidR="00DA5BB7" w:rsidRDefault="00DA5BB7" w:rsidP="00DA5BB7">
      <w:pPr>
        <w:jc w:val="both"/>
      </w:pPr>
      <w:r>
        <w:rPr>
          <w:noProof/>
        </w:rPr>
        <w:drawing>
          <wp:inline distT="0" distB="0" distL="0" distR="0" wp14:anchorId="6E51244D" wp14:editId="39EA86A6">
            <wp:extent cx="5937250" cy="361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br/>
      </w:r>
    </w:p>
    <w:p w14:paraId="04DB21A5" w14:textId="77777777" w:rsidR="00DA5BB7" w:rsidRPr="00DA5BB7" w:rsidRDefault="00DA5BB7" w:rsidP="00DA5BB7">
      <w:pPr>
        <w:jc w:val="both"/>
      </w:pPr>
    </w:p>
    <w:p w14:paraId="5BE87B09" w14:textId="3A2625AA" w:rsidR="004F35BC" w:rsidRPr="00F95344" w:rsidRDefault="004F35BC" w:rsidP="004F35BC">
      <w:pPr>
        <w:pStyle w:val="ListParagraph"/>
        <w:numPr>
          <w:ilvl w:val="0"/>
          <w:numId w:val="40"/>
        </w:numPr>
        <w:rPr>
          <w:b/>
          <w:sz w:val="32"/>
        </w:rPr>
      </w:pPr>
      <w:r w:rsidRPr="00F95344">
        <w:rPr>
          <w:b/>
          <w:sz w:val="32"/>
        </w:rPr>
        <w:lastRenderedPageBreak/>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1CC68380" w:rsidR="00571FC7" w:rsidRDefault="00DA5BB7" w:rsidP="00DA5BB7">
      <w:pPr>
        <w:keepNext/>
        <w:jc w:val="both"/>
      </w:pPr>
      <w:r>
        <w:rPr>
          <w:noProof/>
        </w:rPr>
        <w:lastRenderedPageBreak/>
        <w:drawing>
          <wp:inline distT="0" distB="0" distL="0" distR="0" wp14:anchorId="06AF9694" wp14:editId="4E6DDFB6">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lastRenderedPageBreak/>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lastRenderedPageBreak/>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5727D19C"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2CDDE1AF">
            <wp:extent cx="5869738" cy="32822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9738" cy="3282287"/>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42FB09E7"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33B7AF92" w14:textId="2317D472" w:rsidR="00FE1087" w:rsidRPr="00F95344" w:rsidRDefault="00FE1087" w:rsidP="00FB208B">
      <w:pPr>
        <w:jc w:val="both"/>
        <w:rPr>
          <w:b/>
          <w:sz w:val="28"/>
        </w:rPr>
      </w:pPr>
      <w:r w:rsidRPr="00F95344">
        <w:rPr>
          <w:b/>
          <w:sz w:val="28"/>
        </w:rPr>
        <w:t>Implementation of Map View:</w:t>
      </w:r>
    </w:p>
    <w:p w14:paraId="643DD654" w14:textId="55512814" w:rsidR="00FE1087" w:rsidRPr="00962183" w:rsidRDefault="00FE1087" w:rsidP="00B104CB">
      <w:pPr>
        <w:jc w:val="both"/>
        <w:rPr>
          <w:i/>
        </w:rPr>
      </w:pPr>
      <w:r>
        <w:t xml:space="preserve">For implementing the Map View, we used </w:t>
      </w:r>
      <w:r w:rsidRPr="00962183">
        <w:rPr>
          <w:i/>
        </w:rPr>
        <w:t xml:space="preserve">Leaflet </w:t>
      </w:r>
      <w:r w:rsidR="00962183" w:rsidRPr="00962183">
        <w:rPr>
          <w:i/>
        </w:rPr>
        <w:t>version 0.7</w:t>
      </w:r>
      <w:r w:rsidR="00962183">
        <w:t xml:space="preserve"> as the main tool. For implementing the markers and the marker clusters, we used and modified the internal Marker Cluster Group plugins. Also, to add the overlay layers, we used the in-built functions and plugins like Control Layers, </w:t>
      </w:r>
      <w:proofErr w:type="spellStart"/>
      <w:r w:rsidR="00962183">
        <w:t>addOverlay</w:t>
      </w:r>
      <w:proofErr w:type="spellEnd"/>
      <w:r w:rsidR="00962183">
        <w:t xml:space="preserve"> etc. Finally, for the markers, we downloaded a set of icons and modified them</w:t>
      </w:r>
      <w:r w:rsidR="00B104CB">
        <w:t xml:space="preserve"> to work with semantic zooming and the map view. </w:t>
      </w:r>
      <w:r w:rsidR="00DA5BB7">
        <w:t xml:space="preserve">Also, we bind a popup to each of the markers to reflect important information (when clicked) like </w:t>
      </w:r>
      <w:r w:rsidR="00275C49">
        <w:t xml:space="preserve">location of crime, date of occurrence, and type of crime. </w:t>
      </w:r>
    </w:p>
    <w:p w14:paraId="158D354A" w14:textId="1BD042F3" w:rsidR="009E0474" w:rsidRPr="00106C4D" w:rsidRDefault="009E0474" w:rsidP="00106C4D"/>
    <w:p w14:paraId="4CA2326E" w14:textId="194FE2CF" w:rsidR="00571FC7" w:rsidRPr="00F95344" w:rsidRDefault="00646316" w:rsidP="00646316">
      <w:pPr>
        <w:pStyle w:val="ListParagraph"/>
        <w:numPr>
          <w:ilvl w:val="0"/>
          <w:numId w:val="40"/>
        </w:numPr>
        <w:rPr>
          <w:b/>
          <w:sz w:val="32"/>
        </w:rPr>
      </w:pPr>
      <w:r w:rsidRPr="00F95344">
        <w:rPr>
          <w:b/>
          <w:sz w:val="32"/>
        </w:rPr>
        <w:t>Selection View</w:t>
      </w:r>
    </w:p>
    <w:p w14:paraId="14CCA669" w14:textId="65095C46" w:rsidR="00571FC7" w:rsidRDefault="00D50513" w:rsidP="00962183">
      <w:pPr>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1552575"/>
                    </a:xfrm>
                    <a:prstGeom prst="rect">
                      <a:avLst/>
                    </a:prstGeom>
                  </pic:spPr>
                </pic:pic>
              </a:graphicData>
            </a:graphic>
          </wp:inline>
        </w:drawing>
      </w:r>
    </w:p>
    <w:p w14:paraId="0AF99EF7" w14:textId="2653330A" w:rsidR="00962183" w:rsidRDefault="00256727" w:rsidP="00962183">
      <w:pPr>
        <w:jc w:val="both"/>
      </w:pPr>
      <w:r>
        <w:lastRenderedPageBreak/>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r w:rsidR="00962183">
        <w:br/>
      </w:r>
    </w:p>
    <w:p w14:paraId="3712B9A6" w14:textId="25541916" w:rsidR="00B92B89" w:rsidRDefault="000F1882" w:rsidP="00962183">
      <w:pPr>
        <w:jc w:val="center"/>
      </w:pPr>
      <w:r>
        <w:rPr>
          <w:noProof/>
        </w:rPr>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053" cy="1628130"/>
                    </a:xfrm>
                    <a:prstGeom prst="rect">
                      <a:avLst/>
                    </a:prstGeom>
                  </pic:spPr>
                </pic:pic>
              </a:graphicData>
            </a:graphic>
          </wp:inline>
        </w:drawing>
      </w:r>
      <w:r w:rsidR="00962183">
        <w:br/>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lastRenderedPageBreak/>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lastRenderedPageBreak/>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1710"/>
                    </a:xfrm>
                    <a:prstGeom prst="rect">
                      <a:avLst/>
                    </a:prstGeom>
                  </pic:spPr>
                </pic:pic>
              </a:graphicData>
            </a:graphic>
          </wp:inline>
        </w:drawing>
      </w:r>
    </w:p>
    <w:p w14:paraId="5BBEE9ED" w14:textId="41E08763" w:rsidR="00694688" w:rsidRDefault="009F3D10" w:rsidP="009F3D10">
      <w:pPr>
        <w:pStyle w:val="Caption"/>
        <w:jc w:val="center"/>
      </w:pPr>
      <w:r>
        <w:t>Selection view changed and “Burglary” &amp; “Damaged Property” included</w:t>
      </w:r>
      <w:r w:rsidR="00CD6291">
        <w:t xml:space="preserve"> in the results</w:t>
      </w:r>
    </w:p>
    <w:p w14:paraId="5DB6B9AE" w14:textId="67C5A2D1" w:rsidR="00452948" w:rsidRDefault="00452948" w:rsidP="00452948">
      <w:pPr>
        <w:rPr>
          <w:b/>
          <w:sz w:val="28"/>
        </w:rPr>
      </w:pPr>
      <w:r w:rsidRPr="00452948">
        <w:rPr>
          <w:b/>
          <w:sz w:val="28"/>
        </w:rPr>
        <w:t>Implementation of Selection View</w:t>
      </w:r>
      <w:r>
        <w:rPr>
          <w:b/>
          <w:sz w:val="28"/>
        </w:rPr>
        <w:t>:</w:t>
      </w:r>
    </w:p>
    <w:p w14:paraId="24042B28" w14:textId="1EE3577E" w:rsidR="00452948" w:rsidRPr="00452948" w:rsidRDefault="00452948" w:rsidP="00435421">
      <w:pPr>
        <w:jc w:val="both"/>
      </w:pPr>
      <w:r>
        <w:t xml:space="preserve">We implemented the checkboxes in the selection view simply using a div and multiple input options and the “Update” is a html button. To get the current selection we are using </w:t>
      </w:r>
      <w:r w:rsidR="003B7A04">
        <w:t xml:space="preserve">JavaScript </w:t>
      </w:r>
      <w:r>
        <w:t xml:space="preserve">event </w:t>
      </w:r>
      <w:r w:rsidR="00435421">
        <w:t>listeners</w:t>
      </w:r>
      <w:r>
        <w:t xml:space="preserve"> on the checkboxes and on the update button. </w:t>
      </w:r>
      <w:r w:rsidR="00435421">
        <w:t>So,</w:t>
      </w:r>
      <w:r>
        <w:t xml:space="preserve"> whenever a </w:t>
      </w:r>
      <w:r w:rsidR="00435421">
        <w:t>checkbox is checked and then update is clicked, we call a function “</w:t>
      </w:r>
      <w:proofErr w:type="spellStart"/>
      <w:proofErr w:type="gramStart"/>
      <w:r w:rsidR="00435421">
        <w:t>getData</w:t>
      </w:r>
      <w:proofErr w:type="spellEnd"/>
      <w:r w:rsidR="00435421">
        <w:t>(</w:t>
      </w:r>
      <w:proofErr w:type="gramEnd"/>
      <w:r w:rsidR="00435421">
        <w:t>)” (we wrote this) and it returns us the current selection of the crimes.</w:t>
      </w:r>
      <w:r w:rsidR="001C7B7F">
        <w:t xml:space="preserve"> We use this list of crimes in the Map View and Statistics View classes to update the views.</w:t>
      </w:r>
      <w:r w:rsidR="00435421">
        <w:t xml:space="preserve"> </w:t>
      </w:r>
    </w:p>
    <w:p w14:paraId="29BB2F35" w14:textId="0D0ECD9D" w:rsidR="00452948" w:rsidRDefault="00452948" w:rsidP="00452948">
      <w:pPr>
        <w:rPr>
          <w:b/>
          <w:sz w:val="28"/>
        </w:rPr>
      </w:pPr>
    </w:p>
    <w:p w14:paraId="0BF2ACD9" w14:textId="77DDA5C5" w:rsidR="00452948" w:rsidRDefault="00452948" w:rsidP="00452948">
      <w:pPr>
        <w:rPr>
          <w:b/>
          <w:sz w:val="28"/>
        </w:rPr>
      </w:pPr>
    </w:p>
    <w:p w14:paraId="0D2D6577" w14:textId="219A331D" w:rsidR="00452948" w:rsidRDefault="00452948" w:rsidP="00452948">
      <w:pPr>
        <w:rPr>
          <w:b/>
          <w:sz w:val="28"/>
        </w:rPr>
      </w:pPr>
    </w:p>
    <w:p w14:paraId="33A7B1CF" w14:textId="435D169C" w:rsidR="00452948" w:rsidRDefault="00452948" w:rsidP="00452948">
      <w:pPr>
        <w:rPr>
          <w:b/>
          <w:sz w:val="28"/>
        </w:rPr>
      </w:pPr>
    </w:p>
    <w:p w14:paraId="6539324A" w14:textId="5E4B35FF" w:rsidR="00452948" w:rsidRDefault="00452948" w:rsidP="00452948">
      <w:pPr>
        <w:rPr>
          <w:b/>
          <w:sz w:val="28"/>
        </w:rPr>
      </w:pPr>
    </w:p>
    <w:p w14:paraId="06634DCF" w14:textId="2AACAD55" w:rsidR="00452948" w:rsidRDefault="00452948" w:rsidP="00452948">
      <w:pPr>
        <w:rPr>
          <w:b/>
          <w:sz w:val="28"/>
        </w:rPr>
      </w:pPr>
    </w:p>
    <w:p w14:paraId="3D825305" w14:textId="4BB7C90C" w:rsidR="00452948" w:rsidRDefault="00452948" w:rsidP="00452948">
      <w:pPr>
        <w:rPr>
          <w:b/>
          <w:sz w:val="28"/>
        </w:rPr>
      </w:pPr>
    </w:p>
    <w:p w14:paraId="64A8B037" w14:textId="367D2C89" w:rsidR="00452948" w:rsidRDefault="00452948" w:rsidP="00452948">
      <w:pPr>
        <w:rPr>
          <w:b/>
          <w:sz w:val="28"/>
        </w:rPr>
      </w:pPr>
    </w:p>
    <w:p w14:paraId="7B225597" w14:textId="6F3A692E" w:rsidR="00452948" w:rsidRDefault="00452948" w:rsidP="00452948">
      <w:pPr>
        <w:rPr>
          <w:b/>
          <w:sz w:val="28"/>
        </w:rPr>
      </w:pPr>
    </w:p>
    <w:p w14:paraId="2EE1F622" w14:textId="2DAC49E6" w:rsidR="00452948" w:rsidRDefault="00452948" w:rsidP="00452948">
      <w:pPr>
        <w:rPr>
          <w:b/>
          <w:sz w:val="28"/>
        </w:rPr>
      </w:pPr>
    </w:p>
    <w:p w14:paraId="459BC456" w14:textId="03C7F189" w:rsidR="00452948" w:rsidRDefault="00452948" w:rsidP="00452948">
      <w:pPr>
        <w:rPr>
          <w:b/>
          <w:sz w:val="28"/>
        </w:rPr>
      </w:pPr>
    </w:p>
    <w:p w14:paraId="1D9D8E24" w14:textId="518BB403" w:rsidR="00694688" w:rsidRPr="00F95344" w:rsidRDefault="00EA210E" w:rsidP="00694688">
      <w:pPr>
        <w:pStyle w:val="Caption"/>
        <w:numPr>
          <w:ilvl w:val="0"/>
          <w:numId w:val="40"/>
        </w:numPr>
        <w:rPr>
          <w:i w:val="0"/>
          <w:sz w:val="32"/>
        </w:rPr>
      </w:pPr>
      <w:r w:rsidRPr="00F95344">
        <w:rPr>
          <w:b/>
          <w:i w:val="0"/>
          <w:sz w:val="32"/>
        </w:rPr>
        <w:lastRenderedPageBreak/>
        <w:t>Statistics</w:t>
      </w:r>
      <w:r w:rsidR="00694688" w:rsidRPr="00F95344">
        <w:rPr>
          <w:b/>
          <w:i w:val="0"/>
          <w:sz w:val="32"/>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340404BE"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p>
    <w:p w14:paraId="1936B7BB" w14:textId="63333814" w:rsidR="0035185F" w:rsidRDefault="0035185F" w:rsidP="005C246D">
      <w:pPr>
        <w:ind w:left="360"/>
        <w:jc w:val="both"/>
      </w:pPr>
    </w:p>
    <w:p w14:paraId="3EFB4B7B" w14:textId="498B7CF5" w:rsidR="0035185F" w:rsidRDefault="0035185F" w:rsidP="005C246D">
      <w:pPr>
        <w:ind w:left="360"/>
        <w:jc w:val="both"/>
      </w:pPr>
    </w:p>
    <w:p w14:paraId="0745A397" w14:textId="15A19081" w:rsidR="0035185F" w:rsidRDefault="0035185F" w:rsidP="005C246D">
      <w:pPr>
        <w:ind w:left="360"/>
        <w:jc w:val="both"/>
      </w:pPr>
    </w:p>
    <w:p w14:paraId="723164A0" w14:textId="6BEE3E11" w:rsidR="0035185F" w:rsidRDefault="0035185F" w:rsidP="005C246D">
      <w:pPr>
        <w:ind w:left="360"/>
        <w:jc w:val="both"/>
      </w:pPr>
    </w:p>
    <w:p w14:paraId="2DCFFA67" w14:textId="1EC60E5F" w:rsidR="0035185F" w:rsidRDefault="0035185F" w:rsidP="005C246D">
      <w:pPr>
        <w:ind w:left="360"/>
        <w:jc w:val="both"/>
      </w:pPr>
    </w:p>
    <w:p w14:paraId="2F221AE5" w14:textId="4A6E8880" w:rsidR="0035185F" w:rsidRDefault="0035185F" w:rsidP="005C246D">
      <w:pPr>
        <w:ind w:left="360"/>
        <w:jc w:val="both"/>
      </w:pPr>
    </w:p>
    <w:p w14:paraId="0D777104" w14:textId="77777777" w:rsidR="0035185F" w:rsidRDefault="0035185F" w:rsidP="005C246D">
      <w:pPr>
        <w:ind w:left="360"/>
        <w:jc w:val="both"/>
      </w:pP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DEEF1"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2AC19"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FF1D6B"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6A0E2"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6">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FF1D6B"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D2CF5"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FF1D6B"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7113F"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FF1D6B"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EB365"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FF1D6B"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01776"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FF1D6B"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EE62D"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41">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E3B69A6" w14:textId="4C3CB1C0" w:rsidR="00B12C78" w:rsidRDefault="008215E1" w:rsidP="008215E1">
      <w:pPr>
        <w:jc w:val="both"/>
      </w:pPr>
      <w:r>
        <w:br/>
      </w:r>
      <w:r w:rsidR="000805DB">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3F3E948" w14:textId="77777777" w:rsidR="000F1882" w:rsidRDefault="00B12C78" w:rsidP="000F1882">
      <w:pPr>
        <w:keepNext/>
        <w:ind w:left="360"/>
        <w:jc w:val="both"/>
      </w:pPr>
      <w:r>
        <w:rPr>
          <w:noProof/>
        </w:rPr>
        <w:lastRenderedPageBreak/>
        <w:drawing>
          <wp:inline distT="0" distB="0" distL="0" distR="0" wp14:anchorId="0F437928" wp14:editId="60148B62">
            <wp:extent cx="5609230" cy="3945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296" cy="3952821"/>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7955" cy="3259231"/>
                    </a:xfrm>
                    <a:prstGeom prst="rect">
                      <a:avLst/>
                    </a:prstGeom>
                  </pic:spPr>
                </pic:pic>
              </a:graphicData>
            </a:graphic>
          </wp:inline>
        </w:drawing>
      </w:r>
    </w:p>
    <w:p w14:paraId="2600D511" w14:textId="77777777" w:rsidR="004F5807" w:rsidRDefault="000F1882" w:rsidP="004F5807">
      <w:pPr>
        <w:pStyle w:val="Caption"/>
        <w:jc w:val="center"/>
      </w:pPr>
      <w:r>
        <w:t>A crime can be checked and unchecked in any of the statistical chart</w:t>
      </w:r>
    </w:p>
    <w:p w14:paraId="45B903CE" w14:textId="49FA64FB" w:rsidR="007F6A69" w:rsidRDefault="004F5807" w:rsidP="004F5807">
      <w:pPr>
        <w:pStyle w:val="Caption"/>
        <w:jc w:val="center"/>
      </w:pPr>
      <w:r>
        <w:lastRenderedPageBreak/>
        <w:br/>
      </w:r>
      <w:r w:rsidR="007F6A69">
        <w:rPr>
          <w:noProof/>
        </w:rPr>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0FC1CF63"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303A0CBE" w14:textId="351A7136" w:rsidR="00B36AEE" w:rsidRDefault="00B36AEE" w:rsidP="004F5807">
      <w:pPr>
        <w:rPr>
          <w:b/>
          <w:sz w:val="28"/>
        </w:rPr>
      </w:pPr>
      <w:r>
        <w:rPr>
          <w:b/>
          <w:sz w:val="28"/>
        </w:rPr>
        <w:t>Implementation of Statistics View</w:t>
      </w:r>
    </w:p>
    <w:p w14:paraId="447ADEB6" w14:textId="3A376A1D" w:rsidR="00B36AEE" w:rsidRDefault="001E70BE" w:rsidP="000E386E">
      <w:pPr>
        <w:jc w:val="both"/>
      </w:pPr>
      <w:r>
        <w:t xml:space="preserve">For the implementation of the Statistics view, we used Chart.js as </w:t>
      </w:r>
      <w:r w:rsidR="006E4CAD">
        <w:t xml:space="preserve">the primary tool. For the data part, we were earlier using the csv files for each year but then we realized that, processing csv takes time if the file contains large number of data rows (~60K per year in our case). Thus, we processed this data and converted it to JSON file. In the final implementation, JSON file is being loaded and passed to different functions in Chart.js. These in-built functions in the library assists us in creating the line charts for the Statistics view and the pie chart for the summary view. </w:t>
      </w:r>
    </w:p>
    <w:p w14:paraId="7AEEB532" w14:textId="32AA3720" w:rsidR="0035185F" w:rsidRDefault="0035185F" w:rsidP="000E386E">
      <w:pPr>
        <w:jc w:val="both"/>
      </w:pPr>
    </w:p>
    <w:p w14:paraId="4711991F" w14:textId="092C1394" w:rsidR="0035185F" w:rsidRDefault="0035185F" w:rsidP="000E386E">
      <w:pPr>
        <w:jc w:val="both"/>
      </w:pPr>
    </w:p>
    <w:p w14:paraId="7AF7DC05" w14:textId="11C0A20E" w:rsidR="0035185F" w:rsidRDefault="0035185F" w:rsidP="000E386E">
      <w:pPr>
        <w:jc w:val="both"/>
      </w:pPr>
    </w:p>
    <w:p w14:paraId="2615BED7" w14:textId="2B470A16" w:rsidR="0035185F" w:rsidRDefault="0035185F" w:rsidP="000E386E">
      <w:pPr>
        <w:jc w:val="both"/>
      </w:pPr>
    </w:p>
    <w:p w14:paraId="5F5AA882" w14:textId="33FF7E1C" w:rsidR="0035185F" w:rsidRDefault="0035185F" w:rsidP="000E386E">
      <w:pPr>
        <w:jc w:val="both"/>
      </w:pPr>
    </w:p>
    <w:p w14:paraId="6B95CDD0" w14:textId="6D059600" w:rsidR="0035185F" w:rsidRDefault="0035185F" w:rsidP="000E386E">
      <w:pPr>
        <w:jc w:val="both"/>
      </w:pPr>
    </w:p>
    <w:p w14:paraId="0A587E81" w14:textId="7FF9E21E" w:rsidR="0035185F" w:rsidRDefault="0035185F" w:rsidP="000E386E">
      <w:pPr>
        <w:jc w:val="both"/>
      </w:pPr>
    </w:p>
    <w:p w14:paraId="30648F23" w14:textId="77777777" w:rsidR="0035185F" w:rsidRDefault="0035185F" w:rsidP="000E386E">
      <w:pPr>
        <w:jc w:val="both"/>
      </w:pPr>
    </w:p>
    <w:p w14:paraId="7D4760C3" w14:textId="77777777" w:rsidR="000E386E" w:rsidRDefault="000E386E" w:rsidP="000E386E">
      <w:pPr>
        <w:jc w:val="both"/>
      </w:pPr>
    </w:p>
    <w:p w14:paraId="4C5B613E" w14:textId="536828D9" w:rsidR="0058028A" w:rsidRPr="002F7663" w:rsidRDefault="0058028A" w:rsidP="0058028A">
      <w:pPr>
        <w:pStyle w:val="ListParagraph"/>
        <w:numPr>
          <w:ilvl w:val="0"/>
          <w:numId w:val="40"/>
        </w:numPr>
        <w:spacing w:line="259" w:lineRule="auto"/>
        <w:rPr>
          <w:b/>
          <w:sz w:val="32"/>
        </w:rPr>
      </w:pPr>
      <w:r w:rsidRPr="002F7663">
        <w:rPr>
          <w:b/>
          <w:sz w:val="32"/>
        </w:rPr>
        <w:lastRenderedPageBreak/>
        <w:t>Summary View</w:t>
      </w:r>
    </w:p>
    <w:p w14:paraId="791E253D" w14:textId="1CD3FD78" w:rsidR="00B36AEE" w:rsidRDefault="0058028A" w:rsidP="000E386E">
      <w:pPr>
        <w:spacing w:line="259" w:lineRule="auto"/>
        <w:jc w:val="both"/>
      </w:pPr>
      <w:r>
        <w:t xml:space="preserve">We also added one additional Summary </w:t>
      </w:r>
      <w:r w:rsidR="00FB66AA">
        <w:t>v</w:t>
      </w:r>
      <w:r>
        <w:t>iew</w:t>
      </w:r>
      <w:r w:rsidR="00E33FF0">
        <w:t xml:space="preserve"> which summarizes the statistics for different crime selections and give us an idea about the relative percentage of crimes with respect to each other. Essentially, you go to a year and then select a set of crimes and we show a pie chart of the values</w:t>
      </w:r>
      <w:r w:rsidR="00D57B3B">
        <w:t xml:space="preserve"> for those crimes for that year. </w:t>
      </w:r>
      <w:r w:rsidR="00633C02">
        <w:t>Hovering over a sector shows you the number of instances for that crime. Images shown below demonstrates the idea;</w:t>
      </w:r>
    </w:p>
    <w:p w14:paraId="0BAFB093" w14:textId="77777777" w:rsidR="0035185F" w:rsidRDefault="0035185F" w:rsidP="000E386E">
      <w:pPr>
        <w:spacing w:line="259" w:lineRule="auto"/>
        <w:jc w:val="both"/>
      </w:pPr>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18280874" w:rsidR="00633C02" w:rsidRPr="00B36AEE" w:rsidRDefault="00633C02" w:rsidP="00633C02">
      <w:pPr>
        <w:pStyle w:val="Caption"/>
        <w:jc w:val="center"/>
        <w:rPr>
          <w:sz w:val="8"/>
        </w:rPr>
      </w:pPr>
      <w:r>
        <w:t>Summary view for the year 2012 for the selected crimes</w:t>
      </w:r>
      <w:r w:rsidR="00B36AEE">
        <w:br/>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6654" cy="3129067"/>
                    </a:xfrm>
                    <a:prstGeom prst="rect">
                      <a:avLst/>
                    </a:prstGeom>
                  </pic:spPr>
                </pic:pic>
              </a:graphicData>
            </a:graphic>
          </wp:inline>
        </w:drawing>
      </w:r>
    </w:p>
    <w:p w14:paraId="76C73342" w14:textId="03154CE3" w:rsidR="00633C02" w:rsidRDefault="00633C02" w:rsidP="00633C02">
      <w:pPr>
        <w:pStyle w:val="Caption"/>
        <w:jc w:val="center"/>
      </w:pPr>
      <w:proofErr w:type="gramStart"/>
      <w:r>
        <w:t>Similar to</w:t>
      </w:r>
      <w:proofErr w:type="gramEnd"/>
      <w:r>
        <w:t xml:space="preserve"> the Statistics View, a user can check/uncheck a particular crime</w:t>
      </w:r>
      <w:r w:rsidR="0035185F">
        <w:br/>
      </w:r>
    </w:p>
    <w:p w14:paraId="51577F41" w14:textId="1AD32BC1" w:rsidR="0035185F" w:rsidRDefault="0035185F" w:rsidP="0035185F">
      <w:pPr>
        <w:rPr>
          <w:b/>
          <w:sz w:val="28"/>
        </w:rPr>
      </w:pPr>
      <w:r>
        <w:rPr>
          <w:b/>
          <w:sz w:val="28"/>
        </w:rPr>
        <w:t>Implementation of Summary View:</w:t>
      </w:r>
    </w:p>
    <w:p w14:paraId="174E2AB5" w14:textId="77777777" w:rsidR="00E70518" w:rsidRDefault="0035185F" w:rsidP="00824E2F">
      <w:pPr>
        <w:jc w:val="both"/>
      </w:pPr>
      <w:r>
        <w:t xml:space="preserve">For the summary view, we used Chart.js. We are passing the data for the selected crimes and selected year to the in-built function which creates the Pie chart out of the data. </w:t>
      </w:r>
      <w:bookmarkEnd w:id="4"/>
    </w:p>
    <w:p w14:paraId="3A1220AA" w14:textId="77777777" w:rsidR="00E70518" w:rsidRDefault="00E70518" w:rsidP="00824E2F">
      <w:pPr>
        <w:jc w:val="both"/>
      </w:pPr>
    </w:p>
    <w:p w14:paraId="7158CAC6" w14:textId="3DA0622F" w:rsidR="00E047C8" w:rsidRDefault="00E70518" w:rsidP="00E047C8">
      <w:pPr>
        <w:pStyle w:val="Heading1"/>
      </w:pPr>
      <w:r>
        <w:br w:type="page"/>
      </w:r>
      <w:r w:rsidR="00E047C8">
        <w:lastRenderedPageBreak/>
        <w:t>References</w:t>
      </w:r>
    </w:p>
    <w:p w14:paraId="3294EC56" w14:textId="24120681" w:rsidR="00467C35" w:rsidRDefault="00467C35" w:rsidP="00F9124C">
      <w:pPr>
        <w:pStyle w:val="ListParagraph"/>
        <w:numPr>
          <w:ilvl w:val="0"/>
          <w:numId w:val="45"/>
        </w:numPr>
      </w:pPr>
      <w:hyperlink r:id="rId47" w:history="1">
        <w:r w:rsidRPr="009879C8">
          <w:rPr>
            <w:rStyle w:val="Hyperlink"/>
          </w:rPr>
          <w:t>https://opendata.utah.gov</w:t>
        </w:r>
        <w:r w:rsidRPr="009879C8">
          <w:rPr>
            <w:rStyle w:val="Hyperlink"/>
          </w:rPr>
          <w:t>/</w:t>
        </w:r>
      </w:hyperlink>
      <w:r>
        <w:t xml:space="preserve"> </w:t>
      </w:r>
    </w:p>
    <w:p w14:paraId="006D85A7" w14:textId="77777777" w:rsidR="00467C35" w:rsidRDefault="00467C35" w:rsidP="00467C35">
      <w:pPr>
        <w:pStyle w:val="ListParagraph"/>
      </w:pPr>
    </w:p>
    <w:p w14:paraId="55E32FC5" w14:textId="7AF056E7" w:rsidR="00F9124C" w:rsidRDefault="00467C35" w:rsidP="00F9124C">
      <w:pPr>
        <w:pStyle w:val="ListParagraph"/>
        <w:numPr>
          <w:ilvl w:val="0"/>
          <w:numId w:val="45"/>
        </w:numPr>
      </w:pPr>
      <w:hyperlink r:id="rId48" w:history="1">
        <w:r w:rsidRPr="009879C8">
          <w:rPr>
            <w:rStyle w:val="Hyperlink"/>
          </w:rPr>
          <w:t>https://leafletjs.com/reference-1.3.4.html</w:t>
        </w:r>
      </w:hyperlink>
      <w:r w:rsidR="00F9124C">
        <w:br/>
      </w:r>
    </w:p>
    <w:p w14:paraId="05232C0B" w14:textId="3295F11B" w:rsidR="00F9124C" w:rsidRDefault="00F9124C" w:rsidP="00F9124C">
      <w:pPr>
        <w:pStyle w:val="ListParagraph"/>
        <w:numPr>
          <w:ilvl w:val="0"/>
          <w:numId w:val="45"/>
        </w:numPr>
      </w:pPr>
      <w:hyperlink r:id="rId49" w:history="1">
        <w:r w:rsidRPr="009879C8">
          <w:rPr>
            <w:rStyle w:val="Hyperlink"/>
          </w:rPr>
          <w:t>https://www.chartjs.org/docs/latest/</w:t>
        </w:r>
      </w:hyperlink>
      <w:r>
        <w:t xml:space="preserve"> </w:t>
      </w:r>
      <w:r>
        <w:br/>
      </w:r>
    </w:p>
    <w:p w14:paraId="32F83ED6" w14:textId="77777777" w:rsidR="00467C35" w:rsidRDefault="00F9124C" w:rsidP="00F9124C">
      <w:pPr>
        <w:pStyle w:val="ListParagraph"/>
        <w:numPr>
          <w:ilvl w:val="0"/>
          <w:numId w:val="45"/>
        </w:numPr>
      </w:pPr>
      <w:hyperlink r:id="rId50" w:history="1">
        <w:r w:rsidRPr="009879C8">
          <w:rPr>
            <w:rStyle w:val="Hyperlink"/>
          </w:rPr>
          <w:t>https://github.com/Leaflet/Leaflet.markercluster</w:t>
        </w:r>
      </w:hyperlink>
      <w:r w:rsidR="00467C35">
        <w:br/>
      </w:r>
    </w:p>
    <w:p w14:paraId="361437C6" w14:textId="457EAECE" w:rsidR="00F9124C" w:rsidRDefault="00467C35" w:rsidP="00F9124C">
      <w:pPr>
        <w:pStyle w:val="ListParagraph"/>
        <w:numPr>
          <w:ilvl w:val="0"/>
          <w:numId w:val="45"/>
        </w:numPr>
      </w:pPr>
      <w:r>
        <w:t>Wikipedia</w:t>
      </w:r>
      <w:r w:rsidR="00290A4A">
        <w:t xml:space="preserve"> and online legal dictionaries </w:t>
      </w:r>
      <w:r>
        <w:t>for definition</w:t>
      </w:r>
      <w:bookmarkStart w:id="5" w:name="_GoBack"/>
      <w:bookmarkEnd w:id="5"/>
      <w:r>
        <w:t>s of crimes</w:t>
      </w:r>
      <w:r w:rsidR="00F9124C">
        <w:br/>
      </w:r>
    </w:p>
    <w:p w14:paraId="4DAC2288" w14:textId="77777777" w:rsidR="00F9124C" w:rsidRDefault="00F9124C">
      <w:pPr>
        <w:spacing w:line="259" w:lineRule="auto"/>
      </w:pPr>
      <w:r>
        <w:br w:type="page"/>
      </w:r>
    </w:p>
    <w:p w14:paraId="5A66E012" w14:textId="77777777" w:rsidR="009A2BCB" w:rsidRPr="00824E2F" w:rsidRDefault="009A2BCB" w:rsidP="00F9124C"/>
    <w:p w14:paraId="2CFDFFF6" w14:textId="7A9233E1" w:rsidR="00490423" w:rsidRDefault="009A2BCB" w:rsidP="009A2BCB">
      <w:pPr>
        <w:pStyle w:val="Heading1"/>
      </w:pPr>
      <w:bookmarkStart w:id="6" w:name="_Toc529566999"/>
      <w:r>
        <w:t xml:space="preserve">Appendix </w:t>
      </w:r>
      <w:r w:rsidR="00C366B1">
        <w:t>– Proposal Images</w:t>
      </w:r>
      <w:bookmarkEnd w:id="6"/>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1C1D8ACD" w14:textId="29238D95" w:rsidR="005554BC" w:rsidRPr="008E28EF" w:rsidRDefault="005554BC" w:rsidP="008E28EF">
      <w:pPr>
        <w:spacing w:line="259" w:lineRule="auto"/>
        <w:rPr>
          <w:i/>
          <w:iCs/>
          <w:color w:val="323232" w:themeColor="text2"/>
          <w:szCs w:val="18"/>
        </w:rPr>
      </w:pPr>
    </w:p>
    <w:sectPr w:rsidR="005554BC" w:rsidRPr="008E28EF" w:rsidSect="00855982">
      <w:footerReference w:type="default" r:id="rId5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1F117" w14:textId="77777777" w:rsidR="00FF1D6B" w:rsidRDefault="00FF1D6B" w:rsidP="00855982">
      <w:pPr>
        <w:spacing w:after="0" w:line="240" w:lineRule="auto"/>
      </w:pPr>
      <w:r>
        <w:separator/>
      </w:r>
    </w:p>
  </w:endnote>
  <w:endnote w:type="continuationSeparator" w:id="0">
    <w:p w14:paraId="76BD62F7" w14:textId="77777777" w:rsidR="00FF1D6B" w:rsidRDefault="00FF1D6B"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16987" w14:textId="77777777" w:rsidR="00FF1D6B" w:rsidRDefault="00FF1D6B" w:rsidP="00855982">
      <w:pPr>
        <w:spacing w:after="0" w:line="240" w:lineRule="auto"/>
      </w:pPr>
      <w:r>
        <w:separator/>
      </w:r>
    </w:p>
  </w:footnote>
  <w:footnote w:type="continuationSeparator" w:id="0">
    <w:p w14:paraId="04B7F7F9" w14:textId="77777777" w:rsidR="00FF1D6B" w:rsidRDefault="00FF1D6B"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F425B"/>
    <w:multiLevelType w:val="hybridMultilevel"/>
    <w:tmpl w:val="C9148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3" w15:restartNumberingAfterBreak="0">
    <w:nsid w:val="07AC00DB"/>
    <w:multiLevelType w:val="hybridMultilevel"/>
    <w:tmpl w:val="F03E0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21"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3"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5"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7" w15:restartNumberingAfterBreak="0">
    <w:nsid w:val="59BC50B5"/>
    <w:multiLevelType w:val="hybridMultilevel"/>
    <w:tmpl w:val="148C9D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9"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30"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31" w15:restartNumberingAfterBreak="0">
    <w:nsid w:val="69FA72E1"/>
    <w:multiLevelType w:val="hybridMultilevel"/>
    <w:tmpl w:val="1E04F7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abstractNum w:abstractNumId="33" w15:restartNumberingAfterBreak="0">
    <w:nsid w:val="74942617"/>
    <w:multiLevelType w:val="hybridMultilevel"/>
    <w:tmpl w:val="75D051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11"/>
  </w:num>
  <w:num w:numId="14">
    <w:abstractNumId w:val="25"/>
  </w:num>
  <w:num w:numId="15">
    <w:abstractNumId w:val="14"/>
  </w:num>
  <w:num w:numId="16">
    <w:abstractNumId w:val="15"/>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6"/>
  </w:num>
  <w:num w:numId="28">
    <w:abstractNumId w:val="19"/>
  </w:num>
  <w:num w:numId="29">
    <w:abstractNumId w:val="23"/>
  </w:num>
  <w:num w:numId="30">
    <w:abstractNumId w:val="30"/>
  </w:num>
  <w:num w:numId="31">
    <w:abstractNumId w:val="32"/>
  </w:num>
  <w:num w:numId="32">
    <w:abstractNumId w:val="26"/>
  </w:num>
  <w:num w:numId="33">
    <w:abstractNumId w:val="24"/>
  </w:num>
  <w:num w:numId="34">
    <w:abstractNumId w:val="12"/>
  </w:num>
  <w:num w:numId="35">
    <w:abstractNumId w:val="29"/>
  </w:num>
  <w:num w:numId="36">
    <w:abstractNumId w:val="22"/>
  </w:num>
  <w:num w:numId="37">
    <w:abstractNumId w:val="20"/>
  </w:num>
  <w:num w:numId="38">
    <w:abstractNumId w:val="28"/>
  </w:num>
  <w:num w:numId="39">
    <w:abstractNumId w:val="21"/>
  </w:num>
  <w:num w:numId="40">
    <w:abstractNumId w:val="17"/>
  </w:num>
  <w:num w:numId="41">
    <w:abstractNumId w:val="33"/>
  </w:num>
  <w:num w:numId="42">
    <w:abstractNumId w:val="10"/>
  </w:num>
  <w:num w:numId="43">
    <w:abstractNumId w:val="31"/>
  </w:num>
  <w:num w:numId="44">
    <w:abstractNumId w:val="27"/>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B163C"/>
    <w:rsid w:val="000C25E9"/>
    <w:rsid w:val="000D6A30"/>
    <w:rsid w:val="000E0474"/>
    <w:rsid w:val="000E386E"/>
    <w:rsid w:val="000F1882"/>
    <w:rsid w:val="00106C4D"/>
    <w:rsid w:val="00122C98"/>
    <w:rsid w:val="00142516"/>
    <w:rsid w:val="001534CB"/>
    <w:rsid w:val="0016017A"/>
    <w:rsid w:val="001735C8"/>
    <w:rsid w:val="001C19D9"/>
    <w:rsid w:val="001C4B47"/>
    <w:rsid w:val="001C7B7F"/>
    <w:rsid w:val="001D4362"/>
    <w:rsid w:val="001D5E77"/>
    <w:rsid w:val="001E70BE"/>
    <w:rsid w:val="001F0C48"/>
    <w:rsid w:val="00202121"/>
    <w:rsid w:val="0020299A"/>
    <w:rsid w:val="00211294"/>
    <w:rsid w:val="00236300"/>
    <w:rsid w:val="002404E9"/>
    <w:rsid w:val="002474DC"/>
    <w:rsid w:val="00256727"/>
    <w:rsid w:val="00263F32"/>
    <w:rsid w:val="00275C49"/>
    <w:rsid w:val="00290A4A"/>
    <w:rsid w:val="00293829"/>
    <w:rsid w:val="002B7689"/>
    <w:rsid w:val="002D3C82"/>
    <w:rsid w:val="002F4FFC"/>
    <w:rsid w:val="002F7663"/>
    <w:rsid w:val="00316772"/>
    <w:rsid w:val="00330A53"/>
    <w:rsid w:val="00341AC8"/>
    <w:rsid w:val="003429E0"/>
    <w:rsid w:val="00346ECF"/>
    <w:rsid w:val="0035185F"/>
    <w:rsid w:val="003905FE"/>
    <w:rsid w:val="00394908"/>
    <w:rsid w:val="003B52E1"/>
    <w:rsid w:val="003B7A04"/>
    <w:rsid w:val="003C1ABF"/>
    <w:rsid w:val="003F1452"/>
    <w:rsid w:val="0040588C"/>
    <w:rsid w:val="004351A0"/>
    <w:rsid w:val="00435421"/>
    <w:rsid w:val="00452948"/>
    <w:rsid w:val="00452AF3"/>
    <w:rsid w:val="00467C35"/>
    <w:rsid w:val="0048650B"/>
    <w:rsid w:val="00490423"/>
    <w:rsid w:val="004F35BC"/>
    <w:rsid w:val="004F5807"/>
    <w:rsid w:val="00502357"/>
    <w:rsid w:val="00510E9C"/>
    <w:rsid w:val="00524673"/>
    <w:rsid w:val="00536210"/>
    <w:rsid w:val="005554BC"/>
    <w:rsid w:val="00571218"/>
    <w:rsid w:val="00571FC7"/>
    <w:rsid w:val="0058028A"/>
    <w:rsid w:val="005C246D"/>
    <w:rsid w:val="005E44C4"/>
    <w:rsid w:val="005F1778"/>
    <w:rsid w:val="0060028D"/>
    <w:rsid w:val="00607AFE"/>
    <w:rsid w:val="00622D2C"/>
    <w:rsid w:val="00633C02"/>
    <w:rsid w:val="0064046B"/>
    <w:rsid w:val="00646316"/>
    <w:rsid w:val="0064786B"/>
    <w:rsid w:val="00691025"/>
    <w:rsid w:val="00694688"/>
    <w:rsid w:val="006D0D4A"/>
    <w:rsid w:val="006E4CAD"/>
    <w:rsid w:val="00701531"/>
    <w:rsid w:val="00730CD1"/>
    <w:rsid w:val="00742DC0"/>
    <w:rsid w:val="00753EDD"/>
    <w:rsid w:val="007621FC"/>
    <w:rsid w:val="00780FB0"/>
    <w:rsid w:val="0078213F"/>
    <w:rsid w:val="007833A7"/>
    <w:rsid w:val="00785CE5"/>
    <w:rsid w:val="00794B93"/>
    <w:rsid w:val="007C665D"/>
    <w:rsid w:val="007F6A69"/>
    <w:rsid w:val="00804A56"/>
    <w:rsid w:val="00811B5A"/>
    <w:rsid w:val="00812987"/>
    <w:rsid w:val="008215E1"/>
    <w:rsid w:val="00824E2F"/>
    <w:rsid w:val="00837665"/>
    <w:rsid w:val="00855982"/>
    <w:rsid w:val="008A4306"/>
    <w:rsid w:val="008C2706"/>
    <w:rsid w:val="008E14BF"/>
    <w:rsid w:val="008E28EF"/>
    <w:rsid w:val="008E40F9"/>
    <w:rsid w:val="00904E54"/>
    <w:rsid w:val="00915451"/>
    <w:rsid w:val="00945FF4"/>
    <w:rsid w:val="00962183"/>
    <w:rsid w:val="00963CBD"/>
    <w:rsid w:val="00966637"/>
    <w:rsid w:val="00983283"/>
    <w:rsid w:val="009A2BCB"/>
    <w:rsid w:val="009B0DF3"/>
    <w:rsid w:val="009E0474"/>
    <w:rsid w:val="009F3D10"/>
    <w:rsid w:val="00A10484"/>
    <w:rsid w:val="00A16C84"/>
    <w:rsid w:val="00A451E9"/>
    <w:rsid w:val="00A67F78"/>
    <w:rsid w:val="00A77CCC"/>
    <w:rsid w:val="00AA3DBD"/>
    <w:rsid w:val="00AA512F"/>
    <w:rsid w:val="00AE3A8B"/>
    <w:rsid w:val="00AF70B4"/>
    <w:rsid w:val="00B00CA9"/>
    <w:rsid w:val="00B104CB"/>
    <w:rsid w:val="00B12C78"/>
    <w:rsid w:val="00B36AEE"/>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A78"/>
    <w:rsid w:val="00CA5F88"/>
    <w:rsid w:val="00CB33CB"/>
    <w:rsid w:val="00CB6656"/>
    <w:rsid w:val="00CC7764"/>
    <w:rsid w:val="00CD6291"/>
    <w:rsid w:val="00CF0E3A"/>
    <w:rsid w:val="00D1262A"/>
    <w:rsid w:val="00D24A18"/>
    <w:rsid w:val="00D375DD"/>
    <w:rsid w:val="00D50513"/>
    <w:rsid w:val="00D57B3B"/>
    <w:rsid w:val="00D6314C"/>
    <w:rsid w:val="00D73379"/>
    <w:rsid w:val="00D80BFE"/>
    <w:rsid w:val="00D933FE"/>
    <w:rsid w:val="00DA5BB7"/>
    <w:rsid w:val="00DA7514"/>
    <w:rsid w:val="00DC2667"/>
    <w:rsid w:val="00DC4A7A"/>
    <w:rsid w:val="00DC5742"/>
    <w:rsid w:val="00DD084A"/>
    <w:rsid w:val="00DD574A"/>
    <w:rsid w:val="00DE08B9"/>
    <w:rsid w:val="00DE0E59"/>
    <w:rsid w:val="00DF03DA"/>
    <w:rsid w:val="00DF52B3"/>
    <w:rsid w:val="00E025C9"/>
    <w:rsid w:val="00E047C8"/>
    <w:rsid w:val="00E0653E"/>
    <w:rsid w:val="00E33FF0"/>
    <w:rsid w:val="00E601B3"/>
    <w:rsid w:val="00E669FC"/>
    <w:rsid w:val="00E70518"/>
    <w:rsid w:val="00E825C9"/>
    <w:rsid w:val="00E84B82"/>
    <w:rsid w:val="00EA210E"/>
    <w:rsid w:val="00EC3921"/>
    <w:rsid w:val="00EF590A"/>
    <w:rsid w:val="00F408E8"/>
    <w:rsid w:val="00F41C8A"/>
    <w:rsid w:val="00F42E84"/>
    <w:rsid w:val="00F557ED"/>
    <w:rsid w:val="00F87C66"/>
    <w:rsid w:val="00F9124C"/>
    <w:rsid w:val="00F93E89"/>
    <w:rsid w:val="00F95344"/>
    <w:rsid w:val="00FA36E7"/>
    <w:rsid w:val="00FA4D07"/>
    <w:rsid w:val="00FA6311"/>
    <w:rsid w:val="00FA7E00"/>
    <w:rsid w:val="00FB208B"/>
    <w:rsid w:val="00FB26A9"/>
    <w:rsid w:val="00FB66AA"/>
    <w:rsid w:val="00FC176A"/>
    <w:rsid w:val="00FD262C"/>
    <w:rsid w:val="00FE1087"/>
    <w:rsid w:val="00FE3825"/>
    <w:rsid w:val="00FF1D6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BB7"/>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91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opendata.utah.gov/" TargetMode="External"/><Relationship Id="rId50" Type="http://schemas.openxmlformats.org/officeDocument/2006/relationships/hyperlink" Target="https://github.com/Leaflet/Leaflet.markercluster"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chartjs.org/docs/latest/"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leafletjs.com/reference-1.3.4.html"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6A38AA4-22C9-4025-A76E-6C6DDE2C0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615</TotalTime>
  <Pages>26</Pages>
  <Words>3110</Words>
  <Characters>17729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286</cp:revision>
  <cp:lastPrinted>2018-11-10T05:48:00Z</cp:lastPrinted>
  <dcterms:created xsi:type="dcterms:W3CDTF">2018-11-10T03:30:00Z</dcterms:created>
  <dcterms:modified xsi:type="dcterms:W3CDTF">2018-12-01T05:12:00Z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